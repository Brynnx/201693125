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D6770C" w14:textId="77777777" w:rsidR="00D30AA2" w:rsidRDefault="00D30AA2" w:rsidP="00240133">
      <w:pPr>
        <w:tabs>
          <w:tab w:val="left" w:pos="3982"/>
        </w:tabs>
      </w:pPr>
    </w:p>
    <w:p w14:paraId="50A1CB05" w14:textId="77777777" w:rsidR="007C18C4" w:rsidRPr="00DA79C5" w:rsidRDefault="002E1AFD" w:rsidP="007C18C4">
      <w:pPr>
        <w:jc w:val="center"/>
        <w:rPr>
          <w:b/>
          <w:sz w:val="48"/>
          <w:szCs w:val="48"/>
        </w:rPr>
      </w:pPr>
      <w:r>
        <w:rPr>
          <w:rFonts w:hint="eastAsia"/>
          <w:b/>
          <w:sz w:val="48"/>
          <w:szCs w:val="48"/>
        </w:rPr>
        <w:t>网络协议栈分析与设计</w:t>
      </w:r>
      <w:r w:rsidR="00771CC8">
        <w:rPr>
          <w:rFonts w:hint="eastAsia"/>
          <w:b/>
          <w:sz w:val="48"/>
          <w:szCs w:val="48"/>
        </w:rPr>
        <w:t>课程作业</w:t>
      </w:r>
    </w:p>
    <w:p w14:paraId="69F6597A" w14:textId="77777777" w:rsidR="00D30AA2" w:rsidRPr="007C18C4" w:rsidRDefault="00D30AA2"/>
    <w:p w14:paraId="2AD39548" w14:textId="77777777" w:rsidR="00D30AA2" w:rsidRDefault="00D30AA2"/>
    <w:p w14:paraId="1212BD95" w14:textId="7BD47912" w:rsidR="007C18C4" w:rsidRDefault="002E1AFD" w:rsidP="007C18C4">
      <w:pPr>
        <w:jc w:val="center"/>
        <w:rPr>
          <w:rFonts w:ascii="宋体" w:hAnsi="宋体"/>
          <w:b/>
          <w:sz w:val="44"/>
          <w:szCs w:val="44"/>
        </w:rPr>
      </w:pPr>
      <w:r>
        <w:rPr>
          <w:rFonts w:ascii="华文细黑" w:eastAsia="华文细黑" w:hAnsi="华文细黑" w:hint="eastAsia"/>
          <w:b/>
          <w:sz w:val="44"/>
          <w:szCs w:val="44"/>
          <w:lang w:bidi="en-US"/>
        </w:rPr>
        <w:t>DSR路由协议</w:t>
      </w:r>
      <w:r w:rsidR="00AD6930">
        <w:rPr>
          <w:rFonts w:ascii="华文细黑" w:eastAsia="华文细黑" w:hAnsi="华文细黑" w:hint="eastAsia"/>
          <w:b/>
          <w:sz w:val="44"/>
          <w:szCs w:val="44"/>
          <w:lang w:bidi="en-US"/>
        </w:rPr>
        <w:t>代码</w:t>
      </w:r>
      <w:r>
        <w:rPr>
          <w:rFonts w:ascii="华文细黑" w:eastAsia="华文细黑" w:hAnsi="华文细黑" w:hint="eastAsia"/>
          <w:b/>
          <w:sz w:val="44"/>
          <w:szCs w:val="44"/>
          <w:lang w:bidi="en-US"/>
        </w:rPr>
        <w:t>分析</w:t>
      </w:r>
    </w:p>
    <w:p w14:paraId="73FFA91C" w14:textId="77777777" w:rsidR="00D30AA2" w:rsidRDefault="00D30AA2"/>
    <w:p w14:paraId="320788EA" w14:textId="77777777" w:rsidR="00D30AA2" w:rsidRDefault="00D30AA2"/>
    <w:p w14:paraId="661C48A8" w14:textId="77777777" w:rsidR="00D30AA2" w:rsidRDefault="00D30AA2"/>
    <w:p w14:paraId="448A114D" w14:textId="77777777" w:rsidR="00021F9E" w:rsidRDefault="00021F9E"/>
    <w:p w14:paraId="7FC67FF3" w14:textId="77777777" w:rsidR="00021F9E" w:rsidRDefault="00021F9E"/>
    <w:p w14:paraId="7D278A54" w14:textId="77777777" w:rsidR="00021F9E" w:rsidRDefault="00021F9E"/>
    <w:p w14:paraId="72A03852" w14:textId="77777777" w:rsidR="00021F9E" w:rsidRDefault="00021F9E"/>
    <w:p w14:paraId="70F2BEDC" w14:textId="77777777" w:rsidR="00021F9E" w:rsidRDefault="00021F9E"/>
    <w:tbl>
      <w:tblPr>
        <w:tblpPr w:leftFromText="180" w:rightFromText="180" w:vertAnchor="text" w:horzAnchor="page" w:tblpX="1858" w:tblpY="4"/>
        <w:tblW w:w="8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992"/>
        <w:gridCol w:w="1418"/>
        <w:gridCol w:w="2809"/>
        <w:gridCol w:w="1659"/>
      </w:tblGrid>
      <w:tr w:rsidR="00021F9E" w:rsidRPr="00C9756E" w14:paraId="5951932C" w14:textId="77777777" w:rsidTr="00021F9E">
        <w:tc>
          <w:tcPr>
            <w:tcW w:w="1413" w:type="dxa"/>
            <w:shd w:val="clear" w:color="auto" w:fill="auto"/>
          </w:tcPr>
          <w:p w14:paraId="449F850B" w14:textId="77777777" w:rsidR="00021F9E" w:rsidRPr="00C9756E" w:rsidRDefault="00021F9E" w:rsidP="00021F9E">
            <w:pPr>
              <w:pStyle w:val="13"/>
              <w:widowControl w:val="0"/>
              <w:jc w:val="center"/>
              <w:rPr>
                <w:rFonts w:ascii="Courier New" w:eastAsia="华文细黑" w:hAnsi="Courier New" w:cs="Courier New"/>
              </w:rPr>
            </w:pPr>
            <w:r w:rsidRPr="00C9756E">
              <w:rPr>
                <w:rFonts w:ascii="Courier New" w:eastAsia="华文细黑" w:hAnsi="Courier New" w:cs="Courier New" w:hint="eastAsia"/>
              </w:rPr>
              <w:t>学号</w:t>
            </w:r>
          </w:p>
        </w:tc>
        <w:tc>
          <w:tcPr>
            <w:tcW w:w="992" w:type="dxa"/>
            <w:shd w:val="clear" w:color="auto" w:fill="auto"/>
          </w:tcPr>
          <w:p w14:paraId="36BFDE9F" w14:textId="77777777" w:rsidR="00021F9E" w:rsidRPr="00C9756E" w:rsidRDefault="00021F9E" w:rsidP="00021F9E">
            <w:pPr>
              <w:pStyle w:val="13"/>
              <w:widowControl w:val="0"/>
              <w:jc w:val="center"/>
              <w:rPr>
                <w:rFonts w:ascii="Courier New" w:eastAsia="华文细黑" w:hAnsi="Courier New" w:cs="Courier New"/>
              </w:rPr>
            </w:pPr>
            <w:r w:rsidRPr="00C9756E">
              <w:rPr>
                <w:rFonts w:ascii="Courier New" w:eastAsia="华文细黑" w:hAnsi="Courier New" w:cs="Courier New" w:hint="eastAsia"/>
              </w:rPr>
              <w:t>姓名</w:t>
            </w:r>
          </w:p>
        </w:tc>
        <w:tc>
          <w:tcPr>
            <w:tcW w:w="1418" w:type="dxa"/>
            <w:shd w:val="clear" w:color="auto" w:fill="auto"/>
          </w:tcPr>
          <w:p w14:paraId="79CC5B9D" w14:textId="77777777" w:rsidR="00021F9E" w:rsidRPr="00C9756E" w:rsidRDefault="00021F9E" w:rsidP="00021F9E">
            <w:pPr>
              <w:pStyle w:val="13"/>
              <w:widowControl w:val="0"/>
              <w:jc w:val="center"/>
              <w:rPr>
                <w:rFonts w:ascii="Courier New" w:eastAsia="华文细黑" w:hAnsi="Courier New" w:cs="Courier New"/>
              </w:rPr>
            </w:pPr>
            <w:r w:rsidRPr="00C9756E">
              <w:rPr>
                <w:rFonts w:ascii="Courier New" w:eastAsia="华文细黑" w:hAnsi="Courier New" w:cs="Courier New" w:hint="eastAsia"/>
              </w:rPr>
              <w:t>班级</w:t>
            </w:r>
          </w:p>
        </w:tc>
        <w:tc>
          <w:tcPr>
            <w:tcW w:w="2809" w:type="dxa"/>
            <w:shd w:val="clear" w:color="auto" w:fill="auto"/>
          </w:tcPr>
          <w:p w14:paraId="2FE39EC8" w14:textId="77777777" w:rsidR="00021F9E" w:rsidRPr="00C9756E" w:rsidRDefault="00021F9E" w:rsidP="00021F9E">
            <w:pPr>
              <w:pStyle w:val="13"/>
              <w:widowControl w:val="0"/>
              <w:jc w:val="center"/>
              <w:rPr>
                <w:rFonts w:ascii="Courier New" w:eastAsia="华文细黑" w:hAnsi="Courier New" w:cs="Courier New"/>
              </w:rPr>
            </w:pPr>
            <w:r w:rsidRPr="00C9756E">
              <w:rPr>
                <w:rFonts w:ascii="Courier New" w:eastAsia="华文细黑" w:hAnsi="Courier New" w:cs="Courier New" w:hint="eastAsia"/>
              </w:rPr>
              <w:t>负责模块</w:t>
            </w:r>
          </w:p>
        </w:tc>
        <w:tc>
          <w:tcPr>
            <w:tcW w:w="1659" w:type="dxa"/>
            <w:shd w:val="clear" w:color="auto" w:fill="auto"/>
          </w:tcPr>
          <w:p w14:paraId="4A4F252A" w14:textId="77777777" w:rsidR="00021F9E" w:rsidRPr="00C9756E" w:rsidRDefault="00021F9E" w:rsidP="00021F9E">
            <w:pPr>
              <w:pStyle w:val="13"/>
              <w:widowControl w:val="0"/>
              <w:jc w:val="center"/>
              <w:rPr>
                <w:rFonts w:ascii="Courier New" w:eastAsia="华文细黑" w:hAnsi="Courier New" w:cs="Courier New"/>
              </w:rPr>
            </w:pPr>
            <w:r w:rsidRPr="00C9756E">
              <w:rPr>
                <w:rFonts w:ascii="Courier New" w:eastAsia="华文细黑" w:hAnsi="Courier New" w:cs="Courier New" w:hint="eastAsia"/>
              </w:rPr>
              <w:t>成绩</w:t>
            </w:r>
          </w:p>
        </w:tc>
      </w:tr>
      <w:tr w:rsidR="00021F9E" w:rsidRPr="00C9756E" w14:paraId="2AADF8EE" w14:textId="77777777" w:rsidTr="00021F9E">
        <w:tc>
          <w:tcPr>
            <w:tcW w:w="1413" w:type="dxa"/>
            <w:shd w:val="clear" w:color="auto" w:fill="auto"/>
          </w:tcPr>
          <w:p w14:paraId="2987F3CD" w14:textId="77777777" w:rsidR="00021F9E" w:rsidRDefault="00021F9E" w:rsidP="00021F9E">
            <w:pPr>
              <w:pStyle w:val="13"/>
              <w:widowControl w:val="0"/>
              <w:rPr>
                <w:rFonts w:ascii="Courier New" w:eastAsia="华文细黑" w:hAnsi="Courier New" w:cs="Courier New"/>
              </w:rPr>
            </w:pPr>
          </w:p>
          <w:p w14:paraId="5FA0B9C4" w14:textId="77777777" w:rsidR="00021F9E" w:rsidRDefault="00021F9E" w:rsidP="00021F9E">
            <w:pPr>
              <w:pStyle w:val="13"/>
              <w:widowControl w:val="0"/>
              <w:rPr>
                <w:rFonts w:ascii="Courier New" w:eastAsia="华文细黑" w:hAnsi="Courier New" w:cs="Courier New"/>
              </w:rPr>
            </w:pPr>
          </w:p>
          <w:p w14:paraId="34037A2E" w14:textId="3091C176" w:rsidR="00021F9E" w:rsidRPr="00C9756E" w:rsidRDefault="00021F9E" w:rsidP="00021F9E">
            <w:pPr>
              <w:pStyle w:val="13"/>
              <w:widowControl w:val="0"/>
              <w:rPr>
                <w:rFonts w:ascii="Courier New" w:eastAsia="华文细黑" w:hAnsi="Courier New" w:cs="Courier New"/>
              </w:rPr>
            </w:pPr>
            <w:r>
              <w:rPr>
                <w:rFonts w:ascii="Courier New" w:eastAsia="华文细黑" w:hAnsi="Courier New" w:cs="Courier New" w:hint="eastAsia"/>
              </w:rPr>
              <w:t>201693125</w:t>
            </w:r>
          </w:p>
        </w:tc>
        <w:tc>
          <w:tcPr>
            <w:tcW w:w="992" w:type="dxa"/>
            <w:shd w:val="clear" w:color="auto" w:fill="auto"/>
          </w:tcPr>
          <w:p w14:paraId="047318B9" w14:textId="77777777" w:rsidR="00021F9E" w:rsidRDefault="00021F9E" w:rsidP="00021F9E">
            <w:pPr>
              <w:pStyle w:val="13"/>
              <w:widowControl w:val="0"/>
              <w:jc w:val="center"/>
              <w:rPr>
                <w:rFonts w:ascii="Courier New" w:eastAsia="华文细黑" w:hAnsi="Courier New" w:cs="Courier New"/>
              </w:rPr>
            </w:pPr>
          </w:p>
          <w:p w14:paraId="4E8814CC" w14:textId="77777777" w:rsidR="00021F9E" w:rsidRDefault="00021F9E" w:rsidP="00021F9E">
            <w:pPr>
              <w:pStyle w:val="13"/>
              <w:widowControl w:val="0"/>
              <w:jc w:val="center"/>
              <w:rPr>
                <w:rFonts w:ascii="Courier New" w:eastAsia="华文细黑" w:hAnsi="Courier New" w:cs="Courier New"/>
              </w:rPr>
            </w:pPr>
          </w:p>
          <w:p w14:paraId="5592BAAA" w14:textId="374857F4" w:rsidR="00021F9E" w:rsidRPr="00C9756E" w:rsidRDefault="00021F9E" w:rsidP="00021F9E">
            <w:pPr>
              <w:pStyle w:val="13"/>
              <w:widowControl w:val="0"/>
              <w:jc w:val="center"/>
              <w:rPr>
                <w:rFonts w:ascii="Courier New" w:eastAsia="华文细黑" w:hAnsi="Courier New" w:cs="Courier New"/>
              </w:rPr>
            </w:pPr>
            <w:r>
              <w:rPr>
                <w:rFonts w:ascii="Courier New" w:eastAsia="华文细黑" w:hAnsi="Courier New" w:cs="Courier New" w:hint="eastAsia"/>
              </w:rPr>
              <w:t>张璐鹏</w:t>
            </w:r>
          </w:p>
        </w:tc>
        <w:tc>
          <w:tcPr>
            <w:tcW w:w="1418" w:type="dxa"/>
            <w:shd w:val="clear" w:color="auto" w:fill="auto"/>
          </w:tcPr>
          <w:p w14:paraId="790FDC74" w14:textId="77777777" w:rsidR="00021F9E" w:rsidRDefault="00021F9E" w:rsidP="00021F9E">
            <w:pPr>
              <w:pStyle w:val="13"/>
              <w:widowControl w:val="0"/>
              <w:jc w:val="center"/>
              <w:rPr>
                <w:rFonts w:ascii="Courier New" w:eastAsia="华文细黑" w:hAnsi="Courier New" w:cs="Courier New"/>
              </w:rPr>
            </w:pPr>
          </w:p>
          <w:p w14:paraId="70894007" w14:textId="77777777" w:rsidR="00021F9E" w:rsidRDefault="00021F9E" w:rsidP="00021F9E">
            <w:pPr>
              <w:pStyle w:val="13"/>
              <w:widowControl w:val="0"/>
              <w:jc w:val="center"/>
              <w:rPr>
                <w:rFonts w:ascii="Courier New" w:eastAsia="华文细黑" w:hAnsi="Courier New" w:cs="Courier New"/>
              </w:rPr>
            </w:pPr>
          </w:p>
          <w:p w14:paraId="5C6A5057" w14:textId="14DCE75F" w:rsidR="00021F9E" w:rsidRPr="00C9756E" w:rsidRDefault="00021F9E" w:rsidP="00021F9E">
            <w:pPr>
              <w:pStyle w:val="13"/>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1602</w:t>
            </w:r>
          </w:p>
        </w:tc>
        <w:tc>
          <w:tcPr>
            <w:tcW w:w="2809" w:type="dxa"/>
            <w:shd w:val="clear" w:color="auto" w:fill="auto"/>
          </w:tcPr>
          <w:p w14:paraId="759906EC" w14:textId="6F9A3D9A" w:rsidR="00021F9E" w:rsidRDefault="00021F9E" w:rsidP="00021F9E">
            <w:pPr>
              <w:pStyle w:val="13"/>
              <w:numPr>
                <w:ilvl w:val="0"/>
                <w:numId w:val="7"/>
              </w:numPr>
              <w:rPr>
                <w:rFonts w:ascii="Courier New" w:eastAsia="华文细黑" w:hAnsi="Courier New" w:cs="Courier New"/>
              </w:rPr>
            </w:pPr>
            <w:r>
              <w:rPr>
                <w:rFonts w:ascii="Courier New" w:eastAsia="华文细黑" w:hAnsi="Courier New" w:cs="Courier New" w:hint="eastAsia"/>
              </w:rPr>
              <w:t>协议简介</w:t>
            </w:r>
          </w:p>
          <w:p w14:paraId="5200466A" w14:textId="3C0F8399" w:rsidR="00021F9E" w:rsidRPr="00C9756E" w:rsidRDefault="00021F9E" w:rsidP="00021F9E">
            <w:pPr>
              <w:pStyle w:val="13"/>
              <w:numPr>
                <w:ilvl w:val="0"/>
                <w:numId w:val="7"/>
              </w:numPr>
              <w:rPr>
                <w:rFonts w:ascii="Courier New" w:eastAsia="华文细黑" w:hAnsi="Courier New" w:cs="Courier New"/>
              </w:rPr>
            </w:pPr>
            <w:r>
              <w:rPr>
                <w:rFonts w:ascii="Courier New" w:eastAsia="华文细黑" w:hAnsi="Courier New" w:cs="Courier New" w:hint="eastAsia"/>
              </w:rPr>
              <w:t>代码介绍</w:t>
            </w:r>
          </w:p>
          <w:p w14:paraId="0AAB8C77" w14:textId="19222626" w:rsidR="00021F9E" w:rsidRPr="00C9756E" w:rsidRDefault="00021F9E" w:rsidP="00021F9E">
            <w:pPr>
              <w:pStyle w:val="13"/>
              <w:rPr>
                <w:rFonts w:ascii="Courier New" w:eastAsia="华文细黑" w:hAnsi="Courier New" w:cs="Courier New"/>
              </w:rPr>
            </w:pPr>
            <w:r>
              <w:rPr>
                <w:rFonts w:ascii="Courier New" w:eastAsia="华文细黑" w:hAnsi="Courier New" w:cs="Courier New" w:hint="eastAsia"/>
              </w:rPr>
              <w:t>3</w:t>
            </w:r>
            <w:r w:rsidRPr="00C9756E">
              <w:rPr>
                <w:rFonts w:ascii="Courier New" w:eastAsia="华文细黑" w:hAnsi="Courier New" w:cs="Courier New" w:hint="eastAsia"/>
              </w:rPr>
              <w:t>.</w:t>
            </w:r>
            <w:r>
              <w:rPr>
                <w:rFonts w:ascii="Courier New" w:eastAsia="华文细黑" w:hAnsi="Courier New" w:cs="Courier New" w:hint="eastAsia"/>
              </w:rPr>
              <w:t xml:space="preserve"> </w:t>
            </w:r>
            <w:r>
              <w:rPr>
                <w:rFonts w:ascii="Courier New" w:eastAsia="华文细黑" w:hAnsi="Courier New" w:cs="Courier New" w:hint="eastAsia"/>
              </w:rPr>
              <w:t>路由请求</w:t>
            </w:r>
          </w:p>
          <w:p w14:paraId="59A598B2" w14:textId="4E1E4470" w:rsidR="00021F9E" w:rsidRPr="00C9756E" w:rsidRDefault="00021F9E" w:rsidP="00021F9E">
            <w:pPr>
              <w:pStyle w:val="13"/>
              <w:rPr>
                <w:rFonts w:ascii="Courier New" w:eastAsia="华文细黑" w:hAnsi="Courier New" w:cs="Courier New"/>
              </w:rPr>
            </w:pPr>
            <w:r>
              <w:rPr>
                <w:rFonts w:ascii="Courier New" w:eastAsia="华文细黑" w:hAnsi="Courier New" w:cs="Courier New" w:hint="eastAsia"/>
              </w:rPr>
              <w:t>4</w:t>
            </w:r>
            <w:r w:rsidRPr="00C9756E">
              <w:rPr>
                <w:rFonts w:ascii="Courier New" w:eastAsia="华文细黑" w:hAnsi="Courier New" w:cs="Courier New" w:hint="eastAsia"/>
              </w:rPr>
              <w:t>.</w:t>
            </w:r>
            <w:r>
              <w:rPr>
                <w:rFonts w:ascii="Courier New" w:eastAsia="华文细黑" w:hAnsi="Courier New" w:cs="Courier New" w:hint="eastAsia"/>
              </w:rPr>
              <w:t xml:space="preserve"> </w:t>
            </w:r>
            <w:r>
              <w:rPr>
                <w:rFonts w:ascii="Courier New" w:eastAsia="华文细黑" w:hAnsi="Courier New" w:cs="Courier New" w:hint="eastAsia"/>
              </w:rPr>
              <w:t>协议基本原理分析</w:t>
            </w:r>
          </w:p>
          <w:p w14:paraId="1B4D7CA4" w14:textId="7A346536" w:rsidR="00021F9E" w:rsidRPr="00C9756E" w:rsidRDefault="00021F9E" w:rsidP="00021F9E">
            <w:pPr>
              <w:pStyle w:val="13"/>
              <w:widowControl w:val="0"/>
              <w:rPr>
                <w:rFonts w:ascii="Courier New" w:eastAsia="华文细黑" w:hAnsi="Courier New" w:cs="Courier New"/>
              </w:rPr>
            </w:pPr>
            <w:r>
              <w:rPr>
                <w:rFonts w:ascii="Courier New" w:eastAsia="华文细黑" w:hAnsi="Courier New" w:cs="Courier New" w:hint="eastAsia"/>
              </w:rPr>
              <w:t>5</w:t>
            </w:r>
            <w:r w:rsidRPr="00C9756E">
              <w:rPr>
                <w:rFonts w:ascii="Courier New" w:eastAsia="华文细黑" w:hAnsi="Courier New" w:cs="Courier New" w:hint="eastAsia"/>
              </w:rPr>
              <w:t>.</w:t>
            </w:r>
            <w:r>
              <w:rPr>
                <w:rFonts w:ascii="Courier New" w:eastAsia="华文细黑" w:hAnsi="Courier New" w:cs="Courier New" w:hint="eastAsia"/>
              </w:rPr>
              <w:t xml:space="preserve"> </w:t>
            </w:r>
            <w:r>
              <w:rPr>
                <w:rFonts w:ascii="Courier New" w:eastAsia="华文细黑" w:hAnsi="Courier New" w:cs="Courier New" w:hint="eastAsia"/>
              </w:rPr>
              <w:t>协议特点</w:t>
            </w:r>
          </w:p>
        </w:tc>
        <w:tc>
          <w:tcPr>
            <w:tcW w:w="1659" w:type="dxa"/>
            <w:shd w:val="clear" w:color="auto" w:fill="auto"/>
          </w:tcPr>
          <w:p w14:paraId="06B36172" w14:textId="77777777" w:rsidR="00021F9E" w:rsidRPr="00C9756E" w:rsidRDefault="00021F9E" w:rsidP="00021F9E">
            <w:pPr>
              <w:pStyle w:val="13"/>
              <w:widowControl w:val="0"/>
              <w:jc w:val="center"/>
              <w:rPr>
                <w:rFonts w:ascii="Courier New" w:eastAsia="华文细黑" w:hAnsi="Courier New" w:cs="Courier New"/>
              </w:rPr>
            </w:pPr>
          </w:p>
        </w:tc>
      </w:tr>
      <w:tr w:rsidR="00021F9E" w:rsidRPr="00C9756E" w14:paraId="531A2EDF" w14:textId="77777777" w:rsidTr="00021F9E">
        <w:tc>
          <w:tcPr>
            <w:tcW w:w="1413" w:type="dxa"/>
            <w:shd w:val="clear" w:color="auto" w:fill="auto"/>
          </w:tcPr>
          <w:p w14:paraId="6F3383DF" w14:textId="77777777" w:rsidR="00021F9E" w:rsidRDefault="00021F9E" w:rsidP="00021F9E">
            <w:pPr>
              <w:pStyle w:val="13"/>
              <w:widowControl w:val="0"/>
              <w:jc w:val="center"/>
              <w:rPr>
                <w:rFonts w:ascii="Courier New" w:eastAsia="华文细黑" w:hAnsi="Courier New" w:cs="Courier New"/>
              </w:rPr>
            </w:pPr>
          </w:p>
          <w:p w14:paraId="2656F1CE" w14:textId="77777777" w:rsidR="00021F9E" w:rsidRDefault="00021F9E" w:rsidP="00021F9E">
            <w:pPr>
              <w:pStyle w:val="13"/>
              <w:widowControl w:val="0"/>
              <w:jc w:val="center"/>
              <w:rPr>
                <w:rFonts w:ascii="Courier New" w:eastAsia="华文细黑" w:hAnsi="Courier New" w:cs="Courier New"/>
              </w:rPr>
            </w:pPr>
          </w:p>
          <w:p w14:paraId="708745F9" w14:textId="662DFBFA" w:rsidR="00021F9E" w:rsidRPr="00C9756E" w:rsidRDefault="00021F9E" w:rsidP="00021F9E">
            <w:pPr>
              <w:pStyle w:val="13"/>
              <w:widowControl w:val="0"/>
              <w:jc w:val="center"/>
              <w:rPr>
                <w:rFonts w:ascii="Courier New" w:eastAsia="华文细黑" w:hAnsi="Courier New" w:cs="Courier New"/>
              </w:rPr>
            </w:pPr>
            <w:r>
              <w:rPr>
                <w:rFonts w:ascii="Courier New" w:eastAsia="华文细黑" w:hAnsi="Courier New" w:cs="Courier New" w:hint="eastAsia"/>
              </w:rPr>
              <w:t>201692158</w:t>
            </w:r>
          </w:p>
        </w:tc>
        <w:tc>
          <w:tcPr>
            <w:tcW w:w="992" w:type="dxa"/>
            <w:shd w:val="clear" w:color="auto" w:fill="auto"/>
          </w:tcPr>
          <w:p w14:paraId="10944F01" w14:textId="77777777" w:rsidR="00021F9E" w:rsidRDefault="00021F9E" w:rsidP="00021F9E">
            <w:pPr>
              <w:pStyle w:val="13"/>
              <w:widowControl w:val="0"/>
              <w:jc w:val="center"/>
              <w:rPr>
                <w:rFonts w:ascii="Courier New" w:eastAsia="华文细黑" w:hAnsi="Courier New" w:cs="Courier New"/>
              </w:rPr>
            </w:pPr>
          </w:p>
          <w:p w14:paraId="24A7A26C" w14:textId="77777777" w:rsidR="00021F9E" w:rsidRDefault="00021F9E" w:rsidP="00021F9E">
            <w:pPr>
              <w:pStyle w:val="13"/>
              <w:widowControl w:val="0"/>
              <w:jc w:val="center"/>
              <w:rPr>
                <w:rFonts w:ascii="Courier New" w:eastAsia="华文细黑" w:hAnsi="Courier New" w:cs="Courier New"/>
              </w:rPr>
            </w:pPr>
          </w:p>
          <w:p w14:paraId="4E0EC088" w14:textId="652BB9D3" w:rsidR="00021F9E" w:rsidRPr="00C9756E" w:rsidRDefault="00021F9E" w:rsidP="00021F9E">
            <w:pPr>
              <w:pStyle w:val="13"/>
              <w:widowControl w:val="0"/>
              <w:jc w:val="center"/>
              <w:rPr>
                <w:rFonts w:ascii="Courier New" w:eastAsia="华文细黑" w:hAnsi="Courier New" w:cs="Courier New"/>
              </w:rPr>
            </w:pPr>
            <w:r>
              <w:rPr>
                <w:rFonts w:ascii="Courier New" w:eastAsia="华文细黑" w:hAnsi="Courier New" w:cs="Courier New" w:hint="eastAsia"/>
              </w:rPr>
              <w:t>许艺严</w:t>
            </w:r>
          </w:p>
        </w:tc>
        <w:tc>
          <w:tcPr>
            <w:tcW w:w="1418" w:type="dxa"/>
            <w:shd w:val="clear" w:color="auto" w:fill="auto"/>
          </w:tcPr>
          <w:p w14:paraId="26FCFD32" w14:textId="77777777" w:rsidR="00021F9E" w:rsidRDefault="00021F9E" w:rsidP="00021F9E">
            <w:pPr>
              <w:pStyle w:val="13"/>
              <w:widowControl w:val="0"/>
              <w:jc w:val="center"/>
              <w:rPr>
                <w:rFonts w:ascii="Courier New" w:eastAsia="华文细黑" w:hAnsi="Courier New" w:cs="Courier New"/>
              </w:rPr>
            </w:pPr>
          </w:p>
          <w:p w14:paraId="528A2E32" w14:textId="77777777" w:rsidR="00021F9E" w:rsidRDefault="00021F9E" w:rsidP="00021F9E">
            <w:pPr>
              <w:pStyle w:val="13"/>
              <w:widowControl w:val="0"/>
              <w:jc w:val="center"/>
              <w:rPr>
                <w:rFonts w:ascii="Courier New" w:eastAsia="华文细黑" w:hAnsi="Courier New" w:cs="Courier New"/>
              </w:rPr>
            </w:pPr>
          </w:p>
          <w:p w14:paraId="1A1B1580" w14:textId="010E4098" w:rsidR="00021F9E" w:rsidRPr="00C9756E" w:rsidRDefault="00021F9E" w:rsidP="00021F9E">
            <w:pPr>
              <w:pStyle w:val="13"/>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 xml:space="preserve"> 1601</w:t>
            </w:r>
          </w:p>
        </w:tc>
        <w:tc>
          <w:tcPr>
            <w:tcW w:w="2809" w:type="dxa"/>
            <w:shd w:val="clear" w:color="auto" w:fill="auto"/>
          </w:tcPr>
          <w:p w14:paraId="1C14811B" w14:textId="471BB15E" w:rsidR="00021F9E" w:rsidRPr="00C9756E" w:rsidRDefault="00021F9E" w:rsidP="00021F9E">
            <w:pPr>
              <w:pStyle w:val="13"/>
              <w:rPr>
                <w:rFonts w:ascii="Courier New" w:eastAsia="华文细黑" w:hAnsi="Courier New" w:cs="Courier New"/>
              </w:rPr>
            </w:pPr>
            <w:r w:rsidRPr="00C9756E">
              <w:rPr>
                <w:rFonts w:ascii="Courier New" w:eastAsia="华文细黑" w:hAnsi="Courier New" w:cs="Courier New" w:hint="eastAsia"/>
              </w:rPr>
              <w:t>1.</w:t>
            </w:r>
            <w:r>
              <w:rPr>
                <w:rFonts w:ascii="Courier New" w:eastAsia="华文细黑" w:hAnsi="Courier New" w:cs="Courier New" w:hint="eastAsia"/>
              </w:rPr>
              <w:t xml:space="preserve"> </w:t>
            </w:r>
            <w:r>
              <w:rPr>
                <w:rFonts w:ascii="Courier New" w:eastAsia="华文细黑" w:hAnsi="Courier New" w:cs="Courier New" w:hint="eastAsia"/>
              </w:rPr>
              <w:t>引言</w:t>
            </w:r>
          </w:p>
          <w:p w14:paraId="59A9A5B9" w14:textId="0C703A98" w:rsidR="00021F9E" w:rsidRDefault="00021F9E" w:rsidP="00021F9E">
            <w:pPr>
              <w:pStyle w:val="13"/>
              <w:rPr>
                <w:rFonts w:ascii="Courier New" w:eastAsia="华文细黑" w:hAnsi="Courier New" w:cs="Courier New"/>
              </w:rPr>
            </w:pPr>
            <w:r w:rsidRPr="00C9756E">
              <w:rPr>
                <w:rFonts w:ascii="Courier New" w:eastAsia="华文细黑" w:hAnsi="Courier New" w:cs="Courier New" w:hint="eastAsia"/>
              </w:rPr>
              <w:t>2.</w:t>
            </w:r>
            <w:r>
              <w:rPr>
                <w:rFonts w:ascii="Courier New" w:eastAsia="华文细黑" w:hAnsi="Courier New" w:cs="Courier New" w:hint="eastAsia"/>
              </w:rPr>
              <w:t xml:space="preserve"> </w:t>
            </w:r>
            <w:r>
              <w:rPr>
                <w:rFonts w:ascii="Courier New" w:eastAsia="华文细黑" w:hAnsi="Courier New" w:cs="Courier New" w:hint="eastAsia"/>
              </w:rPr>
              <w:t>路由应答</w:t>
            </w:r>
          </w:p>
          <w:p w14:paraId="4281456A" w14:textId="48848BB8" w:rsidR="00021F9E" w:rsidRPr="00C9756E" w:rsidRDefault="00021F9E" w:rsidP="00021F9E">
            <w:pPr>
              <w:pStyle w:val="13"/>
              <w:rPr>
                <w:rFonts w:ascii="Courier New" w:eastAsia="华文细黑" w:hAnsi="Courier New" w:cs="Courier New"/>
              </w:rPr>
            </w:pPr>
            <w:r>
              <w:rPr>
                <w:rFonts w:ascii="Courier New" w:eastAsia="华文细黑" w:hAnsi="Courier New" w:cs="Courier New" w:hint="eastAsia"/>
              </w:rPr>
              <w:t xml:space="preserve">3. </w:t>
            </w:r>
            <w:r>
              <w:rPr>
                <w:rFonts w:ascii="Courier New" w:eastAsia="华文细黑" w:hAnsi="Courier New" w:cs="Courier New" w:hint="eastAsia"/>
              </w:rPr>
              <w:t>协议基本结构分析</w:t>
            </w:r>
          </w:p>
          <w:p w14:paraId="7B010E0D" w14:textId="11CAED76" w:rsidR="00021F9E" w:rsidRDefault="00021F9E" w:rsidP="00021F9E">
            <w:pPr>
              <w:pStyle w:val="13"/>
              <w:widowControl w:val="0"/>
              <w:rPr>
                <w:rFonts w:ascii="Courier New" w:eastAsia="华文细黑" w:hAnsi="Courier New" w:cs="Courier New"/>
              </w:rPr>
            </w:pPr>
            <w:r>
              <w:rPr>
                <w:rFonts w:ascii="Courier New" w:eastAsia="华文细黑" w:hAnsi="Courier New" w:cs="Courier New" w:hint="eastAsia"/>
              </w:rPr>
              <w:t>4</w:t>
            </w:r>
            <w:r w:rsidRPr="00C9756E">
              <w:rPr>
                <w:rFonts w:ascii="Courier New" w:eastAsia="华文细黑" w:hAnsi="Courier New" w:cs="Courier New" w:hint="eastAsia"/>
              </w:rPr>
              <w:t>.</w:t>
            </w:r>
            <w:r>
              <w:rPr>
                <w:rFonts w:ascii="Courier New" w:eastAsia="华文细黑" w:hAnsi="Courier New" w:cs="Courier New" w:hint="eastAsia"/>
              </w:rPr>
              <w:t xml:space="preserve"> </w:t>
            </w:r>
            <w:r>
              <w:rPr>
                <w:rFonts w:ascii="Courier New" w:eastAsia="华文细黑" w:hAnsi="Courier New" w:cs="Courier New" w:hint="eastAsia"/>
              </w:rPr>
              <w:t>数据结构</w:t>
            </w:r>
          </w:p>
          <w:p w14:paraId="7450CA92" w14:textId="6BF729C7" w:rsidR="00021F9E" w:rsidRPr="00C9756E" w:rsidRDefault="00021F9E" w:rsidP="00021F9E">
            <w:pPr>
              <w:pStyle w:val="13"/>
              <w:widowControl w:val="0"/>
              <w:rPr>
                <w:rFonts w:ascii="Courier New" w:eastAsia="华文细黑" w:hAnsi="Courier New" w:cs="Courier New"/>
              </w:rPr>
            </w:pPr>
            <w:r>
              <w:rPr>
                <w:rFonts w:ascii="Courier New" w:eastAsia="华文细黑" w:hAnsi="Courier New" w:cs="Courier New" w:hint="eastAsia"/>
              </w:rPr>
              <w:t xml:space="preserve">5. </w:t>
            </w:r>
            <w:r>
              <w:rPr>
                <w:rFonts w:ascii="Courier New" w:eastAsia="华文细黑" w:hAnsi="Courier New" w:cs="Courier New" w:hint="eastAsia"/>
              </w:rPr>
              <w:t>文献搜集</w:t>
            </w:r>
          </w:p>
        </w:tc>
        <w:tc>
          <w:tcPr>
            <w:tcW w:w="1659" w:type="dxa"/>
            <w:shd w:val="clear" w:color="auto" w:fill="auto"/>
          </w:tcPr>
          <w:p w14:paraId="5A7845CA" w14:textId="77777777" w:rsidR="00021F9E" w:rsidRPr="00C9756E" w:rsidRDefault="00021F9E" w:rsidP="00021F9E">
            <w:pPr>
              <w:pStyle w:val="13"/>
              <w:widowControl w:val="0"/>
              <w:jc w:val="center"/>
              <w:rPr>
                <w:rFonts w:ascii="Courier New" w:eastAsia="华文细黑" w:hAnsi="Courier New" w:cs="Courier New"/>
              </w:rPr>
            </w:pPr>
          </w:p>
        </w:tc>
      </w:tr>
    </w:tbl>
    <w:p w14:paraId="2B90F1FD" w14:textId="77777777" w:rsidR="00021F9E" w:rsidRDefault="00021F9E"/>
    <w:p w14:paraId="661C3217" w14:textId="77777777" w:rsidR="00D30AA2" w:rsidRDefault="00D30AA2"/>
    <w:p w14:paraId="7573D1AA" w14:textId="77777777" w:rsidR="00C93A54" w:rsidRDefault="00C93A54" w:rsidP="00C93A54">
      <w:pPr>
        <w:ind w:firstLineChars="900" w:firstLine="3240"/>
        <w:rPr>
          <w:rFonts w:ascii="华文行楷" w:eastAsia="华文行楷"/>
          <w:sz w:val="36"/>
          <w:szCs w:val="36"/>
        </w:rPr>
      </w:pPr>
    </w:p>
    <w:p w14:paraId="2D76AD40" w14:textId="77777777" w:rsidR="00021F9E" w:rsidRDefault="00021F9E" w:rsidP="00C93A54">
      <w:pPr>
        <w:ind w:firstLineChars="900" w:firstLine="3240"/>
        <w:rPr>
          <w:rFonts w:ascii="华文行楷" w:eastAsia="华文行楷"/>
          <w:sz w:val="36"/>
          <w:szCs w:val="36"/>
        </w:rPr>
      </w:pPr>
    </w:p>
    <w:p w14:paraId="42E6DB45" w14:textId="77777777" w:rsidR="00021F9E" w:rsidRDefault="00021F9E" w:rsidP="00C93A54">
      <w:pPr>
        <w:ind w:firstLineChars="900" w:firstLine="3240"/>
        <w:rPr>
          <w:rFonts w:ascii="华文行楷" w:eastAsia="华文行楷"/>
          <w:sz w:val="36"/>
          <w:szCs w:val="36"/>
        </w:rPr>
      </w:pPr>
    </w:p>
    <w:p w14:paraId="773F65FC" w14:textId="77777777" w:rsidR="0094201A" w:rsidRPr="00F4381C" w:rsidRDefault="0094201A" w:rsidP="00C93A54">
      <w:pPr>
        <w:ind w:firstLineChars="900" w:firstLine="3240"/>
        <w:rPr>
          <w:rFonts w:ascii="华文行楷" w:eastAsia="华文行楷"/>
          <w:sz w:val="36"/>
          <w:szCs w:val="36"/>
        </w:rPr>
      </w:pPr>
      <w:r w:rsidRPr="00F4381C">
        <w:rPr>
          <w:rFonts w:ascii="华文行楷" w:eastAsia="华文行楷" w:hint="eastAsia"/>
          <w:sz w:val="36"/>
          <w:szCs w:val="36"/>
        </w:rPr>
        <w:t>大连理工大学</w:t>
      </w:r>
    </w:p>
    <w:p w14:paraId="56385EDE" w14:textId="77777777" w:rsidR="00475690" w:rsidRDefault="0094201A" w:rsidP="00C93A54">
      <w:pPr>
        <w:spacing w:line="360" w:lineRule="auto"/>
        <w:ind w:firstLineChars="1150" w:firstLine="2760"/>
      </w:pPr>
      <w:r>
        <w:rPr>
          <w:rFonts w:hint="eastAsia"/>
        </w:rPr>
        <w:t>Dalian University of Technology</w:t>
      </w:r>
    </w:p>
    <w:p w14:paraId="4B9C6142" w14:textId="77777777" w:rsidR="00674E38" w:rsidRDefault="00674E38" w:rsidP="0094201A">
      <w:pPr>
        <w:spacing w:line="360" w:lineRule="auto"/>
        <w:jc w:val="center"/>
        <w:sectPr w:rsidR="00674E38">
          <w:headerReference w:type="default" r:id="rId8"/>
          <w:pgSz w:w="11906" w:h="16838" w:code="9"/>
          <w:pgMar w:top="1985" w:right="1418" w:bottom="1418" w:left="1418" w:header="1418" w:footer="1134" w:gutter="0"/>
          <w:cols w:space="425"/>
          <w:docGrid w:linePitch="326" w:charSpace="-2048"/>
        </w:sectPr>
      </w:pPr>
    </w:p>
    <w:p w14:paraId="494C0F6C" w14:textId="77777777" w:rsidR="00D30AA2" w:rsidRDefault="00D30AA2">
      <w:pPr>
        <w:jc w:val="center"/>
        <w:rPr>
          <w:rFonts w:ascii="黑体" w:eastAsia="黑体"/>
          <w:sz w:val="30"/>
          <w:szCs w:val="30"/>
        </w:rPr>
      </w:pPr>
      <w:r>
        <w:rPr>
          <w:rFonts w:ascii="黑体" w:eastAsia="黑体" w:hint="eastAsia"/>
          <w:sz w:val="30"/>
          <w:szCs w:val="30"/>
        </w:rPr>
        <w:lastRenderedPageBreak/>
        <w:t>目    录</w:t>
      </w:r>
    </w:p>
    <w:p w14:paraId="571DE896" w14:textId="77777777" w:rsidR="0082050C" w:rsidRDefault="005E68E6">
      <w:pPr>
        <w:pStyle w:val="10"/>
        <w:tabs>
          <w:tab w:val="right" w:leader="dot" w:pos="9060"/>
        </w:tabs>
        <w:rPr>
          <w:rFonts w:asciiTheme="minorHAnsi" w:eastAsiaTheme="minorEastAsia" w:hAnsiTheme="minorHAnsi" w:cstheme="minorBidi"/>
          <w:b w:val="0"/>
          <w:bCs w:val="0"/>
          <w:noProof/>
          <w:kern w:val="2"/>
        </w:rPr>
      </w:pPr>
      <w:r w:rsidRPr="001235B2">
        <w:rPr>
          <w:rFonts w:ascii="DengXian Light" w:eastAsia="DengXian Light"/>
          <w:caps/>
        </w:rPr>
        <w:fldChar w:fldCharType="begin"/>
      </w:r>
      <w:r w:rsidRPr="001235B2">
        <w:rPr>
          <w:rFonts w:ascii="DengXian Light" w:eastAsia="DengXian Light"/>
          <w:caps/>
        </w:rPr>
        <w:instrText xml:space="preserve"> TOC \o "1-4" </w:instrText>
      </w:r>
      <w:r w:rsidRPr="001235B2">
        <w:rPr>
          <w:rFonts w:ascii="DengXian Light" w:eastAsia="DengXian Light"/>
          <w:caps/>
        </w:rPr>
        <w:fldChar w:fldCharType="separate"/>
      </w:r>
      <w:r w:rsidR="0082050C">
        <w:rPr>
          <w:noProof/>
        </w:rPr>
        <w:t>1  引言</w:t>
      </w:r>
      <w:r w:rsidR="0082050C">
        <w:rPr>
          <w:noProof/>
        </w:rPr>
        <w:tab/>
      </w:r>
      <w:r w:rsidR="0082050C">
        <w:rPr>
          <w:noProof/>
        </w:rPr>
        <w:fldChar w:fldCharType="begin"/>
      </w:r>
      <w:r w:rsidR="0082050C">
        <w:rPr>
          <w:noProof/>
        </w:rPr>
        <w:instrText xml:space="preserve"> PAGEREF _Toc533891872 \h </w:instrText>
      </w:r>
      <w:r w:rsidR="0082050C">
        <w:rPr>
          <w:noProof/>
        </w:rPr>
      </w:r>
      <w:r w:rsidR="0082050C">
        <w:rPr>
          <w:noProof/>
        </w:rPr>
        <w:fldChar w:fldCharType="separate"/>
      </w:r>
      <w:r w:rsidR="00143277">
        <w:rPr>
          <w:noProof/>
        </w:rPr>
        <w:t>1</w:t>
      </w:r>
      <w:r w:rsidR="0082050C">
        <w:rPr>
          <w:noProof/>
        </w:rPr>
        <w:fldChar w:fldCharType="end"/>
      </w:r>
    </w:p>
    <w:p w14:paraId="31709B0F" w14:textId="77777777" w:rsidR="0082050C" w:rsidRDefault="0082050C" w:rsidP="0086322F">
      <w:pPr>
        <w:pStyle w:val="10"/>
        <w:tabs>
          <w:tab w:val="right" w:leader="dot" w:pos="9060"/>
        </w:tabs>
        <w:spacing w:line="240" w:lineRule="auto"/>
        <w:rPr>
          <w:rFonts w:asciiTheme="minorHAnsi" w:eastAsiaTheme="minorEastAsia" w:hAnsiTheme="minorHAnsi" w:cstheme="minorBidi"/>
          <w:b w:val="0"/>
          <w:bCs w:val="0"/>
          <w:noProof/>
          <w:kern w:val="2"/>
        </w:rPr>
      </w:pPr>
      <w:r>
        <w:rPr>
          <w:noProof/>
        </w:rPr>
        <w:t>2  DSR 路由协议简介</w:t>
      </w:r>
      <w:r>
        <w:rPr>
          <w:noProof/>
        </w:rPr>
        <w:tab/>
      </w:r>
      <w:r>
        <w:rPr>
          <w:noProof/>
        </w:rPr>
        <w:fldChar w:fldCharType="begin"/>
      </w:r>
      <w:r>
        <w:rPr>
          <w:noProof/>
        </w:rPr>
        <w:instrText xml:space="preserve"> PAGEREF _Toc533891873 \h </w:instrText>
      </w:r>
      <w:r>
        <w:rPr>
          <w:noProof/>
        </w:rPr>
      </w:r>
      <w:r>
        <w:rPr>
          <w:noProof/>
        </w:rPr>
        <w:fldChar w:fldCharType="separate"/>
      </w:r>
      <w:r w:rsidR="00143277">
        <w:rPr>
          <w:noProof/>
        </w:rPr>
        <w:t>2</w:t>
      </w:r>
      <w:r>
        <w:rPr>
          <w:noProof/>
        </w:rPr>
        <w:fldChar w:fldCharType="end"/>
      </w:r>
    </w:p>
    <w:p w14:paraId="47F95CC0" w14:textId="69353DDF" w:rsidR="0082050C" w:rsidRDefault="00622ACD" w:rsidP="0086322F">
      <w:pPr>
        <w:pStyle w:val="20"/>
        <w:rPr>
          <w:rFonts w:asciiTheme="minorHAnsi" w:eastAsiaTheme="minorEastAsia" w:hAnsiTheme="minorHAnsi" w:cstheme="minorBidi"/>
          <w:noProof/>
          <w:kern w:val="2"/>
          <w:sz w:val="24"/>
          <w:szCs w:val="24"/>
        </w:rPr>
      </w:pPr>
      <w:r>
        <w:rPr>
          <w:noProof/>
        </w:rPr>
        <w:t xml:space="preserve">2.1 </w:t>
      </w:r>
      <w:r w:rsidR="0082050C">
        <w:rPr>
          <w:noProof/>
        </w:rPr>
        <w:t>路由发现</w:t>
      </w:r>
      <w:r w:rsidR="0082050C">
        <w:rPr>
          <w:noProof/>
        </w:rPr>
        <w:tab/>
      </w:r>
      <w:r w:rsidR="0082050C">
        <w:rPr>
          <w:noProof/>
        </w:rPr>
        <w:fldChar w:fldCharType="begin"/>
      </w:r>
      <w:r w:rsidR="0082050C">
        <w:rPr>
          <w:noProof/>
        </w:rPr>
        <w:instrText xml:space="preserve"> PAGEREF _Toc533891874 \h </w:instrText>
      </w:r>
      <w:r w:rsidR="0082050C">
        <w:rPr>
          <w:noProof/>
        </w:rPr>
      </w:r>
      <w:r w:rsidR="0082050C">
        <w:rPr>
          <w:noProof/>
        </w:rPr>
        <w:fldChar w:fldCharType="separate"/>
      </w:r>
      <w:r w:rsidR="00143277">
        <w:rPr>
          <w:noProof/>
        </w:rPr>
        <w:t>3</w:t>
      </w:r>
      <w:r w:rsidR="0082050C">
        <w:rPr>
          <w:noProof/>
        </w:rPr>
        <w:fldChar w:fldCharType="end"/>
      </w:r>
    </w:p>
    <w:p w14:paraId="44680479" w14:textId="482D2043" w:rsidR="0082050C" w:rsidRDefault="00622ACD" w:rsidP="0086322F">
      <w:pPr>
        <w:pStyle w:val="20"/>
        <w:rPr>
          <w:rFonts w:asciiTheme="minorHAnsi" w:eastAsiaTheme="minorEastAsia" w:hAnsiTheme="minorHAnsi" w:cstheme="minorBidi"/>
          <w:noProof/>
          <w:kern w:val="2"/>
          <w:sz w:val="24"/>
          <w:szCs w:val="24"/>
        </w:rPr>
      </w:pPr>
      <w:r>
        <w:rPr>
          <w:noProof/>
        </w:rPr>
        <w:t xml:space="preserve">2.2 </w:t>
      </w:r>
      <w:r w:rsidR="0082050C">
        <w:rPr>
          <w:noProof/>
        </w:rPr>
        <w:t>路由维护</w:t>
      </w:r>
      <w:r w:rsidR="0082050C">
        <w:rPr>
          <w:noProof/>
        </w:rPr>
        <w:tab/>
      </w:r>
      <w:r w:rsidR="0082050C">
        <w:rPr>
          <w:noProof/>
        </w:rPr>
        <w:fldChar w:fldCharType="begin"/>
      </w:r>
      <w:r w:rsidR="0082050C">
        <w:rPr>
          <w:noProof/>
        </w:rPr>
        <w:instrText xml:space="preserve"> PAGEREF _Toc533891875 \h </w:instrText>
      </w:r>
      <w:r w:rsidR="0082050C">
        <w:rPr>
          <w:noProof/>
        </w:rPr>
      </w:r>
      <w:r w:rsidR="0082050C">
        <w:rPr>
          <w:noProof/>
        </w:rPr>
        <w:fldChar w:fldCharType="separate"/>
      </w:r>
      <w:r w:rsidR="00143277">
        <w:rPr>
          <w:noProof/>
        </w:rPr>
        <w:t>3</w:t>
      </w:r>
      <w:r w:rsidR="0082050C">
        <w:rPr>
          <w:noProof/>
        </w:rPr>
        <w:fldChar w:fldCharType="end"/>
      </w:r>
    </w:p>
    <w:p w14:paraId="65805DD0" w14:textId="32847ED1" w:rsidR="0082050C" w:rsidRDefault="0082050C" w:rsidP="0086322F">
      <w:pPr>
        <w:pStyle w:val="20"/>
        <w:rPr>
          <w:rFonts w:asciiTheme="minorHAnsi" w:eastAsiaTheme="minorEastAsia" w:hAnsiTheme="minorHAnsi" w:cstheme="minorBidi"/>
          <w:noProof/>
          <w:kern w:val="2"/>
          <w:sz w:val="24"/>
          <w:szCs w:val="24"/>
        </w:rPr>
      </w:pPr>
      <w:r>
        <w:rPr>
          <w:noProof/>
        </w:rPr>
        <w:t>2.3</w:t>
      </w:r>
      <w:r w:rsidR="00622ACD">
        <w:rPr>
          <w:rFonts w:asciiTheme="minorHAnsi" w:eastAsiaTheme="minorEastAsia" w:hAnsiTheme="minorHAnsi" w:cstheme="minorBidi"/>
          <w:noProof/>
          <w:kern w:val="2"/>
          <w:sz w:val="24"/>
          <w:szCs w:val="24"/>
        </w:rPr>
        <w:t xml:space="preserve"> </w:t>
      </w:r>
      <w:r>
        <w:rPr>
          <w:noProof/>
        </w:rPr>
        <w:t>文件介绍</w:t>
      </w:r>
      <w:r>
        <w:rPr>
          <w:noProof/>
        </w:rPr>
        <w:tab/>
      </w:r>
      <w:r>
        <w:rPr>
          <w:noProof/>
        </w:rPr>
        <w:fldChar w:fldCharType="begin"/>
      </w:r>
      <w:r>
        <w:rPr>
          <w:noProof/>
        </w:rPr>
        <w:instrText xml:space="preserve"> PAGEREF _Toc533891876 \h </w:instrText>
      </w:r>
      <w:r>
        <w:rPr>
          <w:noProof/>
        </w:rPr>
      </w:r>
      <w:r>
        <w:rPr>
          <w:noProof/>
        </w:rPr>
        <w:fldChar w:fldCharType="separate"/>
      </w:r>
      <w:r w:rsidR="00143277">
        <w:rPr>
          <w:noProof/>
        </w:rPr>
        <w:t>4</w:t>
      </w:r>
      <w:r>
        <w:rPr>
          <w:noProof/>
        </w:rPr>
        <w:fldChar w:fldCharType="end"/>
      </w:r>
    </w:p>
    <w:p w14:paraId="089BD5D3" w14:textId="77777777" w:rsidR="0082050C" w:rsidRDefault="0082050C">
      <w:pPr>
        <w:pStyle w:val="10"/>
        <w:tabs>
          <w:tab w:val="left" w:pos="480"/>
          <w:tab w:val="right" w:leader="dot" w:pos="9060"/>
        </w:tabs>
        <w:rPr>
          <w:rFonts w:asciiTheme="minorHAnsi" w:eastAsiaTheme="minorEastAsia" w:hAnsiTheme="minorHAnsi" w:cstheme="minorBidi"/>
          <w:b w:val="0"/>
          <w:bCs w:val="0"/>
          <w:noProof/>
          <w:kern w:val="2"/>
        </w:rPr>
      </w:pPr>
      <w:r>
        <w:rPr>
          <w:noProof/>
        </w:rPr>
        <w:t>3</w:t>
      </w:r>
      <w:r>
        <w:rPr>
          <w:rFonts w:asciiTheme="minorHAnsi" w:eastAsiaTheme="minorEastAsia" w:hAnsiTheme="minorHAnsi" w:cstheme="minorBidi"/>
          <w:b w:val="0"/>
          <w:bCs w:val="0"/>
          <w:noProof/>
          <w:kern w:val="2"/>
        </w:rPr>
        <w:tab/>
      </w:r>
      <w:r>
        <w:rPr>
          <w:noProof/>
        </w:rPr>
        <w:t>DSR结构分析</w:t>
      </w:r>
      <w:r>
        <w:rPr>
          <w:noProof/>
        </w:rPr>
        <w:tab/>
      </w:r>
      <w:r>
        <w:rPr>
          <w:noProof/>
        </w:rPr>
        <w:fldChar w:fldCharType="begin"/>
      </w:r>
      <w:r>
        <w:rPr>
          <w:noProof/>
        </w:rPr>
        <w:instrText xml:space="preserve"> PAGEREF _Toc533891877 \h </w:instrText>
      </w:r>
      <w:r>
        <w:rPr>
          <w:noProof/>
        </w:rPr>
      </w:r>
      <w:r>
        <w:rPr>
          <w:noProof/>
        </w:rPr>
        <w:fldChar w:fldCharType="separate"/>
      </w:r>
      <w:r w:rsidR="00143277">
        <w:rPr>
          <w:noProof/>
        </w:rPr>
        <w:t>5</w:t>
      </w:r>
      <w:r>
        <w:rPr>
          <w:noProof/>
        </w:rPr>
        <w:fldChar w:fldCharType="end"/>
      </w:r>
    </w:p>
    <w:p w14:paraId="5D66AA49" w14:textId="77777777" w:rsidR="0082050C" w:rsidRDefault="0082050C" w:rsidP="0086322F">
      <w:pPr>
        <w:pStyle w:val="20"/>
        <w:rPr>
          <w:rFonts w:asciiTheme="minorHAnsi" w:eastAsiaTheme="minorEastAsia" w:hAnsiTheme="minorHAnsi" w:cstheme="minorBidi"/>
          <w:noProof/>
          <w:kern w:val="2"/>
          <w:sz w:val="24"/>
          <w:szCs w:val="24"/>
        </w:rPr>
      </w:pPr>
      <w:r>
        <w:rPr>
          <w:noProof/>
        </w:rPr>
        <w:t>3.1 DSR分组结构</w:t>
      </w:r>
      <w:r>
        <w:rPr>
          <w:noProof/>
        </w:rPr>
        <w:tab/>
      </w:r>
      <w:r>
        <w:rPr>
          <w:noProof/>
        </w:rPr>
        <w:fldChar w:fldCharType="begin"/>
      </w:r>
      <w:r>
        <w:rPr>
          <w:noProof/>
        </w:rPr>
        <w:instrText xml:space="preserve"> PAGEREF _Toc533891878 \h </w:instrText>
      </w:r>
      <w:r>
        <w:rPr>
          <w:noProof/>
        </w:rPr>
      </w:r>
      <w:r>
        <w:rPr>
          <w:noProof/>
        </w:rPr>
        <w:fldChar w:fldCharType="separate"/>
      </w:r>
      <w:r w:rsidR="00143277">
        <w:rPr>
          <w:noProof/>
        </w:rPr>
        <w:t>5</w:t>
      </w:r>
      <w:r>
        <w:rPr>
          <w:noProof/>
        </w:rPr>
        <w:fldChar w:fldCharType="end"/>
      </w:r>
    </w:p>
    <w:p w14:paraId="469F99EC" w14:textId="65CD471C" w:rsidR="0082050C" w:rsidRDefault="004F7D66">
      <w:pPr>
        <w:pStyle w:val="30"/>
        <w:tabs>
          <w:tab w:val="right" w:leader="dot" w:pos="9060"/>
        </w:tabs>
        <w:rPr>
          <w:rFonts w:asciiTheme="minorHAnsi" w:eastAsiaTheme="minorEastAsia" w:hAnsiTheme="minorHAnsi" w:cstheme="minorBidi"/>
          <w:noProof/>
          <w:kern w:val="2"/>
          <w:sz w:val="24"/>
          <w:szCs w:val="24"/>
        </w:rPr>
      </w:pPr>
      <w:r>
        <w:rPr>
          <w:noProof/>
        </w:rPr>
        <w:t xml:space="preserve">3.1.1 </w:t>
      </w:r>
      <w:r w:rsidR="0082050C">
        <w:rPr>
          <w:noProof/>
        </w:rPr>
        <w:t>dsr_node路由节点结构</w:t>
      </w:r>
      <w:r w:rsidR="0082050C">
        <w:rPr>
          <w:noProof/>
        </w:rPr>
        <w:tab/>
      </w:r>
      <w:r w:rsidR="0082050C">
        <w:rPr>
          <w:noProof/>
        </w:rPr>
        <w:fldChar w:fldCharType="begin"/>
      </w:r>
      <w:r w:rsidR="0082050C">
        <w:rPr>
          <w:noProof/>
        </w:rPr>
        <w:instrText xml:space="preserve"> PAGEREF _Toc533891879 \h </w:instrText>
      </w:r>
      <w:r w:rsidR="0082050C">
        <w:rPr>
          <w:noProof/>
        </w:rPr>
      </w:r>
      <w:r w:rsidR="0082050C">
        <w:rPr>
          <w:noProof/>
        </w:rPr>
        <w:fldChar w:fldCharType="separate"/>
      </w:r>
      <w:r w:rsidR="00143277">
        <w:rPr>
          <w:noProof/>
        </w:rPr>
        <w:t>5</w:t>
      </w:r>
      <w:r w:rsidR="0082050C">
        <w:rPr>
          <w:noProof/>
        </w:rPr>
        <w:fldChar w:fldCharType="end"/>
      </w:r>
    </w:p>
    <w:p w14:paraId="73E0BFAF" w14:textId="71360ADD" w:rsidR="0082050C" w:rsidRDefault="004F7D66">
      <w:pPr>
        <w:pStyle w:val="30"/>
        <w:tabs>
          <w:tab w:val="right" w:leader="dot" w:pos="9060"/>
        </w:tabs>
        <w:rPr>
          <w:rFonts w:asciiTheme="minorHAnsi" w:eastAsiaTheme="minorEastAsia" w:hAnsiTheme="minorHAnsi" w:cstheme="minorBidi"/>
          <w:noProof/>
          <w:kern w:val="2"/>
          <w:sz w:val="24"/>
          <w:szCs w:val="24"/>
        </w:rPr>
      </w:pPr>
      <w:r>
        <w:rPr>
          <w:noProof/>
        </w:rPr>
        <w:t xml:space="preserve">3.1.2 </w:t>
      </w:r>
      <w:r w:rsidR="0082050C">
        <w:rPr>
          <w:noProof/>
        </w:rPr>
        <w:t>dsr_opt结构</w:t>
      </w:r>
      <w:r w:rsidR="0082050C">
        <w:rPr>
          <w:noProof/>
        </w:rPr>
        <w:tab/>
      </w:r>
      <w:r w:rsidR="0082050C">
        <w:rPr>
          <w:noProof/>
        </w:rPr>
        <w:fldChar w:fldCharType="begin"/>
      </w:r>
      <w:r w:rsidR="0082050C">
        <w:rPr>
          <w:noProof/>
        </w:rPr>
        <w:instrText xml:space="preserve"> PAGEREF _Toc533891880 \h </w:instrText>
      </w:r>
      <w:r w:rsidR="0082050C">
        <w:rPr>
          <w:noProof/>
        </w:rPr>
      </w:r>
      <w:r w:rsidR="0082050C">
        <w:rPr>
          <w:noProof/>
        </w:rPr>
        <w:fldChar w:fldCharType="separate"/>
      </w:r>
      <w:r w:rsidR="00143277">
        <w:rPr>
          <w:noProof/>
        </w:rPr>
        <w:t>6</w:t>
      </w:r>
      <w:r w:rsidR="0082050C">
        <w:rPr>
          <w:noProof/>
        </w:rPr>
        <w:fldChar w:fldCharType="end"/>
      </w:r>
    </w:p>
    <w:p w14:paraId="10268B52" w14:textId="77777777" w:rsidR="0082050C" w:rsidRDefault="0082050C">
      <w:pPr>
        <w:pStyle w:val="40"/>
        <w:tabs>
          <w:tab w:val="right" w:leader="dot" w:pos="9060"/>
        </w:tabs>
        <w:rPr>
          <w:rFonts w:asciiTheme="minorHAnsi" w:eastAsiaTheme="minorEastAsia" w:hAnsiTheme="minorHAnsi" w:cstheme="minorBidi"/>
          <w:noProof/>
          <w:kern w:val="2"/>
          <w:sz w:val="24"/>
          <w:szCs w:val="24"/>
        </w:rPr>
      </w:pPr>
      <w:r>
        <w:rPr>
          <w:noProof/>
        </w:rPr>
        <w:t>3.1.2.1 路由请求选项</w:t>
      </w:r>
      <w:r>
        <w:rPr>
          <w:noProof/>
        </w:rPr>
        <w:tab/>
      </w:r>
      <w:r>
        <w:rPr>
          <w:noProof/>
        </w:rPr>
        <w:fldChar w:fldCharType="begin"/>
      </w:r>
      <w:r>
        <w:rPr>
          <w:noProof/>
        </w:rPr>
        <w:instrText xml:space="preserve"> PAGEREF _Toc533891881 \h </w:instrText>
      </w:r>
      <w:r>
        <w:rPr>
          <w:noProof/>
        </w:rPr>
      </w:r>
      <w:r>
        <w:rPr>
          <w:noProof/>
        </w:rPr>
        <w:fldChar w:fldCharType="separate"/>
      </w:r>
      <w:r w:rsidR="00143277">
        <w:rPr>
          <w:noProof/>
        </w:rPr>
        <w:t>7</w:t>
      </w:r>
      <w:r>
        <w:rPr>
          <w:noProof/>
        </w:rPr>
        <w:fldChar w:fldCharType="end"/>
      </w:r>
    </w:p>
    <w:p w14:paraId="31BB8E40" w14:textId="77777777" w:rsidR="0082050C" w:rsidRDefault="0082050C">
      <w:pPr>
        <w:pStyle w:val="40"/>
        <w:tabs>
          <w:tab w:val="right" w:leader="dot" w:pos="9060"/>
        </w:tabs>
        <w:rPr>
          <w:rFonts w:asciiTheme="minorHAnsi" w:eastAsiaTheme="minorEastAsia" w:hAnsiTheme="minorHAnsi" w:cstheme="minorBidi"/>
          <w:noProof/>
          <w:kern w:val="2"/>
          <w:sz w:val="24"/>
          <w:szCs w:val="24"/>
        </w:rPr>
      </w:pPr>
      <w:r>
        <w:rPr>
          <w:noProof/>
        </w:rPr>
        <w:t>3.1.2.2 路由应答选项</w:t>
      </w:r>
      <w:r>
        <w:rPr>
          <w:noProof/>
        </w:rPr>
        <w:tab/>
      </w:r>
      <w:r>
        <w:rPr>
          <w:noProof/>
        </w:rPr>
        <w:fldChar w:fldCharType="begin"/>
      </w:r>
      <w:r>
        <w:rPr>
          <w:noProof/>
        </w:rPr>
        <w:instrText xml:space="preserve"> PAGEREF _Toc533891882 \h </w:instrText>
      </w:r>
      <w:r>
        <w:rPr>
          <w:noProof/>
        </w:rPr>
      </w:r>
      <w:r>
        <w:rPr>
          <w:noProof/>
        </w:rPr>
        <w:fldChar w:fldCharType="separate"/>
      </w:r>
      <w:r w:rsidR="00143277">
        <w:rPr>
          <w:noProof/>
        </w:rPr>
        <w:t>9</w:t>
      </w:r>
      <w:r>
        <w:rPr>
          <w:noProof/>
        </w:rPr>
        <w:fldChar w:fldCharType="end"/>
      </w:r>
    </w:p>
    <w:p w14:paraId="034CEF57" w14:textId="77777777" w:rsidR="0082050C" w:rsidRDefault="0082050C">
      <w:pPr>
        <w:pStyle w:val="40"/>
        <w:tabs>
          <w:tab w:val="right" w:leader="dot" w:pos="9060"/>
        </w:tabs>
        <w:rPr>
          <w:rFonts w:asciiTheme="minorHAnsi" w:eastAsiaTheme="minorEastAsia" w:hAnsiTheme="minorHAnsi" w:cstheme="minorBidi"/>
          <w:noProof/>
          <w:kern w:val="2"/>
          <w:sz w:val="24"/>
          <w:szCs w:val="24"/>
        </w:rPr>
      </w:pPr>
      <w:r>
        <w:rPr>
          <w:noProof/>
        </w:rPr>
        <w:t>3.1.2.3 ACK请求选项</w:t>
      </w:r>
      <w:r>
        <w:rPr>
          <w:noProof/>
        </w:rPr>
        <w:tab/>
      </w:r>
      <w:r>
        <w:rPr>
          <w:noProof/>
        </w:rPr>
        <w:fldChar w:fldCharType="begin"/>
      </w:r>
      <w:r>
        <w:rPr>
          <w:noProof/>
        </w:rPr>
        <w:instrText xml:space="preserve"> PAGEREF _Toc533891883 \h </w:instrText>
      </w:r>
      <w:r>
        <w:rPr>
          <w:noProof/>
        </w:rPr>
      </w:r>
      <w:r>
        <w:rPr>
          <w:noProof/>
        </w:rPr>
        <w:fldChar w:fldCharType="separate"/>
      </w:r>
      <w:r w:rsidR="00143277">
        <w:rPr>
          <w:noProof/>
        </w:rPr>
        <w:t>11</w:t>
      </w:r>
      <w:r>
        <w:rPr>
          <w:noProof/>
        </w:rPr>
        <w:fldChar w:fldCharType="end"/>
      </w:r>
    </w:p>
    <w:p w14:paraId="39869806" w14:textId="77777777" w:rsidR="0082050C" w:rsidRDefault="0082050C">
      <w:pPr>
        <w:pStyle w:val="40"/>
        <w:tabs>
          <w:tab w:val="right" w:leader="dot" w:pos="9060"/>
        </w:tabs>
        <w:rPr>
          <w:rFonts w:asciiTheme="minorHAnsi" w:eastAsiaTheme="minorEastAsia" w:hAnsiTheme="minorHAnsi" w:cstheme="minorBidi"/>
          <w:noProof/>
          <w:kern w:val="2"/>
          <w:sz w:val="24"/>
          <w:szCs w:val="24"/>
        </w:rPr>
      </w:pPr>
      <w:r>
        <w:rPr>
          <w:noProof/>
        </w:rPr>
        <w:t>3.1.2.4 ACK选项</w:t>
      </w:r>
      <w:r>
        <w:rPr>
          <w:noProof/>
        </w:rPr>
        <w:tab/>
      </w:r>
      <w:r>
        <w:rPr>
          <w:noProof/>
        </w:rPr>
        <w:fldChar w:fldCharType="begin"/>
      </w:r>
      <w:r>
        <w:rPr>
          <w:noProof/>
        </w:rPr>
        <w:instrText xml:space="preserve"> PAGEREF _Toc533891884 \h </w:instrText>
      </w:r>
      <w:r>
        <w:rPr>
          <w:noProof/>
        </w:rPr>
      </w:r>
      <w:r>
        <w:rPr>
          <w:noProof/>
        </w:rPr>
        <w:fldChar w:fldCharType="separate"/>
      </w:r>
      <w:r w:rsidR="00143277">
        <w:rPr>
          <w:noProof/>
        </w:rPr>
        <w:t>13</w:t>
      </w:r>
      <w:r>
        <w:rPr>
          <w:noProof/>
        </w:rPr>
        <w:fldChar w:fldCharType="end"/>
      </w:r>
    </w:p>
    <w:p w14:paraId="7B82F997" w14:textId="7E810DE9" w:rsidR="0082050C" w:rsidRDefault="004F7D66">
      <w:pPr>
        <w:pStyle w:val="40"/>
        <w:tabs>
          <w:tab w:val="right" w:leader="dot" w:pos="9060"/>
        </w:tabs>
        <w:rPr>
          <w:rFonts w:asciiTheme="minorHAnsi" w:eastAsiaTheme="minorEastAsia" w:hAnsiTheme="minorHAnsi" w:cstheme="minorBidi"/>
          <w:noProof/>
          <w:kern w:val="2"/>
          <w:sz w:val="24"/>
          <w:szCs w:val="24"/>
        </w:rPr>
      </w:pPr>
      <w:r>
        <w:rPr>
          <w:noProof/>
        </w:rPr>
        <w:t>3.1.2.5</w:t>
      </w:r>
      <w:r w:rsidR="0082050C">
        <w:rPr>
          <w:noProof/>
        </w:rPr>
        <w:t>源路由选项</w:t>
      </w:r>
      <w:r w:rsidR="0082050C">
        <w:rPr>
          <w:noProof/>
        </w:rPr>
        <w:tab/>
      </w:r>
      <w:r w:rsidR="0082050C">
        <w:rPr>
          <w:noProof/>
        </w:rPr>
        <w:fldChar w:fldCharType="begin"/>
      </w:r>
      <w:r w:rsidR="0082050C">
        <w:rPr>
          <w:noProof/>
        </w:rPr>
        <w:instrText xml:space="preserve"> PAGEREF _Toc533891885 \h </w:instrText>
      </w:r>
      <w:r w:rsidR="0082050C">
        <w:rPr>
          <w:noProof/>
        </w:rPr>
      </w:r>
      <w:r w:rsidR="0082050C">
        <w:rPr>
          <w:noProof/>
        </w:rPr>
        <w:fldChar w:fldCharType="separate"/>
      </w:r>
      <w:r w:rsidR="00143277">
        <w:rPr>
          <w:noProof/>
        </w:rPr>
        <w:t>14</w:t>
      </w:r>
      <w:r w:rsidR="0082050C">
        <w:rPr>
          <w:noProof/>
        </w:rPr>
        <w:fldChar w:fldCharType="end"/>
      </w:r>
    </w:p>
    <w:p w14:paraId="6AAE1DC6" w14:textId="77777777" w:rsidR="0082050C" w:rsidRDefault="0082050C" w:rsidP="0086322F">
      <w:pPr>
        <w:pStyle w:val="20"/>
        <w:rPr>
          <w:rFonts w:asciiTheme="minorHAnsi" w:eastAsiaTheme="minorEastAsia" w:hAnsiTheme="minorHAnsi" w:cstheme="minorBidi"/>
          <w:noProof/>
          <w:kern w:val="2"/>
          <w:sz w:val="24"/>
          <w:szCs w:val="24"/>
        </w:rPr>
      </w:pPr>
      <w:r>
        <w:rPr>
          <w:noProof/>
        </w:rPr>
        <w:t xml:space="preserve">3.2 </w:t>
      </w:r>
      <w:r w:rsidRPr="00DD4C25">
        <w:rPr>
          <w:rFonts w:ascii="Calibri" w:hAnsi="Calibri"/>
          <w:noProof/>
        </w:rPr>
        <w:t>rerr</w:t>
      </w:r>
      <w:r>
        <w:rPr>
          <w:noProof/>
        </w:rPr>
        <w:t>选项结构</w:t>
      </w:r>
      <w:r>
        <w:rPr>
          <w:noProof/>
        </w:rPr>
        <w:tab/>
      </w:r>
      <w:r>
        <w:rPr>
          <w:noProof/>
        </w:rPr>
        <w:fldChar w:fldCharType="begin"/>
      </w:r>
      <w:r>
        <w:rPr>
          <w:noProof/>
        </w:rPr>
        <w:instrText xml:space="preserve"> PAGEREF _Toc533891886 \h </w:instrText>
      </w:r>
      <w:r>
        <w:rPr>
          <w:noProof/>
        </w:rPr>
      </w:r>
      <w:r>
        <w:rPr>
          <w:noProof/>
        </w:rPr>
        <w:fldChar w:fldCharType="separate"/>
      </w:r>
      <w:r w:rsidR="00143277">
        <w:rPr>
          <w:noProof/>
        </w:rPr>
        <w:t>17</w:t>
      </w:r>
      <w:r>
        <w:rPr>
          <w:noProof/>
        </w:rPr>
        <w:fldChar w:fldCharType="end"/>
      </w:r>
    </w:p>
    <w:p w14:paraId="34B921F4" w14:textId="77777777" w:rsidR="0082050C" w:rsidRDefault="0082050C" w:rsidP="0086322F">
      <w:pPr>
        <w:pStyle w:val="20"/>
        <w:rPr>
          <w:rFonts w:asciiTheme="minorHAnsi" w:eastAsiaTheme="minorEastAsia" w:hAnsiTheme="minorHAnsi" w:cstheme="minorBidi"/>
          <w:noProof/>
          <w:kern w:val="2"/>
          <w:sz w:val="24"/>
          <w:szCs w:val="24"/>
        </w:rPr>
      </w:pPr>
      <w:r>
        <w:rPr>
          <w:noProof/>
        </w:rPr>
        <w:t>3.3 maint_buf选项结构</w:t>
      </w:r>
      <w:r>
        <w:rPr>
          <w:noProof/>
        </w:rPr>
        <w:tab/>
      </w:r>
      <w:r>
        <w:rPr>
          <w:noProof/>
        </w:rPr>
        <w:fldChar w:fldCharType="begin"/>
      </w:r>
      <w:r>
        <w:rPr>
          <w:noProof/>
        </w:rPr>
        <w:instrText xml:space="preserve"> PAGEREF _Toc533891887 \h </w:instrText>
      </w:r>
      <w:r>
        <w:rPr>
          <w:noProof/>
        </w:rPr>
      </w:r>
      <w:r>
        <w:rPr>
          <w:noProof/>
        </w:rPr>
        <w:fldChar w:fldCharType="separate"/>
      </w:r>
      <w:r w:rsidR="00143277">
        <w:rPr>
          <w:noProof/>
        </w:rPr>
        <w:t>19</w:t>
      </w:r>
      <w:r>
        <w:rPr>
          <w:noProof/>
        </w:rPr>
        <w:fldChar w:fldCharType="end"/>
      </w:r>
    </w:p>
    <w:p w14:paraId="3D584C22" w14:textId="77777777" w:rsidR="0082050C" w:rsidRDefault="0082050C">
      <w:pPr>
        <w:pStyle w:val="10"/>
        <w:tabs>
          <w:tab w:val="right" w:leader="dot" w:pos="9060"/>
        </w:tabs>
        <w:rPr>
          <w:rFonts w:asciiTheme="minorHAnsi" w:eastAsiaTheme="minorEastAsia" w:hAnsiTheme="minorHAnsi" w:cstheme="minorBidi"/>
          <w:b w:val="0"/>
          <w:bCs w:val="0"/>
          <w:noProof/>
          <w:kern w:val="2"/>
        </w:rPr>
      </w:pPr>
      <w:r>
        <w:rPr>
          <w:noProof/>
        </w:rPr>
        <w:t>4  DSR协议基本原理</w:t>
      </w:r>
      <w:r>
        <w:rPr>
          <w:noProof/>
        </w:rPr>
        <w:tab/>
      </w:r>
      <w:r>
        <w:rPr>
          <w:noProof/>
        </w:rPr>
        <w:fldChar w:fldCharType="begin"/>
      </w:r>
      <w:r>
        <w:rPr>
          <w:noProof/>
        </w:rPr>
        <w:instrText xml:space="preserve"> PAGEREF _Toc533891888 \h </w:instrText>
      </w:r>
      <w:r>
        <w:rPr>
          <w:noProof/>
        </w:rPr>
      </w:r>
      <w:r>
        <w:rPr>
          <w:noProof/>
        </w:rPr>
        <w:fldChar w:fldCharType="separate"/>
      </w:r>
      <w:r w:rsidR="00143277">
        <w:rPr>
          <w:noProof/>
        </w:rPr>
        <w:t>20</w:t>
      </w:r>
      <w:r>
        <w:rPr>
          <w:noProof/>
        </w:rPr>
        <w:fldChar w:fldCharType="end"/>
      </w:r>
    </w:p>
    <w:p w14:paraId="7F6D7A8E" w14:textId="77777777" w:rsidR="0082050C" w:rsidRDefault="0082050C" w:rsidP="0086322F">
      <w:pPr>
        <w:pStyle w:val="20"/>
        <w:rPr>
          <w:rFonts w:asciiTheme="minorHAnsi" w:eastAsiaTheme="minorEastAsia" w:hAnsiTheme="minorHAnsi" w:cstheme="minorBidi"/>
          <w:noProof/>
          <w:kern w:val="2"/>
          <w:sz w:val="24"/>
          <w:szCs w:val="24"/>
        </w:rPr>
      </w:pPr>
      <w:r>
        <w:rPr>
          <w:noProof/>
        </w:rPr>
        <w:t xml:space="preserve">4.1 </w:t>
      </w:r>
      <w:r w:rsidRPr="00DD4C25">
        <w:rPr>
          <w:rFonts w:ascii="Calibri" w:hAnsi="Calibri"/>
          <w:noProof/>
        </w:rPr>
        <w:t>路由发现</w:t>
      </w:r>
      <w:r>
        <w:rPr>
          <w:noProof/>
        </w:rPr>
        <w:tab/>
      </w:r>
      <w:r>
        <w:rPr>
          <w:noProof/>
        </w:rPr>
        <w:fldChar w:fldCharType="begin"/>
      </w:r>
      <w:r>
        <w:rPr>
          <w:noProof/>
        </w:rPr>
        <w:instrText xml:space="preserve"> PAGEREF _Toc533891889 \h </w:instrText>
      </w:r>
      <w:r>
        <w:rPr>
          <w:noProof/>
        </w:rPr>
      </w:r>
      <w:r>
        <w:rPr>
          <w:noProof/>
        </w:rPr>
        <w:fldChar w:fldCharType="separate"/>
      </w:r>
      <w:r w:rsidR="00143277">
        <w:rPr>
          <w:noProof/>
        </w:rPr>
        <w:t>20</w:t>
      </w:r>
      <w:r>
        <w:rPr>
          <w:noProof/>
        </w:rPr>
        <w:fldChar w:fldCharType="end"/>
      </w:r>
    </w:p>
    <w:p w14:paraId="2603A15C" w14:textId="77777777" w:rsidR="0082050C" w:rsidRDefault="0082050C">
      <w:pPr>
        <w:pStyle w:val="30"/>
        <w:tabs>
          <w:tab w:val="right" w:leader="dot" w:pos="9060"/>
        </w:tabs>
        <w:rPr>
          <w:rFonts w:asciiTheme="minorHAnsi" w:eastAsiaTheme="minorEastAsia" w:hAnsiTheme="minorHAnsi" w:cstheme="minorBidi"/>
          <w:noProof/>
          <w:kern w:val="2"/>
          <w:sz w:val="24"/>
          <w:szCs w:val="24"/>
        </w:rPr>
      </w:pPr>
      <w:r>
        <w:rPr>
          <w:noProof/>
        </w:rPr>
        <w:t>4.1.1路由请求</w:t>
      </w:r>
      <w:r>
        <w:rPr>
          <w:noProof/>
        </w:rPr>
        <w:tab/>
      </w:r>
      <w:r>
        <w:rPr>
          <w:noProof/>
        </w:rPr>
        <w:fldChar w:fldCharType="begin"/>
      </w:r>
      <w:r>
        <w:rPr>
          <w:noProof/>
        </w:rPr>
        <w:instrText xml:space="preserve"> PAGEREF _Toc533891890 \h </w:instrText>
      </w:r>
      <w:r>
        <w:rPr>
          <w:noProof/>
        </w:rPr>
      </w:r>
      <w:r>
        <w:rPr>
          <w:noProof/>
        </w:rPr>
        <w:fldChar w:fldCharType="separate"/>
      </w:r>
      <w:r w:rsidR="00143277">
        <w:rPr>
          <w:noProof/>
        </w:rPr>
        <w:t>21</w:t>
      </w:r>
      <w:r>
        <w:rPr>
          <w:noProof/>
        </w:rPr>
        <w:fldChar w:fldCharType="end"/>
      </w:r>
    </w:p>
    <w:p w14:paraId="7451FEFD" w14:textId="293A7D69" w:rsidR="0082050C" w:rsidRDefault="004F7D66">
      <w:pPr>
        <w:pStyle w:val="30"/>
        <w:tabs>
          <w:tab w:val="right" w:leader="dot" w:pos="9060"/>
        </w:tabs>
        <w:rPr>
          <w:rFonts w:asciiTheme="minorHAnsi" w:eastAsiaTheme="minorEastAsia" w:hAnsiTheme="minorHAnsi" w:cstheme="minorBidi"/>
          <w:noProof/>
          <w:kern w:val="2"/>
          <w:sz w:val="24"/>
          <w:szCs w:val="24"/>
        </w:rPr>
      </w:pPr>
      <w:r>
        <w:rPr>
          <w:rFonts w:ascii="Times New Roman" w:eastAsia="宋体"/>
          <w:noProof/>
        </w:rPr>
        <w:t>4.1.2</w:t>
      </w:r>
      <w:r w:rsidR="0082050C" w:rsidRPr="00DD4C25">
        <w:rPr>
          <w:rFonts w:ascii="Times New Roman" w:eastAsia="宋体"/>
          <w:noProof/>
        </w:rPr>
        <w:t>重复</w:t>
      </w:r>
      <w:r w:rsidR="0082050C" w:rsidRPr="00DD4C25">
        <w:rPr>
          <w:rFonts w:ascii="Times New Roman" w:eastAsia="宋体"/>
          <w:noProof/>
        </w:rPr>
        <w:t>RREQ</w:t>
      </w:r>
      <w:r w:rsidR="0082050C" w:rsidRPr="00DD4C25">
        <w:rPr>
          <w:rFonts w:ascii="Times New Roman" w:eastAsia="宋体"/>
          <w:noProof/>
        </w:rPr>
        <w:t>检测</w:t>
      </w:r>
      <w:r w:rsidR="0082050C">
        <w:rPr>
          <w:noProof/>
        </w:rPr>
        <w:tab/>
      </w:r>
      <w:r w:rsidR="0082050C">
        <w:rPr>
          <w:noProof/>
        </w:rPr>
        <w:fldChar w:fldCharType="begin"/>
      </w:r>
      <w:r w:rsidR="0082050C">
        <w:rPr>
          <w:noProof/>
        </w:rPr>
        <w:instrText xml:space="preserve"> PAGEREF _Toc533891891 \h </w:instrText>
      </w:r>
      <w:r w:rsidR="0082050C">
        <w:rPr>
          <w:noProof/>
        </w:rPr>
      </w:r>
      <w:r w:rsidR="0082050C">
        <w:rPr>
          <w:noProof/>
        </w:rPr>
        <w:fldChar w:fldCharType="separate"/>
      </w:r>
      <w:r w:rsidR="00143277">
        <w:rPr>
          <w:noProof/>
        </w:rPr>
        <w:t>22</w:t>
      </w:r>
      <w:r w:rsidR="0082050C">
        <w:rPr>
          <w:noProof/>
        </w:rPr>
        <w:fldChar w:fldCharType="end"/>
      </w:r>
    </w:p>
    <w:p w14:paraId="08B03570" w14:textId="77777777" w:rsidR="0082050C" w:rsidRDefault="0082050C" w:rsidP="0086322F">
      <w:pPr>
        <w:pStyle w:val="20"/>
        <w:rPr>
          <w:rFonts w:asciiTheme="minorHAnsi" w:eastAsiaTheme="minorEastAsia" w:hAnsiTheme="minorHAnsi" w:cstheme="minorBidi"/>
          <w:noProof/>
          <w:kern w:val="2"/>
          <w:sz w:val="24"/>
          <w:szCs w:val="24"/>
        </w:rPr>
      </w:pPr>
      <w:r w:rsidRPr="00DD4C25">
        <w:rPr>
          <w:rFonts w:ascii="SimHei" w:eastAsia="SimHei" w:hAnsi="SimHei"/>
          <w:noProof/>
        </w:rPr>
        <w:t>4.2 路由维护</w:t>
      </w:r>
      <w:r>
        <w:rPr>
          <w:noProof/>
        </w:rPr>
        <w:tab/>
      </w:r>
      <w:r>
        <w:rPr>
          <w:noProof/>
        </w:rPr>
        <w:fldChar w:fldCharType="begin"/>
      </w:r>
      <w:r>
        <w:rPr>
          <w:noProof/>
        </w:rPr>
        <w:instrText xml:space="preserve"> PAGEREF _Toc533891892 \h </w:instrText>
      </w:r>
      <w:r>
        <w:rPr>
          <w:noProof/>
        </w:rPr>
      </w:r>
      <w:r>
        <w:rPr>
          <w:noProof/>
        </w:rPr>
        <w:fldChar w:fldCharType="separate"/>
      </w:r>
      <w:r w:rsidR="00143277">
        <w:rPr>
          <w:noProof/>
        </w:rPr>
        <w:t>23</w:t>
      </w:r>
      <w:r>
        <w:rPr>
          <w:noProof/>
        </w:rPr>
        <w:fldChar w:fldCharType="end"/>
      </w:r>
    </w:p>
    <w:p w14:paraId="6AFEB12C" w14:textId="77777777" w:rsidR="0082050C" w:rsidRDefault="0082050C" w:rsidP="0086322F">
      <w:pPr>
        <w:pStyle w:val="20"/>
        <w:rPr>
          <w:rFonts w:asciiTheme="minorHAnsi" w:eastAsiaTheme="minorEastAsia" w:hAnsiTheme="minorHAnsi" w:cstheme="minorBidi"/>
          <w:noProof/>
          <w:kern w:val="2"/>
          <w:sz w:val="24"/>
          <w:szCs w:val="24"/>
        </w:rPr>
      </w:pPr>
      <w:r w:rsidRPr="00DD4C25">
        <w:rPr>
          <w:rFonts w:ascii="SimHei" w:eastAsia="SimHei" w:hAnsi="SimHei"/>
          <w:noProof/>
        </w:rPr>
        <w:t>4.3 缓存机制</w:t>
      </w:r>
      <w:r>
        <w:rPr>
          <w:noProof/>
        </w:rPr>
        <w:tab/>
      </w:r>
      <w:r>
        <w:rPr>
          <w:noProof/>
        </w:rPr>
        <w:fldChar w:fldCharType="begin"/>
      </w:r>
      <w:r>
        <w:rPr>
          <w:noProof/>
        </w:rPr>
        <w:instrText xml:space="preserve"> PAGEREF _Toc533891893 \h </w:instrText>
      </w:r>
      <w:r>
        <w:rPr>
          <w:noProof/>
        </w:rPr>
      </w:r>
      <w:r>
        <w:rPr>
          <w:noProof/>
        </w:rPr>
        <w:fldChar w:fldCharType="separate"/>
      </w:r>
      <w:r w:rsidR="00143277">
        <w:rPr>
          <w:noProof/>
        </w:rPr>
        <w:t>24</w:t>
      </w:r>
      <w:r>
        <w:rPr>
          <w:noProof/>
        </w:rPr>
        <w:fldChar w:fldCharType="end"/>
      </w:r>
    </w:p>
    <w:p w14:paraId="47DFDA9F" w14:textId="77777777" w:rsidR="0082050C" w:rsidRDefault="0082050C">
      <w:pPr>
        <w:pStyle w:val="30"/>
        <w:tabs>
          <w:tab w:val="right" w:leader="dot" w:pos="9060"/>
        </w:tabs>
        <w:rPr>
          <w:rFonts w:asciiTheme="minorHAnsi" w:eastAsiaTheme="minorEastAsia" w:hAnsiTheme="minorHAnsi" w:cstheme="minorBidi"/>
          <w:noProof/>
          <w:kern w:val="2"/>
          <w:sz w:val="24"/>
          <w:szCs w:val="24"/>
        </w:rPr>
      </w:pPr>
      <w:r>
        <w:rPr>
          <w:noProof/>
        </w:rPr>
        <w:t>4.3.1 Send-buf TBL</w:t>
      </w:r>
      <w:r>
        <w:rPr>
          <w:noProof/>
        </w:rPr>
        <w:tab/>
      </w:r>
      <w:r>
        <w:rPr>
          <w:noProof/>
        </w:rPr>
        <w:fldChar w:fldCharType="begin"/>
      </w:r>
      <w:r>
        <w:rPr>
          <w:noProof/>
        </w:rPr>
        <w:instrText xml:space="preserve"> PAGEREF _Toc533891894 \h </w:instrText>
      </w:r>
      <w:r>
        <w:rPr>
          <w:noProof/>
        </w:rPr>
      </w:r>
      <w:r>
        <w:rPr>
          <w:noProof/>
        </w:rPr>
        <w:fldChar w:fldCharType="separate"/>
      </w:r>
      <w:r w:rsidR="00143277">
        <w:rPr>
          <w:noProof/>
        </w:rPr>
        <w:t>25</w:t>
      </w:r>
      <w:r>
        <w:rPr>
          <w:noProof/>
        </w:rPr>
        <w:fldChar w:fldCharType="end"/>
      </w:r>
    </w:p>
    <w:p w14:paraId="71D2E67E" w14:textId="77777777" w:rsidR="0082050C" w:rsidRDefault="0082050C">
      <w:pPr>
        <w:pStyle w:val="30"/>
        <w:tabs>
          <w:tab w:val="right" w:leader="dot" w:pos="9060"/>
        </w:tabs>
        <w:rPr>
          <w:rFonts w:asciiTheme="minorHAnsi" w:eastAsiaTheme="minorEastAsia" w:hAnsiTheme="minorHAnsi" w:cstheme="minorBidi"/>
          <w:noProof/>
          <w:kern w:val="2"/>
          <w:sz w:val="24"/>
          <w:szCs w:val="24"/>
        </w:rPr>
      </w:pPr>
      <w:r>
        <w:rPr>
          <w:noProof/>
        </w:rPr>
        <w:t>4.3.2 Maint-buf TBL</w:t>
      </w:r>
      <w:r>
        <w:rPr>
          <w:noProof/>
        </w:rPr>
        <w:tab/>
      </w:r>
      <w:r>
        <w:rPr>
          <w:noProof/>
        </w:rPr>
        <w:fldChar w:fldCharType="begin"/>
      </w:r>
      <w:r>
        <w:rPr>
          <w:noProof/>
        </w:rPr>
        <w:instrText xml:space="preserve"> PAGEREF _Toc533891895 \h </w:instrText>
      </w:r>
      <w:r>
        <w:rPr>
          <w:noProof/>
        </w:rPr>
      </w:r>
      <w:r>
        <w:rPr>
          <w:noProof/>
        </w:rPr>
        <w:fldChar w:fldCharType="separate"/>
      </w:r>
      <w:r w:rsidR="00143277">
        <w:rPr>
          <w:noProof/>
        </w:rPr>
        <w:t>26</w:t>
      </w:r>
      <w:r>
        <w:rPr>
          <w:noProof/>
        </w:rPr>
        <w:fldChar w:fldCharType="end"/>
      </w:r>
    </w:p>
    <w:p w14:paraId="42E15CB8" w14:textId="77777777" w:rsidR="0082050C" w:rsidRDefault="0082050C" w:rsidP="0086322F">
      <w:pPr>
        <w:pStyle w:val="20"/>
        <w:rPr>
          <w:rFonts w:asciiTheme="minorHAnsi" w:eastAsiaTheme="minorEastAsia" w:hAnsiTheme="minorHAnsi" w:cstheme="minorBidi"/>
          <w:noProof/>
          <w:kern w:val="2"/>
          <w:sz w:val="24"/>
          <w:szCs w:val="24"/>
        </w:rPr>
      </w:pPr>
      <w:r w:rsidRPr="00DD4C25">
        <w:rPr>
          <w:rFonts w:ascii="SimHei" w:eastAsia="SimHei" w:hAnsi="SimHei"/>
          <w:noProof/>
        </w:rPr>
        <w:t>4.4 应答机制</w:t>
      </w:r>
      <w:r>
        <w:rPr>
          <w:noProof/>
        </w:rPr>
        <w:tab/>
      </w:r>
      <w:r>
        <w:rPr>
          <w:noProof/>
        </w:rPr>
        <w:fldChar w:fldCharType="begin"/>
      </w:r>
      <w:r>
        <w:rPr>
          <w:noProof/>
        </w:rPr>
        <w:instrText xml:space="preserve"> PAGEREF _Toc533891896 \h </w:instrText>
      </w:r>
      <w:r>
        <w:rPr>
          <w:noProof/>
        </w:rPr>
      </w:r>
      <w:r>
        <w:rPr>
          <w:noProof/>
        </w:rPr>
        <w:fldChar w:fldCharType="separate"/>
      </w:r>
      <w:r w:rsidR="00143277">
        <w:rPr>
          <w:noProof/>
        </w:rPr>
        <w:t>27</w:t>
      </w:r>
      <w:r>
        <w:rPr>
          <w:noProof/>
        </w:rPr>
        <w:fldChar w:fldCharType="end"/>
      </w:r>
    </w:p>
    <w:p w14:paraId="5AAEDCE1" w14:textId="77777777" w:rsidR="0082050C" w:rsidRDefault="0082050C">
      <w:pPr>
        <w:pStyle w:val="30"/>
        <w:tabs>
          <w:tab w:val="right" w:leader="dot" w:pos="9060"/>
        </w:tabs>
        <w:rPr>
          <w:rFonts w:asciiTheme="minorHAnsi" w:eastAsiaTheme="minorEastAsia" w:hAnsiTheme="minorHAnsi" w:cstheme="minorBidi"/>
          <w:noProof/>
          <w:kern w:val="2"/>
          <w:sz w:val="24"/>
          <w:szCs w:val="24"/>
        </w:rPr>
      </w:pPr>
      <w:r w:rsidRPr="00DD4C25">
        <w:rPr>
          <w:rFonts w:ascii="SimHei" w:eastAsia="SimHei" w:hAnsi="SimHei"/>
          <w:noProof/>
        </w:rPr>
        <w:t>4.4.1 ack确认处理机制</w:t>
      </w:r>
      <w:r>
        <w:rPr>
          <w:noProof/>
        </w:rPr>
        <w:tab/>
      </w:r>
      <w:r>
        <w:rPr>
          <w:noProof/>
        </w:rPr>
        <w:fldChar w:fldCharType="begin"/>
      </w:r>
      <w:r>
        <w:rPr>
          <w:noProof/>
        </w:rPr>
        <w:instrText xml:space="preserve"> PAGEREF _Toc533891897 \h </w:instrText>
      </w:r>
      <w:r>
        <w:rPr>
          <w:noProof/>
        </w:rPr>
      </w:r>
      <w:r>
        <w:rPr>
          <w:noProof/>
        </w:rPr>
        <w:fldChar w:fldCharType="separate"/>
      </w:r>
      <w:r w:rsidR="00143277">
        <w:rPr>
          <w:noProof/>
        </w:rPr>
        <w:t>27</w:t>
      </w:r>
      <w:r>
        <w:rPr>
          <w:noProof/>
        </w:rPr>
        <w:fldChar w:fldCharType="end"/>
      </w:r>
    </w:p>
    <w:p w14:paraId="015C7C02" w14:textId="77777777" w:rsidR="0082050C" w:rsidRDefault="0082050C">
      <w:pPr>
        <w:pStyle w:val="30"/>
        <w:tabs>
          <w:tab w:val="right" w:leader="dot" w:pos="9060"/>
        </w:tabs>
        <w:rPr>
          <w:rFonts w:asciiTheme="minorHAnsi" w:eastAsiaTheme="minorEastAsia" w:hAnsiTheme="minorHAnsi" w:cstheme="minorBidi"/>
          <w:noProof/>
          <w:kern w:val="2"/>
          <w:sz w:val="24"/>
          <w:szCs w:val="24"/>
        </w:rPr>
      </w:pPr>
      <w:r w:rsidRPr="00DD4C25">
        <w:rPr>
          <w:rFonts w:ascii="SimHei" w:eastAsia="SimHei" w:hAnsi="SimHei"/>
          <w:noProof/>
        </w:rPr>
        <w:t>4.4.2 rrep 应答处理机制</w:t>
      </w:r>
      <w:r>
        <w:rPr>
          <w:noProof/>
        </w:rPr>
        <w:tab/>
      </w:r>
      <w:r>
        <w:rPr>
          <w:noProof/>
        </w:rPr>
        <w:fldChar w:fldCharType="begin"/>
      </w:r>
      <w:r>
        <w:rPr>
          <w:noProof/>
        </w:rPr>
        <w:instrText xml:space="preserve"> PAGEREF _Toc533891898 \h </w:instrText>
      </w:r>
      <w:r>
        <w:rPr>
          <w:noProof/>
        </w:rPr>
      </w:r>
      <w:r>
        <w:rPr>
          <w:noProof/>
        </w:rPr>
        <w:fldChar w:fldCharType="separate"/>
      </w:r>
      <w:r w:rsidR="00143277">
        <w:rPr>
          <w:noProof/>
        </w:rPr>
        <w:t>28</w:t>
      </w:r>
      <w:r>
        <w:rPr>
          <w:noProof/>
        </w:rPr>
        <w:fldChar w:fldCharType="end"/>
      </w:r>
    </w:p>
    <w:p w14:paraId="540E0B27" w14:textId="77777777" w:rsidR="0082050C" w:rsidRDefault="0082050C" w:rsidP="0086322F">
      <w:pPr>
        <w:pStyle w:val="20"/>
        <w:rPr>
          <w:rFonts w:asciiTheme="minorHAnsi" w:eastAsiaTheme="minorEastAsia" w:hAnsiTheme="minorHAnsi" w:cstheme="minorBidi"/>
          <w:noProof/>
          <w:kern w:val="2"/>
          <w:sz w:val="24"/>
          <w:szCs w:val="24"/>
        </w:rPr>
      </w:pPr>
      <w:r w:rsidRPr="00DD4C25">
        <w:rPr>
          <w:rFonts w:ascii="SimHei" w:eastAsia="SimHei" w:hAnsi="SimHei"/>
          <w:noProof/>
        </w:rPr>
        <w:t>4.5 错误处理</w:t>
      </w:r>
      <w:r>
        <w:rPr>
          <w:noProof/>
        </w:rPr>
        <w:tab/>
      </w:r>
      <w:r>
        <w:rPr>
          <w:noProof/>
        </w:rPr>
        <w:fldChar w:fldCharType="begin"/>
      </w:r>
      <w:r>
        <w:rPr>
          <w:noProof/>
        </w:rPr>
        <w:instrText xml:space="preserve"> PAGEREF _Toc533891899 \h </w:instrText>
      </w:r>
      <w:r>
        <w:rPr>
          <w:noProof/>
        </w:rPr>
      </w:r>
      <w:r>
        <w:rPr>
          <w:noProof/>
        </w:rPr>
        <w:fldChar w:fldCharType="separate"/>
      </w:r>
      <w:r w:rsidR="00143277">
        <w:rPr>
          <w:noProof/>
        </w:rPr>
        <w:t>29</w:t>
      </w:r>
      <w:r>
        <w:rPr>
          <w:noProof/>
        </w:rPr>
        <w:fldChar w:fldCharType="end"/>
      </w:r>
    </w:p>
    <w:p w14:paraId="39CEBA60" w14:textId="77777777" w:rsidR="0082050C" w:rsidRDefault="0082050C">
      <w:pPr>
        <w:pStyle w:val="10"/>
        <w:tabs>
          <w:tab w:val="left" w:pos="480"/>
          <w:tab w:val="right" w:leader="dot" w:pos="9060"/>
        </w:tabs>
        <w:rPr>
          <w:rFonts w:asciiTheme="minorHAnsi" w:eastAsiaTheme="minorEastAsia" w:hAnsiTheme="minorHAnsi" w:cstheme="minorBidi"/>
          <w:b w:val="0"/>
          <w:bCs w:val="0"/>
          <w:noProof/>
          <w:kern w:val="2"/>
        </w:rPr>
      </w:pPr>
      <w:r>
        <w:rPr>
          <w:noProof/>
        </w:rPr>
        <w:t>5</w:t>
      </w:r>
      <w:r>
        <w:rPr>
          <w:rFonts w:asciiTheme="minorHAnsi" w:eastAsiaTheme="minorEastAsia" w:hAnsiTheme="minorHAnsi" w:cstheme="minorBidi"/>
          <w:b w:val="0"/>
          <w:bCs w:val="0"/>
          <w:noProof/>
          <w:kern w:val="2"/>
        </w:rPr>
        <w:tab/>
      </w:r>
      <w:r>
        <w:rPr>
          <w:noProof/>
        </w:rPr>
        <w:t>DSR协议特点</w:t>
      </w:r>
      <w:r>
        <w:rPr>
          <w:noProof/>
        </w:rPr>
        <w:tab/>
      </w:r>
      <w:r>
        <w:rPr>
          <w:noProof/>
        </w:rPr>
        <w:fldChar w:fldCharType="begin"/>
      </w:r>
      <w:r>
        <w:rPr>
          <w:noProof/>
        </w:rPr>
        <w:instrText xml:space="preserve"> PAGEREF _Toc533891900 \h </w:instrText>
      </w:r>
      <w:r>
        <w:rPr>
          <w:noProof/>
        </w:rPr>
      </w:r>
      <w:r>
        <w:rPr>
          <w:noProof/>
        </w:rPr>
        <w:fldChar w:fldCharType="separate"/>
      </w:r>
      <w:r w:rsidR="00143277">
        <w:rPr>
          <w:noProof/>
        </w:rPr>
        <w:t>30</w:t>
      </w:r>
      <w:r>
        <w:rPr>
          <w:noProof/>
        </w:rPr>
        <w:fldChar w:fldCharType="end"/>
      </w:r>
    </w:p>
    <w:p w14:paraId="4AD0C6B2" w14:textId="77777777" w:rsidR="0082050C" w:rsidRDefault="0082050C" w:rsidP="0086322F">
      <w:pPr>
        <w:pStyle w:val="20"/>
        <w:rPr>
          <w:rFonts w:asciiTheme="minorHAnsi" w:eastAsiaTheme="minorEastAsia" w:hAnsiTheme="minorHAnsi" w:cstheme="minorBidi"/>
          <w:noProof/>
          <w:kern w:val="2"/>
          <w:sz w:val="24"/>
          <w:szCs w:val="24"/>
        </w:rPr>
      </w:pPr>
      <w:r>
        <w:rPr>
          <w:noProof/>
        </w:rPr>
        <w:t>5.1 DSR协议优点</w:t>
      </w:r>
      <w:r>
        <w:rPr>
          <w:noProof/>
        </w:rPr>
        <w:tab/>
      </w:r>
      <w:r>
        <w:rPr>
          <w:noProof/>
        </w:rPr>
        <w:fldChar w:fldCharType="begin"/>
      </w:r>
      <w:r>
        <w:rPr>
          <w:noProof/>
        </w:rPr>
        <w:instrText xml:space="preserve"> PAGEREF _Toc533891901 \h </w:instrText>
      </w:r>
      <w:r>
        <w:rPr>
          <w:noProof/>
        </w:rPr>
      </w:r>
      <w:r>
        <w:rPr>
          <w:noProof/>
        </w:rPr>
        <w:fldChar w:fldCharType="separate"/>
      </w:r>
      <w:r w:rsidR="00143277">
        <w:rPr>
          <w:noProof/>
        </w:rPr>
        <w:t>30</w:t>
      </w:r>
      <w:r>
        <w:rPr>
          <w:noProof/>
        </w:rPr>
        <w:fldChar w:fldCharType="end"/>
      </w:r>
    </w:p>
    <w:p w14:paraId="466381FD" w14:textId="77777777" w:rsidR="0082050C" w:rsidRDefault="0082050C" w:rsidP="0086322F">
      <w:pPr>
        <w:pStyle w:val="20"/>
        <w:rPr>
          <w:rFonts w:asciiTheme="minorHAnsi" w:eastAsiaTheme="minorEastAsia" w:hAnsiTheme="minorHAnsi" w:cstheme="minorBidi"/>
          <w:noProof/>
          <w:kern w:val="2"/>
          <w:sz w:val="24"/>
          <w:szCs w:val="24"/>
        </w:rPr>
      </w:pPr>
      <w:r>
        <w:rPr>
          <w:noProof/>
        </w:rPr>
        <w:t>5.2 协议缺点</w:t>
      </w:r>
      <w:r>
        <w:rPr>
          <w:noProof/>
        </w:rPr>
        <w:tab/>
      </w:r>
      <w:r>
        <w:rPr>
          <w:noProof/>
        </w:rPr>
        <w:fldChar w:fldCharType="begin"/>
      </w:r>
      <w:r>
        <w:rPr>
          <w:noProof/>
        </w:rPr>
        <w:instrText xml:space="preserve"> PAGEREF _Toc533891902 \h </w:instrText>
      </w:r>
      <w:r>
        <w:rPr>
          <w:noProof/>
        </w:rPr>
      </w:r>
      <w:r>
        <w:rPr>
          <w:noProof/>
        </w:rPr>
        <w:fldChar w:fldCharType="separate"/>
      </w:r>
      <w:r w:rsidR="00143277">
        <w:rPr>
          <w:noProof/>
        </w:rPr>
        <w:t>30</w:t>
      </w:r>
      <w:r>
        <w:rPr>
          <w:noProof/>
        </w:rPr>
        <w:fldChar w:fldCharType="end"/>
      </w:r>
    </w:p>
    <w:p w14:paraId="727EB341" w14:textId="77777777" w:rsidR="0082050C" w:rsidRDefault="0082050C">
      <w:pPr>
        <w:pStyle w:val="10"/>
        <w:tabs>
          <w:tab w:val="right" w:leader="dot" w:pos="9060"/>
        </w:tabs>
        <w:rPr>
          <w:rFonts w:asciiTheme="minorHAnsi" w:eastAsiaTheme="minorEastAsia" w:hAnsiTheme="minorHAnsi" w:cstheme="minorBidi"/>
          <w:b w:val="0"/>
          <w:bCs w:val="0"/>
          <w:noProof/>
          <w:kern w:val="2"/>
        </w:rPr>
      </w:pPr>
      <w:r>
        <w:rPr>
          <w:noProof/>
        </w:rPr>
        <w:t>6 总结</w:t>
      </w:r>
      <w:r>
        <w:rPr>
          <w:noProof/>
        </w:rPr>
        <w:tab/>
      </w:r>
      <w:r>
        <w:rPr>
          <w:noProof/>
        </w:rPr>
        <w:fldChar w:fldCharType="begin"/>
      </w:r>
      <w:r>
        <w:rPr>
          <w:noProof/>
        </w:rPr>
        <w:instrText xml:space="preserve"> PAGEREF _Toc533891903 \h </w:instrText>
      </w:r>
      <w:r>
        <w:rPr>
          <w:noProof/>
        </w:rPr>
      </w:r>
      <w:r>
        <w:rPr>
          <w:noProof/>
        </w:rPr>
        <w:fldChar w:fldCharType="separate"/>
      </w:r>
      <w:r w:rsidR="00143277">
        <w:rPr>
          <w:noProof/>
        </w:rPr>
        <w:t>31</w:t>
      </w:r>
      <w:r>
        <w:rPr>
          <w:noProof/>
        </w:rPr>
        <w:fldChar w:fldCharType="end"/>
      </w:r>
    </w:p>
    <w:p w14:paraId="0A365282" w14:textId="77777777" w:rsidR="00D30AA2" w:rsidRDefault="005E68E6" w:rsidP="005C20C7">
      <w:pPr>
        <w:sectPr w:rsidR="00D30AA2">
          <w:headerReference w:type="default" r:id="rId9"/>
          <w:footerReference w:type="default" r:id="rId10"/>
          <w:pgSz w:w="11906" w:h="16838" w:code="9"/>
          <w:pgMar w:top="1985" w:right="1418" w:bottom="1418" w:left="1418" w:header="1418" w:footer="1134" w:gutter="0"/>
          <w:pgNumType w:fmt="upperRoman"/>
          <w:cols w:space="425"/>
          <w:docGrid w:linePitch="326" w:charSpace="-2048"/>
        </w:sectPr>
      </w:pPr>
      <w:r w:rsidRPr="001235B2">
        <w:rPr>
          <w:rFonts w:ascii="DengXian Light" w:eastAsia="DengXian Light"/>
          <w:caps/>
        </w:rPr>
        <w:fldChar w:fldCharType="end"/>
      </w:r>
    </w:p>
    <w:p w14:paraId="6107EAC4" w14:textId="77777777" w:rsidR="000402E7" w:rsidRDefault="000402E7" w:rsidP="0072125A">
      <w:pPr>
        <w:pStyle w:val="1"/>
      </w:pPr>
      <w:bookmarkStart w:id="0" w:name="_Toc533891872"/>
      <w:r>
        <w:rPr>
          <w:rFonts w:hint="eastAsia"/>
        </w:rPr>
        <w:lastRenderedPageBreak/>
        <w:t xml:space="preserve">1 </w:t>
      </w:r>
      <w:r w:rsidR="00106A9C">
        <w:rPr>
          <w:rFonts w:hint="eastAsia"/>
        </w:rPr>
        <w:t xml:space="preserve"> </w:t>
      </w:r>
      <w:r w:rsidR="002E1AFD">
        <w:rPr>
          <w:rFonts w:hint="eastAsia"/>
        </w:rPr>
        <w:t>引言</w:t>
      </w:r>
      <w:bookmarkEnd w:id="0"/>
    </w:p>
    <w:p w14:paraId="13573FC3" w14:textId="77777777" w:rsidR="00CB5BFF" w:rsidRDefault="002E1AFD" w:rsidP="002E1AFD">
      <w:pPr>
        <w:ind w:firstLine="480"/>
      </w:pPr>
      <w:bookmarkStart w:id="1" w:name="_Toc105563301"/>
      <w:r w:rsidRPr="002E1AFD">
        <w:rPr>
          <w:rFonts w:hint="eastAsia"/>
        </w:rPr>
        <w:t>无线自组网是一种自组织、自管理的网络，其中所有节点都需要同时充当终端和路由器的角色，具有同等的地位。</w:t>
      </w:r>
      <w:r w:rsidR="00CB5BFF">
        <w:rPr>
          <w:rFonts w:hint="eastAsia"/>
        </w:rPr>
        <w:t>无中心、可快速展开节点、可移动、多跳等特点让无线自组网中的所有设备的地位是平等的，所有节点都具备路由和转发数据的能力，可以随时组成一个小区域通信系统，其设备支持全球的漫游性。</w:t>
      </w:r>
    </w:p>
    <w:p w14:paraId="6BC0DB32" w14:textId="77777777" w:rsidR="00054558" w:rsidRDefault="002E1AFD" w:rsidP="00054558">
      <w:pPr>
        <w:ind w:firstLine="480"/>
        <w:rPr>
          <w:rFonts w:hint="eastAsia"/>
        </w:rPr>
      </w:pPr>
      <w:r w:rsidRPr="002E1AFD">
        <w:rPr>
          <w:rFonts w:hint="eastAsia"/>
        </w:rPr>
        <w:t>不依赖于任何集中接入点或网络基础设施。对于这种临时动态网络，提供有效的路由协议对于适应主机的移动性和为可能的链路提供可行的数据传输是必不可少的。同时，由于其具有较高的动态拓扑结构，路由算法已成为自组网研究的热点和难点。目前，人们提出了多达</w:t>
      </w:r>
      <w:r w:rsidRPr="002E1AFD">
        <w:rPr>
          <w:rFonts w:hint="eastAsia"/>
        </w:rPr>
        <w:t>10 - 20</w:t>
      </w:r>
      <w:r w:rsidRPr="002E1AFD">
        <w:rPr>
          <w:rFonts w:hint="eastAsia"/>
        </w:rPr>
        <w:t>种移动自组网路由协议，但最基本、最新颖的只有</w:t>
      </w:r>
      <w:r w:rsidR="00F44869">
        <w:rPr>
          <w:rFonts w:hint="eastAsia"/>
        </w:rPr>
        <w:t>DS</w:t>
      </w:r>
      <w:r w:rsidRPr="002E1AFD">
        <w:rPr>
          <w:rFonts w:hint="eastAsia"/>
        </w:rPr>
        <w:t>R</w:t>
      </w:r>
      <w:r w:rsidRPr="002E1AFD">
        <w:rPr>
          <w:rFonts w:hint="eastAsia"/>
        </w:rPr>
        <w:t>、</w:t>
      </w:r>
      <w:r w:rsidR="00F44869">
        <w:rPr>
          <w:rFonts w:hint="eastAsia"/>
        </w:rPr>
        <w:t>TOR</w:t>
      </w:r>
      <w:r w:rsidRPr="002E1AFD">
        <w:rPr>
          <w:rFonts w:hint="eastAsia"/>
        </w:rPr>
        <w:t>A</w:t>
      </w:r>
      <w:r w:rsidRPr="002E1AFD">
        <w:rPr>
          <w:rFonts w:hint="eastAsia"/>
        </w:rPr>
        <w:t>、</w:t>
      </w:r>
      <w:r w:rsidR="00F44869">
        <w:rPr>
          <w:rFonts w:hint="eastAsia"/>
        </w:rPr>
        <w:t>AO</w:t>
      </w:r>
      <w:r w:rsidRPr="002E1AFD">
        <w:rPr>
          <w:rFonts w:hint="eastAsia"/>
        </w:rPr>
        <w:t>DV</w:t>
      </w:r>
      <w:r w:rsidRPr="002E1AFD">
        <w:rPr>
          <w:rFonts w:hint="eastAsia"/>
        </w:rPr>
        <w:t>、</w:t>
      </w:r>
      <w:r w:rsidRPr="002E1AFD">
        <w:rPr>
          <w:rFonts w:hint="eastAsia"/>
        </w:rPr>
        <w:t>DSDV</w:t>
      </w:r>
      <w:r w:rsidRPr="002E1AFD">
        <w:rPr>
          <w:rFonts w:hint="eastAsia"/>
        </w:rPr>
        <w:t>、</w:t>
      </w:r>
      <w:r w:rsidRPr="002E1AFD">
        <w:rPr>
          <w:rFonts w:hint="eastAsia"/>
        </w:rPr>
        <w:t>CGSR</w:t>
      </w:r>
      <w:r w:rsidRPr="002E1AFD">
        <w:rPr>
          <w:rFonts w:hint="eastAsia"/>
        </w:rPr>
        <w:t>、</w:t>
      </w:r>
      <w:r w:rsidRPr="002E1AFD">
        <w:rPr>
          <w:rFonts w:hint="eastAsia"/>
        </w:rPr>
        <w:t>ABR</w:t>
      </w:r>
      <w:r w:rsidRPr="002E1AFD">
        <w:rPr>
          <w:rFonts w:hint="eastAsia"/>
        </w:rPr>
        <w:t>等几种。根据不同环境的特点，它们都有各自的特点和优点，在任何情况下，没有一种协议是最好的。</w:t>
      </w:r>
    </w:p>
    <w:p w14:paraId="07C63B1F" w14:textId="60A601C0" w:rsidR="002E1AFD" w:rsidRDefault="002E1AFD" w:rsidP="00054558">
      <w:pPr>
        <w:ind w:firstLine="480"/>
      </w:pPr>
      <w:r w:rsidRPr="002E1AFD">
        <w:rPr>
          <w:rFonts w:hint="eastAsia"/>
        </w:rPr>
        <w:t>在路由协议</w:t>
      </w:r>
      <w:r w:rsidRPr="002E1AFD">
        <w:rPr>
          <w:rFonts w:hint="eastAsia"/>
        </w:rPr>
        <w:t>DSDV</w:t>
      </w:r>
      <w:r>
        <w:rPr>
          <w:rFonts w:hint="eastAsia"/>
        </w:rPr>
        <w:t>、</w:t>
      </w:r>
      <w:r>
        <w:rPr>
          <w:rFonts w:hint="eastAsia"/>
        </w:rPr>
        <w:t>DSR</w:t>
      </w:r>
      <w:r w:rsidRPr="002E1AFD">
        <w:rPr>
          <w:rFonts w:hint="eastAsia"/>
        </w:rPr>
        <w:t>、</w:t>
      </w:r>
      <w:r w:rsidRPr="002E1AFD">
        <w:rPr>
          <w:rFonts w:hint="eastAsia"/>
        </w:rPr>
        <w:t>AODV</w:t>
      </w:r>
      <w:r>
        <w:rPr>
          <w:rFonts w:hint="eastAsia"/>
        </w:rPr>
        <w:t>和</w:t>
      </w:r>
      <w:r>
        <w:rPr>
          <w:rFonts w:hint="eastAsia"/>
        </w:rPr>
        <w:t>TORA</w:t>
      </w:r>
      <w:r w:rsidRPr="002E1AFD">
        <w:rPr>
          <w:rFonts w:hint="eastAsia"/>
        </w:rPr>
        <w:t>是最具代表性的</w:t>
      </w:r>
      <w:r w:rsidRPr="002E1AFD">
        <w:rPr>
          <w:rFonts w:hint="eastAsia"/>
        </w:rPr>
        <w:t>Ad Hoc</w:t>
      </w:r>
      <w:r w:rsidRPr="002E1AFD">
        <w:rPr>
          <w:rFonts w:hint="eastAsia"/>
        </w:rPr>
        <w:t>网络路由协议</w:t>
      </w:r>
      <w:r w:rsidRPr="002E1AFD">
        <w:rPr>
          <w:rFonts w:hint="eastAsia"/>
        </w:rPr>
        <w:t>,</w:t>
      </w:r>
      <w:r>
        <w:rPr>
          <w:rFonts w:hint="eastAsia"/>
        </w:rPr>
        <w:t>和</w:t>
      </w:r>
      <w:r>
        <w:rPr>
          <w:rFonts w:hint="eastAsia"/>
        </w:rPr>
        <w:t>DSR</w:t>
      </w:r>
      <w:r>
        <w:rPr>
          <w:rFonts w:hint="eastAsia"/>
        </w:rPr>
        <w:t>具有</w:t>
      </w:r>
      <w:r w:rsidRPr="002E1AFD">
        <w:rPr>
          <w:rFonts w:hint="eastAsia"/>
        </w:rPr>
        <w:t>完全不同于传统路由协议创建根据特设网络的特点</w:t>
      </w:r>
      <w:r>
        <w:rPr>
          <w:rFonts w:hint="eastAsia"/>
        </w:rPr>
        <w:t>。</w:t>
      </w:r>
      <w:r w:rsidRPr="002E1AFD">
        <w:rPr>
          <w:rFonts w:hint="eastAsia"/>
        </w:rPr>
        <w:t>同时</w:t>
      </w:r>
      <w:r w:rsidRPr="002E1AFD">
        <w:rPr>
          <w:rFonts w:hint="eastAsia"/>
        </w:rPr>
        <w:t>,</w:t>
      </w:r>
      <w:r w:rsidRPr="002E1AFD">
        <w:rPr>
          <w:rFonts w:hint="eastAsia"/>
        </w:rPr>
        <w:t>它是最好的路由协议整体性能。因此，有必要对</w:t>
      </w:r>
      <w:r w:rsidRPr="002E1AFD">
        <w:rPr>
          <w:rFonts w:hint="eastAsia"/>
        </w:rPr>
        <w:t>DSR</w:t>
      </w:r>
      <w:r w:rsidRPr="002E1AFD">
        <w:rPr>
          <w:rFonts w:hint="eastAsia"/>
        </w:rPr>
        <w:t>路由协议进行更深入、更全面的研究。</w:t>
      </w:r>
      <w:bookmarkEnd w:id="1"/>
    </w:p>
    <w:p w14:paraId="4AFAB822" w14:textId="4628B9BF" w:rsidR="00CB5BFF" w:rsidRDefault="00CB5BFF" w:rsidP="002E1AFD">
      <w:pPr>
        <w:ind w:firstLine="480"/>
      </w:pPr>
      <w:r>
        <w:rPr>
          <w:rFonts w:hint="eastAsia"/>
        </w:rPr>
        <w:t>无线自组网的特点使得</w:t>
      </w:r>
      <w:r>
        <w:rPr>
          <w:rFonts w:hint="eastAsia"/>
        </w:rPr>
        <w:t>WPAN</w:t>
      </w:r>
      <w:r>
        <w:rPr>
          <w:rFonts w:hint="eastAsia"/>
        </w:rPr>
        <w:t>无论是在军事上还是民用领域都有着广阔的应用前景，成为近年来热点课题之一。传统的路由协议</w:t>
      </w:r>
      <w:r>
        <w:rPr>
          <w:rFonts w:hint="eastAsia"/>
        </w:rPr>
        <w:t>RIP</w:t>
      </w:r>
      <w:r>
        <w:rPr>
          <w:rFonts w:hint="eastAsia"/>
        </w:rPr>
        <w:t>、</w:t>
      </w:r>
      <w:r>
        <w:rPr>
          <w:rFonts w:hint="eastAsia"/>
        </w:rPr>
        <w:t>OSPF</w:t>
      </w:r>
      <w:r>
        <w:rPr>
          <w:rFonts w:hint="eastAsia"/>
        </w:rPr>
        <w:t>在无线互联网中不一定适用，因此能够有效的找到节点路由的动态路由协议至关重要。</w:t>
      </w:r>
    </w:p>
    <w:p w14:paraId="5B9E14DD" w14:textId="77777777" w:rsidR="00054558" w:rsidRDefault="006A4F76" w:rsidP="002E1AFD">
      <w:pPr>
        <w:ind w:firstLine="480"/>
        <w:rPr>
          <w:rFonts w:hint="eastAsia"/>
        </w:rPr>
      </w:pPr>
      <w:r>
        <w:rPr>
          <w:rFonts w:hint="eastAsia"/>
        </w:rPr>
        <w:t>DSR</w:t>
      </w:r>
      <w:r>
        <w:rPr>
          <w:rFonts w:hint="eastAsia"/>
        </w:rPr>
        <w:t>协议主要由两个重要的机制组成，路由发现和路由引入；</w:t>
      </w:r>
    </w:p>
    <w:p w14:paraId="503474E8" w14:textId="77777777" w:rsidR="00054558" w:rsidRDefault="006A4F76" w:rsidP="002E1AFD">
      <w:pPr>
        <w:ind w:firstLine="480"/>
        <w:rPr>
          <w:rFonts w:hint="eastAsia"/>
        </w:rPr>
      </w:pPr>
      <w:r>
        <w:rPr>
          <w:rFonts w:hint="eastAsia"/>
        </w:rPr>
        <w:t>路由发现的作用是使每个节点都能够动态的找到到达其他节点的路径，当某个节点接收到一个路由请求包的时候，对请求包进行处理判断，如果本次路由请求标识与起始地址已经存在于最近可</w:t>
      </w:r>
      <w:r w:rsidR="00054558">
        <w:rPr>
          <w:rFonts w:hint="eastAsia"/>
        </w:rPr>
        <w:t>见的请求中，为了防止重复路由请求包，将会丢弃该路由请求包。</w:t>
      </w:r>
    </w:p>
    <w:p w14:paraId="1C0588A7" w14:textId="0775C3C6" w:rsidR="006A4F76" w:rsidRDefault="00054558" w:rsidP="002E1AFD">
      <w:pPr>
        <w:ind w:firstLine="480"/>
      </w:pPr>
      <w:r>
        <w:rPr>
          <w:rFonts w:hint="eastAsia"/>
        </w:rPr>
        <w:t>如果</w:t>
      </w:r>
      <w:r w:rsidR="006A4F76">
        <w:rPr>
          <w:rFonts w:hint="eastAsia"/>
        </w:rPr>
        <w:t>地址已经存在于请求的路由记录中，也丢弃路由请求包，以防止产生循环路由。请求包的目标标识与某个节点的地址相吻合，则信息包中的全程路由记录得以确认，返回响应包到起始端，如果请求标识与节点地址不吻合，追加此节点的地址到路由请求包的路由记录中。</w:t>
      </w:r>
    </w:p>
    <w:p w14:paraId="093130D3" w14:textId="10539061" w:rsidR="006A4F76" w:rsidRDefault="006A4F76" w:rsidP="002E1AFD">
      <w:pPr>
        <w:ind w:firstLine="480"/>
      </w:pPr>
      <w:r>
        <w:rPr>
          <w:rFonts w:hint="eastAsia"/>
        </w:rPr>
        <w:t>DSR</w:t>
      </w:r>
      <w:r>
        <w:rPr>
          <w:rFonts w:hint="eastAsia"/>
        </w:rPr>
        <w:t>协议相比传统路由协议具有明显优势，不需要周期性</w:t>
      </w:r>
      <w:r w:rsidR="00CB59B9">
        <w:rPr>
          <w:rFonts w:hint="eastAsia"/>
        </w:rPr>
        <w:t>的广播路由信息，传统路由协议在固定网中往往构造的是双向对称路由。</w:t>
      </w:r>
      <w:r>
        <w:rPr>
          <w:rFonts w:hint="eastAsia"/>
        </w:rPr>
        <w:t>无线移动环境中，</w:t>
      </w:r>
      <w:r>
        <w:rPr>
          <w:rFonts w:hint="eastAsia"/>
        </w:rPr>
        <w:t>DSR</w:t>
      </w:r>
      <w:r>
        <w:rPr>
          <w:rFonts w:hint="eastAsia"/>
        </w:rPr>
        <w:t>可以去除冗余。传统路由协议无法适应网络拓扑动态变化，</w:t>
      </w:r>
      <w:r>
        <w:rPr>
          <w:rFonts w:hint="eastAsia"/>
        </w:rPr>
        <w:t>DSR</w:t>
      </w:r>
      <w:r>
        <w:rPr>
          <w:rFonts w:hint="eastAsia"/>
        </w:rPr>
        <w:t>可以快速适应变化。</w:t>
      </w:r>
    </w:p>
    <w:p w14:paraId="4FC9B35A" w14:textId="515FFBEA" w:rsidR="006A4F76" w:rsidRDefault="006A4F76" w:rsidP="002E1AFD">
      <w:pPr>
        <w:ind w:firstLine="480"/>
      </w:pPr>
      <w:r>
        <w:rPr>
          <w:rFonts w:hint="eastAsia"/>
        </w:rPr>
        <w:t>综上所述，有必要对</w:t>
      </w:r>
      <w:r>
        <w:rPr>
          <w:rFonts w:hint="eastAsia"/>
        </w:rPr>
        <w:t>DSR</w:t>
      </w:r>
      <w:r w:rsidR="00CB59B9">
        <w:rPr>
          <w:rFonts w:hint="eastAsia"/>
        </w:rPr>
        <w:t>路由协议以及它</w:t>
      </w:r>
      <w:r>
        <w:rPr>
          <w:rFonts w:hint="eastAsia"/>
        </w:rPr>
        <w:t>的源码进行深入研究。</w:t>
      </w:r>
    </w:p>
    <w:p w14:paraId="231A7FAC" w14:textId="77777777" w:rsidR="00CB5BFF" w:rsidRDefault="00CB5BFF" w:rsidP="002E1AFD">
      <w:pPr>
        <w:ind w:firstLine="480"/>
      </w:pPr>
    </w:p>
    <w:p w14:paraId="4AA0A07B" w14:textId="77777777" w:rsidR="00CB5BFF" w:rsidRDefault="00CB5BFF" w:rsidP="002E1AFD">
      <w:pPr>
        <w:ind w:firstLine="480"/>
      </w:pPr>
    </w:p>
    <w:p w14:paraId="0F3974F7" w14:textId="77777777" w:rsidR="00CB5BFF" w:rsidRDefault="00CB5BFF" w:rsidP="002E1AFD">
      <w:pPr>
        <w:ind w:firstLine="480"/>
      </w:pPr>
    </w:p>
    <w:p w14:paraId="2A48D8E3" w14:textId="77777777" w:rsidR="00CB5BFF" w:rsidRDefault="00CB5BFF" w:rsidP="002E1AFD">
      <w:pPr>
        <w:ind w:firstLine="480"/>
      </w:pPr>
    </w:p>
    <w:p w14:paraId="47B535EF" w14:textId="77777777" w:rsidR="00CB5BFF" w:rsidRDefault="00CB5BFF" w:rsidP="002E1AFD">
      <w:pPr>
        <w:ind w:firstLine="480"/>
      </w:pPr>
    </w:p>
    <w:p w14:paraId="0DE2F7E1" w14:textId="77777777" w:rsidR="00CB5BFF" w:rsidRDefault="00CB5BFF" w:rsidP="002E1AFD">
      <w:pPr>
        <w:ind w:firstLine="480"/>
      </w:pPr>
    </w:p>
    <w:p w14:paraId="574C3559" w14:textId="77777777" w:rsidR="00CB5BFF" w:rsidRDefault="00CB5BFF" w:rsidP="002E1AFD">
      <w:pPr>
        <w:ind w:firstLine="480"/>
      </w:pPr>
    </w:p>
    <w:p w14:paraId="21A78388" w14:textId="77777777" w:rsidR="00CB5BFF" w:rsidRDefault="00CB5BFF" w:rsidP="002E1AFD">
      <w:pPr>
        <w:ind w:firstLine="480"/>
      </w:pPr>
    </w:p>
    <w:p w14:paraId="5AD6C68A" w14:textId="77777777" w:rsidR="002E1AFD" w:rsidRDefault="002E1AFD" w:rsidP="006A4F76">
      <w:pPr>
        <w:rPr>
          <w:rFonts w:hint="eastAsia"/>
        </w:rPr>
      </w:pPr>
    </w:p>
    <w:p w14:paraId="7C8B7166" w14:textId="77777777" w:rsidR="00D30AA2" w:rsidRDefault="00D30AA2">
      <w:pPr>
        <w:pStyle w:val="1"/>
      </w:pPr>
      <w:bookmarkStart w:id="2" w:name="_Toc533891873"/>
      <w:r>
        <w:rPr>
          <w:rFonts w:hint="eastAsia"/>
        </w:rPr>
        <w:lastRenderedPageBreak/>
        <w:t xml:space="preserve">2 </w:t>
      </w:r>
      <w:r w:rsidR="00237C70">
        <w:rPr>
          <w:rFonts w:hint="eastAsia"/>
        </w:rPr>
        <w:t xml:space="preserve"> </w:t>
      </w:r>
      <w:r w:rsidR="002E1AFD">
        <w:rPr>
          <w:rFonts w:hint="eastAsia"/>
        </w:rPr>
        <w:t>DSR 路由协议简介</w:t>
      </w:r>
      <w:bookmarkEnd w:id="2"/>
    </w:p>
    <w:p w14:paraId="306CC720" w14:textId="1F343BD1" w:rsidR="00EF38EB" w:rsidRDefault="002E1AFD" w:rsidP="002E1AFD">
      <w:r>
        <w:rPr>
          <w:rFonts w:hint="eastAsia"/>
        </w:rPr>
        <w:tab/>
      </w:r>
      <w:r>
        <w:rPr>
          <w:rFonts w:hint="eastAsia"/>
        </w:rPr>
        <w:t>动态源路由协议</w:t>
      </w:r>
      <w:r w:rsidR="00CB59B9">
        <w:t xml:space="preserve">(DSR, </w:t>
      </w:r>
      <w:r w:rsidRPr="002E1AFD">
        <w:t>Dynamic Source Routing)</w:t>
      </w:r>
      <w:r>
        <w:rPr>
          <w:rFonts w:hint="eastAsia"/>
        </w:rPr>
        <w:t>是一种按需路由协议，允许节点动态发现多个跳转到目标节点路由。所谓的源路由是在每个数据包的头部进行的在到达目标节点</w:t>
      </w:r>
      <w:r>
        <w:rPr>
          <w:rFonts w:hint="eastAsia"/>
        </w:rPr>
        <w:t>(</w:t>
      </w:r>
      <w:r>
        <w:rPr>
          <w:rFonts w:hint="eastAsia"/>
        </w:rPr>
        <w:t>即组中的目标节点</w:t>
      </w:r>
      <w:r>
        <w:rPr>
          <w:rFonts w:hint="eastAsia"/>
        </w:rPr>
        <w:t>)</w:t>
      </w:r>
      <w:r>
        <w:rPr>
          <w:rFonts w:hint="eastAsia"/>
        </w:rPr>
        <w:t>之前必须通过所有组的节点列表包含到目标节点的完整路由。在</w:t>
      </w:r>
      <w:r>
        <w:rPr>
          <w:rFonts w:hint="eastAsia"/>
        </w:rPr>
        <w:t>DSR</w:t>
      </w:r>
      <w:r>
        <w:rPr>
          <w:rFonts w:hint="eastAsia"/>
        </w:rPr>
        <w:t>中，不必周期性的广播路由控制信息，</w:t>
      </w:r>
      <w:r>
        <w:rPr>
          <w:rFonts w:hint="eastAsia"/>
        </w:rPr>
        <w:t>DSR</w:t>
      </w:r>
      <w:r>
        <w:rPr>
          <w:rFonts w:hint="eastAsia"/>
        </w:rPr>
        <w:t>路由协议中的所有状态均为“软状态”，任何状态的丢失都不会影响</w:t>
      </w:r>
      <w:r>
        <w:rPr>
          <w:rFonts w:hint="eastAsia"/>
        </w:rPr>
        <w:t>DSR</w:t>
      </w:r>
      <w:r>
        <w:rPr>
          <w:rFonts w:hint="eastAsia"/>
        </w:rPr>
        <w:t>路由协议的正确操作，因为所有状态都是根据需要创建的，状态丢失后，如果仍需要，它可以容易和快速恢复，从而减少网络带宽开销，避免移动</w:t>
      </w:r>
      <w:r>
        <w:rPr>
          <w:rFonts w:hint="eastAsia"/>
        </w:rPr>
        <w:t>Ad Hoc</w:t>
      </w:r>
      <w:r>
        <w:rPr>
          <w:rFonts w:hint="eastAsia"/>
        </w:rPr>
        <w:t>网络范围大范围路由更新。</w:t>
      </w:r>
    </w:p>
    <w:p w14:paraId="5184AC7F" w14:textId="77777777" w:rsidR="006A4F76" w:rsidRDefault="008810FF" w:rsidP="002F33C5">
      <w:r>
        <w:rPr>
          <w:rFonts w:hint="eastAsia"/>
        </w:rPr>
        <w:t xml:space="preserve"> </w:t>
      </w:r>
    </w:p>
    <w:p w14:paraId="7CAF8AD2" w14:textId="45E8F734" w:rsidR="006A4F76" w:rsidRDefault="00FD776B" w:rsidP="002F33C5">
      <w:r>
        <w:rPr>
          <w:rFonts w:hint="eastAsia"/>
          <w:noProof/>
        </w:rPr>
        <w:drawing>
          <wp:anchor distT="0" distB="0" distL="114300" distR="114300" simplePos="0" relativeHeight="251683328" behindDoc="0" locked="0" layoutInCell="1" allowOverlap="1" wp14:anchorId="10F112E9" wp14:editId="52E1986C">
            <wp:simplePos x="0" y="0"/>
            <wp:positionH relativeFrom="column">
              <wp:posOffset>442595</wp:posOffset>
            </wp:positionH>
            <wp:positionV relativeFrom="paragraph">
              <wp:posOffset>196215</wp:posOffset>
            </wp:positionV>
            <wp:extent cx="4960620" cy="5314315"/>
            <wp:effectExtent l="0" t="0" r="0" b="0"/>
            <wp:wrapTight wrapText="bothSides">
              <wp:wrapPolygon edited="0">
                <wp:start x="0" y="0"/>
                <wp:lineTo x="0" y="21474"/>
                <wp:lineTo x="21456" y="21474"/>
                <wp:lineTo x="21456" y="0"/>
                <wp:lineTo x="0" y="0"/>
              </wp:wrapPolygon>
            </wp:wrapTight>
            <wp:docPr id="1" name="图片 1" descr="屏幕快照%202018-12-13%20下午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12-13%20下午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0620" cy="5314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1FD4F7" w14:textId="37FCB384" w:rsidR="00EF38EB" w:rsidRDefault="00FD776B" w:rsidP="006A4F76">
      <w:pPr>
        <w:ind w:firstLine="480"/>
      </w:pPr>
      <w:r>
        <w:rPr>
          <w:rFonts w:hint="eastAsia"/>
        </w:rPr>
        <w:lastRenderedPageBreak/>
        <w:t xml:space="preserve">            </w:t>
      </w:r>
      <w:r w:rsidR="006A4F76">
        <w:rPr>
          <w:rFonts w:hint="eastAsia"/>
        </w:rPr>
        <w:t xml:space="preserve">   </w:t>
      </w:r>
      <w:r w:rsidR="00B71A66">
        <w:rPr>
          <w:rFonts w:hint="eastAsia"/>
          <w:noProof/>
        </w:rPr>
        <w:drawing>
          <wp:inline distT="0" distB="0" distL="0" distR="0" wp14:anchorId="13DB8BCA" wp14:editId="030986F6">
            <wp:extent cx="2780665" cy="2932590"/>
            <wp:effectExtent l="0" t="0" r="0" b="0"/>
            <wp:docPr id="2" name="图片 2" descr="屏幕快照%202018-12-13%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8-12-13%20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0665" cy="2932590"/>
                    </a:xfrm>
                    <a:prstGeom prst="rect">
                      <a:avLst/>
                    </a:prstGeom>
                    <a:noFill/>
                    <a:ln>
                      <a:noFill/>
                    </a:ln>
                  </pic:spPr>
                </pic:pic>
              </a:graphicData>
            </a:graphic>
          </wp:inline>
        </w:drawing>
      </w:r>
    </w:p>
    <w:p w14:paraId="756D9578" w14:textId="77777777" w:rsidR="006A4F76" w:rsidRDefault="006A4F76" w:rsidP="006A4F76">
      <w:pPr>
        <w:ind w:firstLine="480"/>
      </w:pPr>
    </w:p>
    <w:p w14:paraId="21755120" w14:textId="77777777" w:rsidR="006A4F76" w:rsidRDefault="006A4F76" w:rsidP="006A4F76">
      <w:pPr>
        <w:ind w:firstLine="480"/>
      </w:pPr>
    </w:p>
    <w:p w14:paraId="5839E65D" w14:textId="40E62CEC" w:rsidR="002E1AFD" w:rsidRDefault="002E1AFD" w:rsidP="002E1AFD">
      <w:pPr>
        <w:pStyle w:val="2"/>
        <w:spacing w:before="120"/>
      </w:pPr>
      <w:bookmarkStart w:id="3" w:name="_Toc527465619"/>
      <w:bookmarkStart w:id="4" w:name="_Toc533891874"/>
      <w:r>
        <w:rPr>
          <w:rFonts w:hint="eastAsia"/>
        </w:rPr>
        <w:t xml:space="preserve">2.1  </w:t>
      </w:r>
      <w:bookmarkEnd w:id="3"/>
      <w:r>
        <w:rPr>
          <w:rFonts w:hint="eastAsia"/>
        </w:rPr>
        <w:t>路由</w:t>
      </w:r>
      <w:r w:rsidR="00FD776B">
        <w:rPr>
          <w:rFonts w:hint="eastAsia"/>
        </w:rPr>
        <w:t>发现</w:t>
      </w:r>
      <w:bookmarkEnd w:id="4"/>
    </w:p>
    <w:p w14:paraId="0B330148" w14:textId="77777777" w:rsidR="001D669E" w:rsidRDefault="0099269A" w:rsidP="001D669E">
      <w:r>
        <w:rPr>
          <w:rFonts w:hint="eastAsia"/>
        </w:rPr>
        <w:tab/>
      </w:r>
      <w:r>
        <w:rPr>
          <w:rFonts w:hint="eastAsia"/>
        </w:rPr>
        <w:t>路由发现的作用是</w:t>
      </w:r>
      <w:r w:rsidR="001D669E" w:rsidRPr="001D669E">
        <w:t>使每个节点都能动态地找到到达其他节点的路径，当某个节点接收到一个路由请求包时，对请求包处理方法有以下４类：</w:t>
      </w:r>
    </w:p>
    <w:p w14:paraId="5248301C" w14:textId="3F44BA91" w:rsidR="001D669E" w:rsidRDefault="001D669E" w:rsidP="001D669E">
      <w:pPr>
        <w:pStyle w:val="af5"/>
        <w:numPr>
          <w:ilvl w:val="0"/>
          <w:numId w:val="8"/>
        </w:numPr>
        <w:tabs>
          <w:tab w:val="clear" w:pos="377"/>
        </w:tabs>
        <w:spacing w:line="240" w:lineRule="auto"/>
        <w:ind w:firstLineChars="0"/>
        <w:jc w:val="left"/>
      </w:pPr>
      <w:r w:rsidRPr="001D669E">
        <w:t>本次路由请求标识与起始端地址已经存在于最近可见的请求中，为防止重复路由请求包，放</w:t>
      </w:r>
      <w:r>
        <w:t>弃该请求包。</w:t>
      </w:r>
    </w:p>
    <w:p w14:paraId="13EEB7C5" w14:textId="08929246" w:rsidR="001D669E" w:rsidRPr="001D669E" w:rsidRDefault="001D669E" w:rsidP="001D669E">
      <w:pPr>
        <w:pStyle w:val="af5"/>
        <w:numPr>
          <w:ilvl w:val="0"/>
          <w:numId w:val="8"/>
        </w:numPr>
        <w:tabs>
          <w:tab w:val="clear" w:pos="377"/>
        </w:tabs>
        <w:spacing w:line="240" w:lineRule="auto"/>
        <w:ind w:firstLineChars="0"/>
        <w:jc w:val="left"/>
      </w:pPr>
      <w:r w:rsidRPr="001D669E">
        <w:t>节点地址已经存在于请求的路由记录中，</w:t>
      </w:r>
      <w:r>
        <w:t>也丢弃路由请求包以防产生循环路由。</w:t>
      </w:r>
    </w:p>
    <w:p w14:paraId="23AAF6AE" w14:textId="2ABBD2CE" w:rsidR="001D669E" w:rsidRPr="001D669E" w:rsidRDefault="001D669E" w:rsidP="001D669E">
      <w:pPr>
        <w:pStyle w:val="af5"/>
        <w:numPr>
          <w:ilvl w:val="0"/>
          <w:numId w:val="8"/>
        </w:numPr>
        <w:tabs>
          <w:tab w:val="clear" w:pos="377"/>
        </w:tabs>
        <w:spacing w:line="240" w:lineRule="auto"/>
        <w:ind w:firstLineChars="0"/>
        <w:jc w:val="left"/>
      </w:pPr>
      <w:r w:rsidRPr="001D669E">
        <w:t>请求包的目标标识与某个节点的地址相吻合，则信息包中的全程路由记录得以确认，返回响</w:t>
      </w:r>
      <w:r>
        <w:t>应包到起始端。</w:t>
      </w:r>
    </w:p>
    <w:p w14:paraId="7DDCB83B" w14:textId="5BE62383" w:rsidR="001D669E" w:rsidRPr="001D669E" w:rsidRDefault="001D669E" w:rsidP="001D669E">
      <w:pPr>
        <w:pStyle w:val="af5"/>
        <w:numPr>
          <w:ilvl w:val="0"/>
          <w:numId w:val="8"/>
        </w:numPr>
        <w:tabs>
          <w:tab w:val="clear" w:pos="377"/>
        </w:tabs>
        <w:spacing w:line="240" w:lineRule="auto"/>
        <w:ind w:firstLineChars="0"/>
        <w:jc w:val="left"/>
      </w:pPr>
      <w:r w:rsidRPr="001D669E">
        <w:t>请求标识与节点地址不吻合，追加此节点地</w:t>
      </w:r>
      <w:r w:rsidRPr="001D669E">
        <w:t xml:space="preserve"> </w:t>
      </w:r>
      <w:r>
        <w:t>址到路由请求包的路由记录中，并重广播此请求。</w:t>
      </w:r>
    </w:p>
    <w:p w14:paraId="387ABF63" w14:textId="6F82864C" w:rsidR="0099269A" w:rsidRPr="0099269A" w:rsidRDefault="0099269A" w:rsidP="0099269A"/>
    <w:p w14:paraId="4047676F" w14:textId="77777777" w:rsidR="002E1AFD" w:rsidRDefault="002E1AFD" w:rsidP="002E1AFD">
      <w:r>
        <w:rPr>
          <w:rFonts w:hint="eastAsia"/>
        </w:rPr>
        <w:tab/>
      </w:r>
      <w:r w:rsidR="001C04C8" w:rsidRPr="001C04C8">
        <w:rPr>
          <w:rFonts w:hint="eastAsia"/>
        </w:rPr>
        <w:t>当源节点需要与目标节点通信时，它首先查看节点维护的路由缓存，看看是否有到目标节点的路由。如果路由缓存中已经包含到目标节点的有效路由，则立即使用路由数据包</w:t>
      </w:r>
      <w:r w:rsidR="001C04C8" w:rsidRPr="001C04C8">
        <w:rPr>
          <w:rFonts w:hint="eastAsia"/>
        </w:rPr>
        <w:t>;</w:t>
      </w:r>
      <w:r w:rsidR="001C04C8" w:rsidRPr="001C04C8">
        <w:rPr>
          <w:rFonts w:hint="eastAsia"/>
        </w:rPr>
        <w:t>否则，它将向所有邻居广播</w:t>
      </w:r>
      <w:r w:rsidR="001C04C8" w:rsidRPr="001C04C8">
        <w:rPr>
          <w:rFonts w:hint="eastAsia"/>
        </w:rPr>
        <w:t>RREQ(</w:t>
      </w:r>
      <w:r w:rsidR="001C04C8" w:rsidRPr="001C04C8">
        <w:rPr>
          <w:rFonts w:hint="eastAsia"/>
        </w:rPr>
        <w:t>路由请求</w:t>
      </w:r>
      <w:r w:rsidR="001C04C8" w:rsidRPr="001C04C8">
        <w:rPr>
          <w:rFonts w:hint="eastAsia"/>
        </w:rPr>
        <w:t>)</w:t>
      </w:r>
      <w:r w:rsidR="001C04C8" w:rsidRPr="001C04C8">
        <w:rPr>
          <w:rFonts w:hint="eastAsia"/>
        </w:rPr>
        <w:t>包，以启动路由发现进程，查找到目标节点的可用路由。</w:t>
      </w:r>
    </w:p>
    <w:p w14:paraId="0E57EB83" w14:textId="77777777" w:rsidR="001C04C8" w:rsidRDefault="001C04C8" w:rsidP="002E1AFD">
      <w:r>
        <w:rPr>
          <w:rFonts w:hint="eastAsia"/>
        </w:rPr>
        <w:tab/>
      </w:r>
      <w:r>
        <w:rPr>
          <w:rFonts w:hint="eastAsia"/>
        </w:rPr>
        <w:t>具体实现会在分析</w:t>
      </w:r>
      <w:r>
        <w:rPr>
          <w:rFonts w:hint="eastAsia"/>
        </w:rPr>
        <w:t>dsr-rreq.h, dsr-rreq</w:t>
      </w:r>
      <w:r w:rsidR="00684010">
        <w:rPr>
          <w:rFonts w:hint="eastAsia"/>
        </w:rPr>
        <w:t>.c</w:t>
      </w:r>
      <w:r w:rsidR="00684010">
        <w:rPr>
          <w:rFonts w:hint="eastAsia"/>
        </w:rPr>
        <w:t>文件中详细介绍。</w:t>
      </w:r>
    </w:p>
    <w:p w14:paraId="5DF2C06D" w14:textId="17C9D947" w:rsidR="00684010" w:rsidRDefault="00820BE3" w:rsidP="00820BE3">
      <w:pPr>
        <w:pStyle w:val="2"/>
        <w:spacing w:before="120"/>
      </w:pPr>
      <w:bookmarkStart w:id="5" w:name="_Toc533891875"/>
      <w:r>
        <w:rPr>
          <w:rFonts w:hint="eastAsia"/>
        </w:rPr>
        <w:t>2.2  路由</w:t>
      </w:r>
      <w:r w:rsidR="00FD776B">
        <w:rPr>
          <w:rFonts w:hint="eastAsia"/>
        </w:rPr>
        <w:t>维护</w:t>
      </w:r>
      <w:bookmarkEnd w:id="5"/>
    </w:p>
    <w:p w14:paraId="44CD0C82" w14:textId="77777777" w:rsidR="00684010" w:rsidRDefault="00684010" w:rsidP="00684010">
      <w:r>
        <w:rPr>
          <w:rFonts w:hint="eastAsia"/>
        </w:rPr>
        <w:tab/>
      </w:r>
      <w:r>
        <w:rPr>
          <w:rFonts w:hint="eastAsia"/>
        </w:rPr>
        <w:t>目的节点收到</w:t>
      </w:r>
      <w:r>
        <w:rPr>
          <w:rFonts w:hint="eastAsia"/>
        </w:rPr>
        <w:t>RREQ</w:t>
      </w:r>
      <w:r>
        <w:rPr>
          <w:rFonts w:hint="eastAsia"/>
        </w:rPr>
        <w:t>后，给源节点返回路由应答（</w:t>
      </w:r>
      <w:r>
        <w:rPr>
          <w:rFonts w:hint="eastAsia"/>
        </w:rPr>
        <w:t>RREP</w:t>
      </w:r>
      <w:r>
        <w:rPr>
          <w:rFonts w:hint="eastAsia"/>
        </w:rPr>
        <w:t>）消息，拷贝</w:t>
      </w:r>
      <w:r>
        <w:rPr>
          <w:rFonts w:hint="eastAsia"/>
        </w:rPr>
        <w:t>RREQ</w:t>
      </w:r>
      <w:r>
        <w:rPr>
          <w:rFonts w:hint="eastAsia"/>
        </w:rPr>
        <w:t>消息中的路由记录。源节点收到</w:t>
      </w:r>
      <w:r>
        <w:rPr>
          <w:rFonts w:hint="eastAsia"/>
        </w:rPr>
        <w:t>RREP</w:t>
      </w:r>
      <w:r>
        <w:rPr>
          <w:rFonts w:hint="eastAsia"/>
        </w:rPr>
        <w:t>后在本地路由缓存中缓存路由信息。</w:t>
      </w:r>
    </w:p>
    <w:p w14:paraId="26ED3701" w14:textId="65B57CAA" w:rsidR="001D669E" w:rsidRDefault="001D669E" w:rsidP="001D669E">
      <w:pPr>
        <w:ind w:firstLine="420"/>
      </w:pPr>
      <w:r w:rsidRPr="001D669E">
        <w:lastRenderedPageBreak/>
        <w:t>路由维护是运用数据层，点对点的确认来提供丢失的或被破坏的信息包的提早发现和重传输．当</w:t>
      </w:r>
      <w:r w:rsidRPr="001D669E">
        <w:t xml:space="preserve"> </w:t>
      </w:r>
      <w:r w:rsidRPr="001D669E">
        <w:t>运用源路由发送信息包时，每个传送节点都是依次确认</w:t>
      </w:r>
      <w:r>
        <w:t>。</w:t>
      </w:r>
      <w:r w:rsidRPr="001D669E">
        <w:t>节点Ｓ向节点Ｄ通过中介节点Ａ，Ｂ，Ｃ发送一个信息包，如果重传次数超过限定值后没有收到接收确认，则该节点返回一个路由错误报文给始发点，收到路由错误报文后，节点路由</w:t>
      </w:r>
      <w:r w:rsidRPr="001D669E">
        <w:t xml:space="preserve"> </w:t>
      </w:r>
      <w:r w:rsidRPr="001D669E">
        <w:t>缓存器删除该错误的单跳，且所有含有此单跳的路</w:t>
      </w:r>
      <w:r w:rsidRPr="001D669E">
        <w:rPr>
          <w:rFonts w:hint="eastAsia"/>
        </w:rPr>
        <w:t>由都必须在这个点上截</w:t>
      </w:r>
      <w:r>
        <w:rPr>
          <w:rFonts w:hint="eastAsia"/>
        </w:rPr>
        <w:t>断。</w:t>
      </w:r>
    </w:p>
    <w:p w14:paraId="0965BB2F" w14:textId="77777777" w:rsidR="00684010" w:rsidRDefault="00684010" w:rsidP="00684010">
      <w:r>
        <w:rPr>
          <w:rFonts w:hint="eastAsia"/>
        </w:rPr>
        <w:tab/>
      </w:r>
      <w:r>
        <w:rPr>
          <w:rFonts w:hint="eastAsia"/>
        </w:rPr>
        <w:t>具体实现会在分析</w:t>
      </w:r>
      <w:r>
        <w:rPr>
          <w:rFonts w:hint="eastAsia"/>
        </w:rPr>
        <w:t>dsr-rrep.h, dsr-rrep.c</w:t>
      </w:r>
      <w:r>
        <w:rPr>
          <w:rFonts w:hint="eastAsia"/>
        </w:rPr>
        <w:t>文件中详细介绍。</w:t>
      </w:r>
    </w:p>
    <w:p w14:paraId="040A9B67" w14:textId="1EACBB03" w:rsidR="00021F9E" w:rsidRDefault="00021F9E" w:rsidP="00021F9E">
      <w:pPr>
        <w:pStyle w:val="2"/>
        <w:numPr>
          <w:ilvl w:val="1"/>
          <w:numId w:val="7"/>
        </w:numPr>
        <w:spacing w:before="120"/>
      </w:pPr>
      <w:bookmarkStart w:id="6" w:name="_Toc533891876"/>
      <w:r>
        <w:rPr>
          <w:rFonts w:hint="eastAsia"/>
        </w:rPr>
        <w:t>文件介绍</w:t>
      </w:r>
      <w:bookmarkEnd w:id="6"/>
    </w:p>
    <w:tbl>
      <w:tblPr>
        <w:tblStyle w:val="a7"/>
        <w:tblW w:w="8493" w:type="dxa"/>
        <w:tblLook w:val="04A0" w:firstRow="1" w:lastRow="0" w:firstColumn="1" w:lastColumn="0" w:noHBand="0" w:noVBand="1"/>
      </w:tblPr>
      <w:tblGrid>
        <w:gridCol w:w="2259"/>
        <w:gridCol w:w="6234"/>
      </w:tblGrid>
      <w:tr w:rsidR="00143277" w:rsidRPr="001D669E" w14:paraId="451DFA84" w14:textId="77777777" w:rsidTr="00143277">
        <w:trPr>
          <w:trHeight w:val="297"/>
        </w:trPr>
        <w:tc>
          <w:tcPr>
            <w:tcW w:w="2259" w:type="dxa"/>
            <w:vAlign w:val="center"/>
          </w:tcPr>
          <w:p w14:paraId="45EF9BDE" w14:textId="77777777" w:rsidR="00021F9E" w:rsidRPr="001D669E" w:rsidRDefault="00021F9E" w:rsidP="001D669E">
            <w:pPr>
              <w:jc w:val="center"/>
              <w:rPr>
                <w:sz w:val="18"/>
                <w:szCs w:val="18"/>
              </w:rPr>
            </w:pPr>
            <w:r w:rsidRPr="001D669E">
              <w:rPr>
                <w:rFonts w:hint="eastAsia"/>
                <w:sz w:val="18"/>
                <w:szCs w:val="18"/>
              </w:rPr>
              <w:t>文件名</w:t>
            </w:r>
          </w:p>
        </w:tc>
        <w:tc>
          <w:tcPr>
            <w:tcW w:w="6234" w:type="dxa"/>
            <w:vAlign w:val="center"/>
          </w:tcPr>
          <w:p w14:paraId="143B61A7" w14:textId="77777777" w:rsidR="00021F9E" w:rsidRPr="001D669E" w:rsidRDefault="00021F9E" w:rsidP="001D669E">
            <w:pPr>
              <w:jc w:val="center"/>
              <w:rPr>
                <w:sz w:val="18"/>
                <w:szCs w:val="18"/>
              </w:rPr>
            </w:pPr>
            <w:r w:rsidRPr="001D669E">
              <w:rPr>
                <w:rFonts w:hint="eastAsia"/>
                <w:sz w:val="18"/>
                <w:szCs w:val="18"/>
              </w:rPr>
              <w:t>说明</w:t>
            </w:r>
          </w:p>
        </w:tc>
      </w:tr>
      <w:tr w:rsidR="00143277" w:rsidRPr="001D669E" w14:paraId="20AA589E" w14:textId="77777777" w:rsidTr="00143277">
        <w:trPr>
          <w:trHeight w:val="81"/>
        </w:trPr>
        <w:tc>
          <w:tcPr>
            <w:tcW w:w="2259" w:type="dxa"/>
          </w:tcPr>
          <w:p w14:paraId="26437CB6" w14:textId="1BCEDDA7" w:rsidR="00021F9E" w:rsidRPr="001D669E" w:rsidRDefault="00021F9E" w:rsidP="00021F9E">
            <w:r w:rsidRPr="001D669E">
              <w:t>dsr.h</w:t>
            </w:r>
            <w:r w:rsidRPr="001D669E">
              <w:tab/>
              <w:t xml:space="preserve">   </w:t>
            </w:r>
          </w:p>
          <w:p w14:paraId="06141B7A" w14:textId="0405A7F6" w:rsidR="00021F9E" w:rsidRPr="001D669E" w:rsidRDefault="00021F9E" w:rsidP="00021F9E">
            <w:r w:rsidRPr="001D669E">
              <w:t xml:space="preserve">dsr-srt.h  </w:t>
            </w:r>
          </w:p>
          <w:p w14:paraId="4C6EC421" w14:textId="77777777" w:rsidR="00021F9E" w:rsidRPr="001D669E" w:rsidRDefault="00021F9E" w:rsidP="00021F9E">
            <w:r w:rsidRPr="001D669E">
              <w:t xml:space="preserve">dsr-srt.c   </w:t>
            </w:r>
          </w:p>
          <w:p w14:paraId="5066F14A" w14:textId="44A8A662" w:rsidR="00021F9E" w:rsidRPr="001D669E" w:rsidRDefault="00021F9E" w:rsidP="00021F9E">
            <w:r w:rsidRPr="001D669E">
              <w:t xml:space="preserve">dsr-rerr.h </w:t>
            </w:r>
          </w:p>
          <w:p w14:paraId="184392C8" w14:textId="77777777" w:rsidR="00021F9E" w:rsidRPr="001D669E" w:rsidRDefault="00021F9E" w:rsidP="00021F9E">
            <w:r w:rsidRPr="001D669E">
              <w:t xml:space="preserve">dsr-rerr.c  </w:t>
            </w:r>
          </w:p>
          <w:p w14:paraId="7362AF89" w14:textId="77777777" w:rsidR="00021F9E" w:rsidRPr="001D669E" w:rsidRDefault="00021F9E" w:rsidP="00021F9E">
            <w:r w:rsidRPr="001D669E">
              <w:t>dsr-module.c</w:t>
            </w:r>
          </w:p>
          <w:p w14:paraId="2BF51368" w14:textId="7AC2F560" w:rsidR="00021F9E" w:rsidRPr="001D669E" w:rsidRDefault="00021F9E" w:rsidP="00021F9E">
            <w:r w:rsidRPr="001D669E">
              <w:rPr>
                <w:rFonts w:hint="eastAsia"/>
              </w:rPr>
              <w:t xml:space="preserve">dev.c  </w:t>
            </w:r>
          </w:p>
          <w:p w14:paraId="73F64156" w14:textId="200757D8" w:rsidR="00021F9E" w:rsidRPr="001D669E" w:rsidRDefault="00021F9E" w:rsidP="00021F9E">
            <w:r w:rsidRPr="001D669E">
              <w:t xml:space="preserve">dsr-opt.h  </w:t>
            </w:r>
          </w:p>
          <w:p w14:paraId="49358829" w14:textId="54C1AA2C" w:rsidR="00021F9E" w:rsidRPr="001D669E" w:rsidRDefault="00021F9E" w:rsidP="00021F9E">
            <w:r w:rsidRPr="001D669E">
              <w:rPr>
                <w:rFonts w:hint="eastAsia"/>
              </w:rPr>
              <w:t xml:space="preserve">dsr-opt.c </w:t>
            </w:r>
          </w:p>
          <w:p w14:paraId="25B579EB" w14:textId="175F1D82" w:rsidR="00021F9E" w:rsidRPr="001D669E" w:rsidRDefault="00021F9E" w:rsidP="00021F9E">
            <w:r w:rsidRPr="001D669E">
              <w:t xml:space="preserve">dsr-ack.h  </w:t>
            </w:r>
          </w:p>
          <w:p w14:paraId="3E12EADD" w14:textId="368114D3" w:rsidR="00021F9E" w:rsidRPr="001D669E" w:rsidRDefault="00021F9E" w:rsidP="00021F9E">
            <w:r w:rsidRPr="001D669E">
              <w:rPr>
                <w:rFonts w:hint="eastAsia"/>
              </w:rPr>
              <w:t xml:space="preserve">dsr-ack.c </w:t>
            </w:r>
          </w:p>
          <w:p w14:paraId="76C8E67D" w14:textId="77777777" w:rsidR="00021F9E" w:rsidRPr="001D669E" w:rsidRDefault="00021F9E" w:rsidP="00021F9E">
            <w:r w:rsidRPr="001D669E">
              <w:t xml:space="preserve">dsr-io.c    </w:t>
            </w:r>
          </w:p>
          <w:p w14:paraId="143F512F" w14:textId="77777777" w:rsidR="00021F9E" w:rsidRPr="001D669E" w:rsidRDefault="00021F9E" w:rsidP="00021F9E">
            <w:r w:rsidRPr="001D669E">
              <w:t>dsr-pkt.h</w:t>
            </w:r>
            <w:r w:rsidRPr="001D669E">
              <w:tab/>
            </w:r>
          </w:p>
          <w:p w14:paraId="5C1A30A5" w14:textId="77777777" w:rsidR="00021F9E" w:rsidRPr="001D669E" w:rsidRDefault="00021F9E" w:rsidP="00021F9E">
            <w:r w:rsidRPr="001D669E">
              <w:t xml:space="preserve">dsr-pkt.c </w:t>
            </w:r>
            <w:r w:rsidRPr="001D669E">
              <w:tab/>
            </w:r>
          </w:p>
          <w:p w14:paraId="73C90919" w14:textId="77777777" w:rsidR="00021F9E" w:rsidRPr="001D669E" w:rsidRDefault="00021F9E" w:rsidP="00021F9E">
            <w:r w:rsidRPr="001D669E">
              <w:t xml:space="preserve">dsr-rrep.h  </w:t>
            </w:r>
          </w:p>
          <w:p w14:paraId="026EF826" w14:textId="77777777" w:rsidR="00021F9E" w:rsidRPr="001D669E" w:rsidRDefault="00021F9E" w:rsidP="00021F9E">
            <w:r w:rsidRPr="001D669E">
              <w:t xml:space="preserve">dsr-rrep.c  </w:t>
            </w:r>
          </w:p>
          <w:p w14:paraId="76328B37" w14:textId="77777777" w:rsidR="00021F9E" w:rsidRPr="001D669E" w:rsidRDefault="00021F9E" w:rsidP="00021F9E">
            <w:r w:rsidRPr="001D669E">
              <w:t xml:space="preserve">dsr-rreq.h  </w:t>
            </w:r>
          </w:p>
          <w:p w14:paraId="0C13ACC8" w14:textId="77777777" w:rsidR="00021F9E" w:rsidRPr="001D669E" w:rsidRDefault="00021F9E" w:rsidP="00021F9E">
            <w:r w:rsidRPr="001D669E">
              <w:t xml:space="preserve">dsr-rreq.c  </w:t>
            </w:r>
          </w:p>
          <w:p w14:paraId="69D81925" w14:textId="73EE0D1A" w:rsidR="00021F9E" w:rsidRPr="001D669E" w:rsidRDefault="00021F9E" w:rsidP="00021F9E">
            <w:r w:rsidRPr="001D669E">
              <w:t xml:space="preserve">dsr-rtc.h  </w:t>
            </w:r>
          </w:p>
          <w:p w14:paraId="22498BE4" w14:textId="0E79821A" w:rsidR="00021F9E" w:rsidRPr="001D669E" w:rsidRDefault="00021F9E" w:rsidP="00021F9E">
            <w:r w:rsidRPr="001D669E">
              <w:t>dsr-rtc-simp</w:t>
            </w:r>
            <w:r w:rsidRPr="001D669E">
              <w:rPr>
                <w:rFonts w:hint="eastAsia"/>
              </w:rPr>
              <w:t>le.c</w:t>
            </w:r>
          </w:p>
          <w:p w14:paraId="7A886F6F" w14:textId="77777777" w:rsidR="00021F9E" w:rsidRPr="001D669E" w:rsidRDefault="00021F9E" w:rsidP="00021F9E">
            <w:r w:rsidRPr="001D669E">
              <w:t>link-cache.c</w:t>
            </w:r>
          </w:p>
          <w:p w14:paraId="5F27EBB6" w14:textId="77777777" w:rsidR="00021F9E" w:rsidRPr="001D669E" w:rsidRDefault="00021F9E" w:rsidP="00021F9E">
            <w:r w:rsidRPr="001D669E">
              <w:t xml:space="preserve">maint-buf.c </w:t>
            </w:r>
          </w:p>
          <w:p w14:paraId="198A7EA9" w14:textId="7A86D29B" w:rsidR="00021F9E" w:rsidRPr="001D669E" w:rsidRDefault="00021F9E" w:rsidP="00021F9E">
            <w:r w:rsidRPr="001D669E">
              <w:rPr>
                <w:rFonts w:hint="eastAsia"/>
              </w:rPr>
              <w:t xml:space="preserve">neigh.c </w:t>
            </w:r>
          </w:p>
          <w:p w14:paraId="24E38E03" w14:textId="6680E966" w:rsidR="00021F9E" w:rsidRPr="001D669E" w:rsidRDefault="00021F9E" w:rsidP="00021F9E">
            <w:pPr>
              <w:rPr>
                <w:sz w:val="18"/>
                <w:szCs w:val="18"/>
              </w:rPr>
            </w:pPr>
            <w:r w:rsidRPr="001D669E">
              <w:rPr>
                <w:rFonts w:hint="eastAsia"/>
              </w:rPr>
              <w:t xml:space="preserve">send-buf.c </w:t>
            </w:r>
          </w:p>
        </w:tc>
        <w:tc>
          <w:tcPr>
            <w:tcW w:w="6234" w:type="dxa"/>
          </w:tcPr>
          <w:p w14:paraId="5B87075E" w14:textId="77777777" w:rsidR="006751E3" w:rsidRPr="00CB59B9" w:rsidRDefault="006751E3" w:rsidP="00CB59B9">
            <w:pPr>
              <w:spacing w:line="302" w:lineRule="auto"/>
              <w:jc w:val="both"/>
              <w:rPr>
                <w:sz w:val="22"/>
                <w:szCs w:val="22"/>
              </w:rPr>
            </w:pPr>
            <w:r w:rsidRPr="00CB59B9">
              <w:rPr>
                <w:rFonts w:hint="eastAsia"/>
                <w:sz w:val="22"/>
                <w:szCs w:val="22"/>
              </w:rPr>
              <w:t>dsr_node</w:t>
            </w:r>
            <w:r w:rsidRPr="00CB59B9">
              <w:rPr>
                <w:rFonts w:hint="eastAsia"/>
                <w:sz w:val="22"/>
                <w:szCs w:val="22"/>
              </w:rPr>
              <w:t>定义，结构，初始化，配置变量</w:t>
            </w:r>
          </w:p>
          <w:p w14:paraId="15961240" w14:textId="5EF63929" w:rsidR="006751E3" w:rsidRPr="00CB59B9" w:rsidRDefault="006751E3" w:rsidP="00CB59B9">
            <w:pPr>
              <w:spacing w:line="302" w:lineRule="auto"/>
              <w:jc w:val="both"/>
              <w:rPr>
                <w:sz w:val="22"/>
                <w:szCs w:val="22"/>
              </w:rPr>
            </w:pPr>
            <w:r w:rsidRPr="00CB59B9">
              <w:rPr>
                <w:rFonts w:hint="eastAsia"/>
                <w:sz w:val="22"/>
                <w:szCs w:val="22"/>
              </w:rPr>
              <w:t>源路由选项结构，源路由结构</w:t>
            </w:r>
          </w:p>
          <w:p w14:paraId="66329AFB" w14:textId="3372E764" w:rsidR="006751E3" w:rsidRPr="00CB59B9" w:rsidRDefault="006751E3" w:rsidP="00CB59B9">
            <w:pPr>
              <w:spacing w:line="302" w:lineRule="auto"/>
              <w:jc w:val="both"/>
              <w:rPr>
                <w:sz w:val="22"/>
                <w:szCs w:val="22"/>
              </w:rPr>
            </w:pPr>
            <w:r w:rsidRPr="00CB59B9">
              <w:rPr>
                <w:rFonts w:hint="eastAsia"/>
                <w:sz w:val="22"/>
                <w:szCs w:val="22"/>
              </w:rPr>
              <w:t>增加，新建源路由节点</w:t>
            </w:r>
          </w:p>
          <w:p w14:paraId="7A8B5583" w14:textId="26FBC4D2" w:rsidR="006751E3" w:rsidRPr="00CB59B9" w:rsidRDefault="006751E3" w:rsidP="00CB59B9">
            <w:pPr>
              <w:spacing w:line="302" w:lineRule="auto"/>
              <w:jc w:val="both"/>
              <w:rPr>
                <w:sz w:val="22"/>
                <w:szCs w:val="22"/>
              </w:rPr>
            </w:pPr>
            <w:r w:rsidRPr="00CB59B9">
              <w:rPr>
                <w:rFonts w:hint="eastAsia"/>
                <w:sz w:val="22"/>
                <w:szCs w:val="22"/>
              </w:rPr>
              <w:t>路由出错报文，错误分组。</w:t>
            </w:r>
          </w:p>
          <w:p w14:paraId="7B7985D4" w14:textId="0649BCED" w:rsidR="006751E3" w:rsidRPr="00CB59B9" w:rsidRDefault="006751E3" w:rsidP="00CB59B9">
            <w:pPr>
              <w:spacing w:line="302" w:lineRule="auto"/>
              <w:jc w:val="both"/>
              <w:rPr>
                <w:sz w:val="22"/>
                <w:szCs w:val="22"/>
              </w:rPr>
            </w:pPr>
            <w:r w:rsidRPr="00CB59B9">
              <w:rPr>
                <w:rFonts w:hint="eastAsia"/>
                <w:sz w:val="22"/>
                <w:szCs w:val="22"/>
              </w:rPr>
              <w:t>错误分组选项结构，</w:t>
            </w:r>
          </w:p>
          <w:p w14:paraId="036DBCE4" w14:textId="48C6F986" w:rsidR="006751E3" w:rsidRPr="00CB59B9" w:rsidRDefault="006751E3" w:rsidP="00CB59B9">
            <w:pPr>
              <w:spacing w:line="302" w:lineRule="auto"/>
              <w:jc w:val="both"/>
              <w:rPr>
                <w:sz w:val="22"/>
                <w:szCs w:val="22"/>
              </w:rPr>
            </w:pPr>
            <w:r w:rsidRPr="00CB59B9">
              <w:rPr>
                <w:rFonts w:hint="eastAsia"/>
                <w:sz w:val="22"/>
                <w:szCs w:val="22"/>
              </w:rPr>
              <w:t>接收读写配置程序</w:t>
            </w:r>
          </w:p>
          <w:p w14:paraId="23F41627" w14:textId="0535EC9F" w:rsidR="006751E3" w:rsidRPr="00CB59B9" w:rsidRDefault="006751E3" w:rsidP="00CB59B9">
            <w:pPr>
              <w:spacing w:line="302" w:lineRule="auto"/>
              <w:jc w:val="both"/>
              <w:rPr>
                <w:sz w:val="22"/>
                <w:szCs w:val="22"/>
              </w:rPr>
            </w:pPr>
            <w:r w:rsidRPr="00CB59B9">
              <w:rPr>
                <w:rFonts w:hint="eastAsia"/>
                <w:sz w:val="22"/>
                <w:szCs w:val="22"/>
              </w:rPr>
              <w:t>dsr</w:t>
            </w:r>
            <w:r w:rsidRPr="00CB59B9">
              <w:rPr>
                <w:rFonts w:hint="eastAsia"/>
                <w:sz w:val="22"/>
                <w:szCs w:val="22"/>
              </w:rPr>
              <w:t>的网络设备操纵</w:t>
            </w:r>
          </w:p>
          <w:p w14:paraId="66029473" w14:textId="606E1DBB" w:rsidR="006751E3" w:rsidRPr="00CB59B9" w:rsidRDefault="006751E3" w:rsidP="00CB59B9">
            <w:pPr>
              <w:spacing w:line="302" w:lineRule="auto"/>
              <w:jc w:val="both"/>
              <w:rPr>
                <w:sz w:val="22"/>
                <w:szCs w:val="22"/>
              </w:rPr>
            </w:pPr>
            <w:r w:rsidRPr="00CB59B9">
              <w:rPr>
                <w:rFonts w:hint="eastAsia"/>
                <w:sz w:val="22"/>
                <w:szCs w:val="22"/>
              </w:rPr>
              <w:t>dsr</w:t>
            </w:r>
            <w:r w:rsidRPr="00CB59B9">
              <w:rPr>
                <w:rFonts w:hint="eastAsia"/>
                <w:sz w:val="22"/>
                <w:szCs w:val="22"/>
              </w:rPr>
              <w:t>选项、选项首部</w:t>
            </w:r>
          </w:p>
          <w:p w14:paraId="44845BDE" w14:textId="5F913369" w:rsidR="006751E3" w:rsidRPr="00CB59B9" w:rsidRDefault="006751E3" w:rsidP="00CB59B9">
            <w:pPr>
              <w:spacing w:line="302" w:lineRule="auto"/>
              <w:jc w:val="both"/>
              <w:rPr>
                <w:sz w:val="22"/>
                <w:szCs w:val="22"/>
              </w:rPr>
            </w:pPr>
            <w:r w:rsidRPr="00CB59B9">
              <w:rPr>
                <w:rFonts w:hint="eastAsia"/>
                <w:sz w:val="22"/>
                <w:szCs w:val="22"/>
              </w:rPr>
              <w:t>增删改查</w:t>
            </w:r>
            <w:r w:rsidRPr="00CB59B9">
              <w:rPr>
                <w:rFonts w:hint="eastAsia"/>
                <w:sz w:val="22"/>
                <w:szCs w:val="22"/>
              </w:rPr>
              <w:t>dsr</w:t>
            </w:r>
            <w:r w:rsidRPr="00CB59B9">
              <w:rPr>
                <w:rFonts w:hint="eastAsia"/>
                <w:sz w:val="22"/>
                <w:szCs w:val="22"/>
              </w:rPr>
              <w:t>选项</w:t>
            </w:r>
          </w:p>
          <w:p w14:paraId="5BB8E32F" w14:textId="24C52FF6" w:rsidR="006751E3" w:rsidRPr="00CB59B9" w:rsidRDefault="006751E3" w:rsidP="00CB59B9">
            <w:pPr>
              <w:spacing w:line="302" w:lineRule="auto"/>
              <w:jc w:val="both"/>
              <w:rPr>
                <w:sz w:val="22"/>
                <w:szCs w:val="22"/>
              </w:rPr>
            </w:pPr>
            <w:r w:rsidRPr="00CB59B9">
              <w:rPr>
                <w:rFonts w:hint="eastAsia"/>
                <w:sz w:val="22"/>
                <w:szCs w:val="22"/>
              </w:rPr>
              <w:t>ack</w:t>
            </w:r>
            <w:r w:rsidRPr="00CB59B9">
              <w:rPr>
                <w:rFonts w:hint="eastAsia"/>
                <w:sz w:val="22"/>
                <w:szCs w:val="22"/>
              </w:rPr>
              <w:t>请求选项以及</w:t>
            </w:r>
            <w:r w:rsidRPr="00CB59B9">
              <w:rPr>
                <w:rFonts w:hint="eastAsia"/>
                <w:sz w:val="22"/>
                <w:szCs w:val="22"/>
              </w:rPr>
              <w:t>ack</w:t>
            </w:r>
            <w:r w:rsidRPr="00CB59B9">
              <w:rPr>
                <w:rFonts w:hint="eastAsia"/>
                <w:sz w:val="22"/>
                <w:szCs w:val="22"/>
              </w:rPr>
              <w:t>选项的构成</w:t>
            </w:r>
          </w:p>
          <w:p w14:paraId="48365855" w14:textId="73D43B2E" w:rsidR="006751E3" w:rsidRPr="00CB59B9" w:rsidRDefault="006751E3" w:rsidP="00CB59B9">
            <w:pPr>
              <w:spacing w:line="302" w:lineRule="auto"/>
              <w:jc w:val="both"/>
              <w:rPr>
                <w:sz w:val="22"/>
                <w:szCs w:val="22"/>
              </w:rPr>
            </w:pPr>
            <w:r w:rsidRPr="00CB59B9">
              <w:rPr>
                <w:rFonts w:hint="eastAsia"/>
                <w:sz w:val="22"/>
                <w:szCs w:val="22"/>
              </w:rPr>
              <w:t>对</w:t>
            </w:r>
            <w:r w:rsidRPr="00CB59B9">
              <w:rPr>
                <w:rFonts w:hint="eastAsia"/>
                <w:sz w:val="22"/>
                <w:szCs w:val="22"/>
              </w:rPr>
              <w:t>ack</w:t>
            </w:r>
            <w:r w:rsidRPr="00CB59B9">
              <w:rPr>
                <w:rFonts w:hint="eastAsia"/>
                <w:sz w:val="22"/>
                <w:szCs w:val="22"/>
              </w:rPr>
              <w:t>选项的操纵</w:t>
            </w:r>
          </w:p>
          <w:p w14:paraId="1A0F61EE" w14:textId="77777777" w:rsidR="006751E3" w:rsidRPr="00CB59B9" w:rsidRDefault="006751E3" w:rsidP="00CB59B9">
            <w:pPr>
              <w:spacing w:line="302" w:lineRule="auto"/>
              <w:jc w:val="both"/>
              <w:rPr>
                <w:sz w:val="22"/>
                <w:szCs w:val="22"/>
              </w:rPr>
            </w:pPr>
            <w:r w:rsidRPr="00CB59B9">
              <w:rPr>
                <w:rFonts w:hint="eastAsia"/>
                <w:sz w:val="22"/>
                <w:szCs w:val="22"/>
              </w:rPr>
              <w:t>对</w:t>
            </w:r>
            <w:r w:rsidRPr="00CB59B9">
              <w:rPr>
                <w:rFonts w:hint="eastAsia"/>
                <w:sz w:val="22"/>
                <w:szCs w:val="22"/>
              </w:rPr>
              <w:t>dsr</w:t>
            </w:r>
            <w:r w:rsidRPr="00CB59B9">
              <w:rPr>
                <w:rFonts w:hint="eastAsia"/>
                <w:sz w:val="22"/>
                <w:szCs w:val="22"/>
              </w:rPr>
              <w:t>选项的</w:t>
            </w:r>
            <w:r w:rsidRPr="00CB59B9">
              <w:rPr>
                <w:rFonts w:hint="eastAsia"/>
                <w:sz w:val="22"/>
                <w:szCs w:val="22"/>
              </w:rPr>
              <w:t>IO</w:t>
            </w:r>
            <w:r w:rsidRPr="00CB59B9">
              <w:rPr>
                <w:rFonts w:hint="eastAsia"/>
                <w:sz w:val="22"/>
                <w:szCs w:val="22"/>
              </w:rPr>
              <w:t>处理</w:t>
            </w:r>
          </w:p>
          <w:p w14:paraId="67E78C2B" w14:textId="5B2C9624" w:rsidR="006751E3" w:rsidRPr="00CB59B9" w:rsidRDefault="006751E3" w:rsidP="00CB59B9">
            <w:pPr>
              <w:spacing w:line="302" w:lineRule="auto"/>
              <w:jc w:val="both"/>
              <w:rPr>
                <w:sz w:val="22"/>
                <w:szCs w:val="22"/>
              </w:rPr>
            </w:pPr>
            <w:r w:rsidRPr="00CB59B9">
              <w:rPr>
                <w:rFonts w:hint="eastAsia"/>
                <w:sz w:val="22"/>
                <w:szCs w:val="22"/>
              </w:rPr>
              <w:t>产生内部的</w:t>
            </w:r>
            <w:r w:rsidRPr="00CB59B9">
              <w:rPr>
                <w:rFonts w:hint="eastAsia"/>
                <w:sz w:val="22"/>
                <w:szCs w:val="22"/>
              </w:rPr>
              <w:t>dsr pkt</w:t>
            </w:r>
          </w:p>
          <w:p w14:paraId="38F93EEA" w14:textId="2FDF8505" w:rsidR="006751E3" w:rsidRPr="00CB59B9" w:rsidRDefault="006751E3" w:rsidP="00CB59B9">
            <w:pPr>
              <w:spacing w:line="302" w:lineRule="auto"/>
              <w:jc w:val="both"/>
              <w:rPr>
                <w:sz w:val="22"/>
                <w:szCs w:val="22"/>
              </w:rPr>
            </w:pPr>
            <w:r w:rsidRPr="00CB59B9">
              <w:rPr>
                <w:rFonts w:hint="eastAsia"/>
                <w:sz w:val="22"/>
                <w:szCs w:val="22"/>
              </w:rPr>
              <w:t>pkt</w:t>
            </w:r>
            <w:r w:rsidRPr="00CB59B9">
              <w:rPr>
                <w:rFonts w:hint="eastAsia"/>
                <w:sz w:val="22"/>
                <w:szCs w:val="22"/>
              </w:rPr>
              <w:t>以及</w:t>
            </w:r>
            <w:r w:rsidRPr="00CB59B9">
              <w:rPr>
                <w:rFonts w:hint="eastAsia"/>
                <w:sz w:val="22"/>
                <w:szCs w:val="22"/>
              </w:rPr>
              <w:t>pkt opt</w:t>
            </w:r>
            <w:r w:rsidRPr="00CB59B9">
              <w:rPr>
                <w:rFonts w:hint="eastAsia"/>
                <w:sz w:val="22"/>
                <w:szCs w:val="22"/>
              </w:rPr>
              <w:t>的产生与操纵</w:t>
            </w:r>
          </w:p>
          <w:p w14:paraId="4CEF630F" w14:textId="3E09424D" w:rsidR="006751E3" w:rsidRPr="00CB59B9" w:rsidRDefault="006751E3" w:rsidP="00CB59B9">
            <w:pPr>
              <w:spacing w:line="302" w:lineRule="auto"/>
              <w:jc w:val="both"/>
              <w:rPr>
                <w:sz w:val="22"/>
                <w:szCs w:val="22"/>
              </w:rPr>
            </w:pPr>
            <w:r w:rsidRPr="00CB59B9">
              <w:rPr>
                <w:rFonts w:hint="eastAsia"/>
                <w:sz w:val="22"/>
                <w:szCs w:val="22"/>
              </w:rPr>
              <w:t>rrep</w:t>
            </w:r>
            <w:r w:rsidRPr="00CB59B9">
              <w:rPr>
                <w:rFonts w:hint="eastAsia"/>
                <w:sz w:val="22"/>
                <w:szCs w:val="22"/>
              </w:rPr>
              <w:t>路由应答结构与操作</w:t>
            </w:r>
          </w:p>
          <w:p w14:paraId="16B81E4D" w14:textId="04415D71" w:rsidR="006751E3" w:rsidRPr="00CB59B9" w:rsidRDefault="006751E3" w:rsidP="00CB59B9">
            <w:pPr>
              <w:spacing w:line="302" w:lineRule="auto"/>
              <w:jc w:val="both"/>
              <w:rPr>
                <w:sz w:val="22"/>
                <w:szCs w:val="22"/>
              </w:rPr>
            </w:pPr>
            <w:r w:rsidRPr="00CB59B9">
              <w:rPr>
                <w:rFonts w:hint="eastAsia"/>
                <w:sz w:val="22"/>
                <w:szCs w:val="22"/>
              </w:rPr>
              <w:t>对</w:t>
            </w:r>
            <w:r w:rsidRPr="00CB59B9">
              <w:rPr>
                <w:rFonts w:hint="eastAsia"/>
                <w:sz w:val="22"/>
                <w:szCs w:val="22"/>
              </w:rPr>
              <w:t>rrep</w:t>
            </w:r>
            <w:r w:rsidRPr="00CB59B9">
              <w:rPr>
                <w:rFonts w:hint="eastAsia"/>
                <w:sz w:val="22"/>
                <w:szCs w:val="22"/>
              </w:rPr>
              <w:t>包和</w:t>
            </w:r>
            <w:r w:rsidRPr="00CB59B9">
              <w:rPr>
                <w:rFonts w:hint="eastAsia"/>
                <w:sz w:val="22"/>
                <w:szCs w:val="22"/>
              </w:rPr>
              <w:t>table</w:t>
            </w:r>
            <w:r w:rsidRPr="00CB59B9">
              <w:rPr>
                <w:rFonts w:hint="eastAsia"/>
                <w:sz w:val="22"/>
                <w:szCs w:val="22"/>
              </w:rPr>
              <w:t>的操作</w:t>
            </w:r>
          </w:p>
          <w:p w14:paraId="306F405F" w14:textId="40760C26" w:rsidR="006751E3" w:rsidRPr="00CB59B9" w:rsidRDefault="006751E3" w:rsidP="00CB59B9">
            <w:pPr>
              <w:spacing w:line="302" w:lineRule="auto"/>
              <w:jc w:val="both"/>
              <w:rPr>
                <w:sz w:val="22"/>
                <w:szCs w:val="22"/>
              </w:rPr>
            </w:pPr>
            <w:r w:rsidRPr="00CB59B9">
              <w:rPr>
                <w:rFonts w:hint="eastAsia"/>
                <w:sz w:val="22"/>
                <w:szCs w:val="22"/>
              </w:rPr>
              <w:t>rreq</w:t>
            </w:r>
            <w:r w:rsidRPr="00CB59B9">
              <w:rPr>
                <w:rFonts w:hint="eastAsia"/>
                <w:sz w:val="22"/>
                <w:szCs w:val="22"/>
              </w:rPr>
              <w:t>请求的</w:t>
            </w:r>
            <w:r w:rsidRPr="00CB59B9">
              <w:rPr>
                <w:rFonts w:hint="eastAsia"/>
                <w:sz w:val="22"/>
                <w:szCs w:val="22"/>
              </w:rPr>
              <w:t>opt</w:t>
            </w:r>
            <w:r w:rsidRPr="00CB59B9">
              <w:rPr>
                <w:rFonts w:hint="eastAsia"/>
                <w:sz w:val="22"/>
                <w:szCs w:val="22"/>
              </w:rPr>
              <w:t>的结构</w:t>
            </w:r>
          </w:p>
          <w:p w14:paraId="37055288" w14:textId="23BA677C" w:rsidR="006751E3" w:rsidRPr="00CB59B9" w:rsidRDefault="006751E3" w:rsidP="00CB59B9">
            <w:pPr>
              <w:spacing w:line="302" w:lineRule="auto"/>
              <w:jc w:val="both"/>
              <w:rPr>
                <w:sz w:val="22"/>
                <w:szCs w:val="22"/>
              </w:rPr>
            </w:pPr>
            <w:r w:rsidRPr="00CB59B9">
              <w:rPr>
                <w:rFonts w:hint="eastAsia"/>
                <w:sz w:val="22"/>
                <w:szCs w:val="22"/>
              </w:rPr>
              <w:t>rreq</w:t>
            </w:r>
            <w:r w:rsidR="00D2005E" w:rsidRPr="00CB59B9">
              <w:rPr>
                <w:rFonts w:hint="eastAsia"/>
                <w:sz w:val="22"/>
                <w:szCs w:val="22"/>
              </w:rPr>
              <w:t>路由请求</w:t>
            </w:r>
          </w:p>
          <w:p w14:paraId="623BF2F6" w14:textId="7946F92A" w:rsidR="006751E3" w:rsidRPr="00CB59B9" w:rsidRDefault="006751E3" w:rsidP="00CB59B9">
            <w:pPr>
              <w:spacing w:line="302" w:lineRule="auto"/>
              <w:jc w:val="both"/>
              <w:rPr>
                <w:sz w:val="22"/>
                <w:szCs w:val="22"/>
              </w:rPr>
            </w:pPr>
            <w:r w:rsidRPr="00CB59B9">
              <w:rPr>
                <w:rFonts w:hint="eastAsia"/>
                <w:sz w:val="22"/>
                <w:szCs w:val="22"/>
              </w:rPr>
              <w:t xml:space="preserve">DSR route cache API </w:t>
            </w:r>
            <w:r w:rsidR="00D2005E" w:rsidRPr="00CB59B9">
              <w:rPr>
                <w:rFonts w:hint="eastAsia"/>
                <w:sz w:val="22"/>
                <w:szCs w:val="22"/>
              </w:rPr>
              <w:t>查增删刷新</w:t>
            </w:r>
          </w:p>
          <w:p w14:paraId="30E4B31E" w14:textId="6A1082AB" w:rsidR="006751E3" w:rsidRPr="00CB59B9" w:rsidRDefault="00D2005E" w:rsidP="00CB59B9">
            <w:pPr>
              <w:spacing w:line="302" w:lineRule="auto"/>
              <w:jc w:val="both"/>
              <w:rPr>
                <w:sz w:val="22"/>
                <w:szCs w:val="22"/>
              </w:rPr>
            </w:pPr>
            <w:r w:rsidRPr="00CB59B9">
              <w:rPr>
                <w:rFonts w:hint="eastAsia"/>
                <w:sz w:val="22"/>
                <w:szCs w:val="22"/>
              </w:rPr>
              <w:t>rtc entry</w:t>
            </w:r>
            <w:r w:rsidRPr="00CB59B9">
              <w:rPr>
                <w:rFonts w:hint="eastAsia"/>
                <w:sz w:val="22"/>
                <w:szCs w:val="22"/>
              </w:rPr>
              <w:t>结构</w:t>
            </w:r>
          </w:p>
          <w:p w14:paraId="50B84104" w14:textId="1671CE90" w:rsidR="006751E3" w:rsidRPr="00CB59B9" w:rsidRDefault="006751E3" w:rsidP="00CB59B9">
            <w:pPr>
              <w:spacing w:line="302" w:lineRule="auto"/>
              <w:jc w:val="both"/>
              <w:rPr>
                <w:sz w:val="22"/>
                <w:szCs w:val="22"/>
              </w:rPr>
            </w:pPr>
            <w:r w:rsidRPr="00CB59B9">
              <w:rPr>
                <w:rFonts w:hint="eastAsia"/>
                <w:sz w:val="22"/>
                <w:szCs w:val="22"/>
              </w:rPr>
              <w:t>lc</w:t>
            </w:r>
            <w:r w:rsidRPr="00CB59B9">
              <w:rPr>
                <w:rFonts w:hint="eastAsia"/>
                <w:sz w:val="22"/>
                <w:szCs w:val="22"/>
              </w:rPr>
              <w:t>的</w:t>
            </w:r>
            <w:r w:rsidRPr="00CB59B9">
              <w:rPr>
                <w:rFonts w:hint="eastAsia"/>
                <w:sz w:val="22"/>
                <w:szCs w:val="22"/>
              </w:rPr>
              <w:t xml:space="preserve">node link </w:t>
            </w:r>
            <w:r w:rsidRPr="00CB59B9">
              <w:rPr>
                <w:rFonts w:hint="eastAsia"/>
                <w:sz w:val="22"/>
                <w:szCs w:val="22"/>
              </w:rPr>
              <w:t>增删改查</w:t>
            </w:r>
          </w:p>
          <w:p w14:paraId="47A31C5B" w14:textId="270E2821" w:rsidR="006751E3" w:rsidRPr="00CB59B9" w:rsidRDefault="006751E3" w:rsidP="00CB59B9">
            <w:pPr>
              <w:spacing w:line="302" w:lineRule="auto"/>
              <w:jc w:val="both"/>
              <w:rPr>
                <w:sz w:val="22"/>
                <w:szCs w:val="22"/>
              </w:rPr>
            </w:pPr>
            <w:r w:rsidRPr="00CB59B9">
              <w:rPr>
                <w:rFonts w:hint="eastAsia"/>
                <w:sz w:val="22"/>
                <w:szCs w:val="22"/>
              </w:rPr>
              <w:t>用于处理</w:t>
            </w:r>
            <w:r w:rsidRPr="00CB59B9">
              <w:rPr>
                <w:rFonts w:hint="eastAsia"/>
                <w:sz w:val="22"/>
                <w:szCs w:val="22"/>
              </w:rPr>
              <w:t>pre hop -&gt; next hop</w:t>
            </w:r>
            <w:r w:rsidRPr="00CB59B9">
              <w:rPr>
                <w:rFonts w:hint="eastAsia"/>
                <w:sz w:val="22"/>
                <w:szCs w:val="22"/>
              </w:rPr>
              <w:t>之间时的信息传送所用</w:t>
            </w:r>
            <w:r w:rsidRPr="00CB59B9">
              <w:rPr>
                <w:rFonts w:hint="eastAsia"/>
                <w:sz w:val="22"/>
                <w:szCs w:val="22"/>
              </w:rPr>
              <w:t>buf</w:t>
            </w:r>
          </w:p>
          <w:p w14:paraId="5783AA18" w14:textId="65264E35" w:rsidR="006751E3" w:rsidRPr="00CB59B9" w:rsidRDefault="006751E3" w:rsidP="00CB59B9">
            <w:pPr>
              <w:spacing w:line="302" w:lineRule="auto"/>
              <w:jc w:val="both"/>
              <w:rPr>
                <w:sz w:val="22"/>
                <w:szCs w:val="22"/>
              </w:rPr>
            </w:pPr>
            <w:r w:rsidRPr="00CB59B9">
              <w:rPr>
                <w:rFonts w:hint="eastAsia"/>
                <w:sz w:val="22"/>
                <w:szCs w:val="22"/>
              </w:rPr>
              <w:t>邻节点的结构、增删改查、系统崩溃恢复时间，邻节点表的维护</w:t>
            </w:r>
          </w:p>
          <w:p w14:paraId="3BB16CDE" w14:textId="71214F28" w:rsidR="00021F9E" w:rsidRPr="00CB59B9" w:rsidRDefault="006751E3" w:rsidP="00CB59B9">
            <w:pPr>
              <w:spacing w:line="302" w:lineRule="auto"/>
              <w:jc w:val="both"/>
              <w:rPr>
                <w:sz w:val="22"/>
                <w:szCs w:val="22"/>
              </w:rPr>
            </w:pPr>
            <w:r w:rsidRPr="00CB59B9">
              <w:rPr>
                <w:rFonts w:hint="eastAsia"/>
                <w:sz w:val="22"/>
                <w:szCs w:val="22"/>
              </w:rPr>
              <w:t>增删改查</w:t>
            </w:r>
            <w:r w:rsidRPr="00CB59B9">
              <w:rPr>
                <w:rFonts w:hint="eastAsia"/>
                <w:sz w:val="22"/>
                <w:szCs w:val="22"/>
              </w:rPr>
              <w:t>send buf</w:t>
            </w:r>
          </w:p>
        </w:tc>
      </w:tr>
    </w:tbl>
    <w:p w14:paraId="1ECAB964" w14:textId="77777777" w:rsidR="00684010" w:rsidRPr="00684010" w:rsidRDefault="00684010" w:rsidP="00684010"/>
    <w:p w14:paraId="6236F776" w14:textId="5733C956" w:rsidR="00B157BF" w:rsidRDefault="003F67AE">
      <w:pPr>
        <w:pStyle w:val="1"/>
      </w:pPr>
      <w:bookmarkStart w:id="7" w:name="_Toc533891877"/>
      <w:r>
        <w:rPr>
          <w:rFonts w:hint="eastAsia"/>
        </w:rPr>
        <w:lastRenderedPageBreak/>
        <w:t>3</w:t>
      </w:r>
      <w:r>
        <w:rPr>
          <w:rFonts w:hint="eastAsia"/>
        </w:rPr>
        <w:tab/>
      </w:r>
      <w:r w:rsidR="008810FF">
        <w:rPr>
          <w:rFonts w:hint="eastAsia"/>
        </w:rPr>
        <w:t>DSR结构分析</w:t>
      </w:r>
      <w:bookmarkEnd w:id="7"/>
    </w:p>
    <w:p w14:paraId="71C0444E" w14:textId="5D86F552" w:rsidR="008810FF" w:rsidRDefault="001D669E" w:rsidP="008810FF">
      <w:pPr>
        <w:pStyle w:val="2"/>
        <w:spacing w:before="120"/>
      </w:pPr>
      <w:bookmarkStart w:id="8" w:name="_Toc216894832"/>
      <w:bookmarkStart w:id="9" w:name="_Toc527465643"/>
      <w:bookmarkStart w:id="10" w:name="_Toc533891878"/>
      <w:r>
        <w:rPr>
          <w:noProof/>
        </w:rPr>
        <w:drawing>
          <wp:anchor distT="0" distB="0" distL="114300" distR="114300" simplePos="0" relativeHeight="251652608" behindDoc="0" locked="0" layoutInCell="1" allowOverlap="1" wp14:anchorId="3C9344DA" wp14:editId="1DBF4221">
            <wp:simplePos x="0" y="0"/>
            <wp:positionH relativeFrom="column">
              <wp:posOffset>104140</wp:posOffset>
            </wp:positionH>
            <wp:positionV relativeFrom="paragraph">
              <wp:posOffset>344805</wp:posOffset>
            </wp:positionV>
            <wp:extent cx="5264150" cy="993140"/>
            <wp:effectExtent l="0" t="0" r="0" b="0"/>
            <wp:wrapTight wrapText="bothSides">
              <wp:wrapPolygon edited="0">
                <wp:start x="0" y="0"/>
                <wp:lineTo x="0" y="20992"/>
                <wp:lineTo x="21470" y="20992"/>
                <wp:lineTo x="21470" y="0"/>
                <wp:lineTo x="0" y="0"/>
              </wp:wrapPolygon>
            </wp:wrapTight>
            <wp:docPr id="10" name="图片 2" descr="屏幕快照%202018-12-13%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8-12-13%20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150" cy="993140"/>
                    </a:xfrm>
                    <a:prstGeom prst="rect">
                      <a:avLst/>
                    </a:prstGeom>
                    <a:noFill/>
                    <a:ln>
                      <a:noFill/>
                    </a:ln>
                  </pic:spPr>
                </pic:pic>
              </a:graphicData>
            </a:graphic>
            <wp14:sizeRelH relativeFrom="page">
              <wp14:pctWidth>0</wp14:pctWidth>
            </wp14:sizeRelH>
            <wp14:sizeRelV relativeFrom="page">
              <wp14:pctHeight>0</wp14:pctHeight>
            </wp14:sizeRelV>
          </wp:anchor>
        </w:drawing>
      </w:r>
      <w:r w:rsidR="008810FF">
        <w:rPr>
          <w:rFonts w:hint="eastAsia"/>
        </w:rPr>
        <w:t xml:space="preserve">3.1 </w:t>
      </w:r>
      <w:bookmarkEnd w:id="8"/>
      <w:bookmarkEnd w:id="9"/>
      <w:r w:rsidR="008810FF">
        <w:rPr>
          <w:rFonts w:hint="eastAsia"/>
        </w:rPr>
        <w:t>DSR分组结构</w:t>
      </w:r>
      <w:bookmarkEnd w:id="10"/>
    </w:p>
    <w:p w14:paraId="78094763" w14:textId="5EF7A522" w:rsidR="008810FF" w:rsidRPr="008810FF" w:rsidRDefault="008810FF" w:rsidP="008810FF"/>
    <w:p w14:paraId="1704A644" w14:textId="77777777" w:rsidR="008810FF" w:rsidRPr="008810FF" w:rsidRDefault="008810FF" w:rsidP="008810FF"/>
    <w:p w14:paraId="286B3793" w14:textId="77777777" w:rsidR="00D22647" w:rsidRPr="00D22647" w:rsidRDefault="00D22647" w:rsidP="00D22647"/>
    <w:p w14:paraId="343FD713" w14:textId="5C95D1B2" w:rsidR="00377445" w:rsidRDefault="00807721" w:rsidP="00B157BF">
      <w:r>
        <w:rPr>
          <w:rFonts w:hint="eastAsia"/>
        </w:rPr>
        <w:t xml:space="preserve"> </w:t>
      </w:r>
    </w:p>
    <w:p w14:paraId="102AB11F" w14:textId="7A9A7154" w:rsidR="00377445" w:rsidRDefault="001D669E" w:rsidP="00B157BF">
      <w:r>
        <w:rPr>
          <w:rFonts w:hint="eastAsia"/>
          <w:noProof/>
        </w:rPr>
        <w:drawing>
          <wp:anchor distT="0" distB="0" distL="114300" distR="114300" simplePos="0" relativeHeight="251684352" behindDoc="0" locked="0" layoutInCell="1" allowOverlap="1" wp14:anchorId="1CA92820" wp14:editId="5EDF980E">
            <wp:simplePos x="0" y="0"/>
            <wp:positionH relativeFrom="column">
              <wp:posOffset>-691515</wp:posOffset>
            </wp:positionH>
            <wp:positionV relativeFrom="paragraph">
              <wp:posOffset>318770</wp:posOffset>
            </wp:positionV>
            <wp:extent cx="6849110" cy="1115060"/>
            <wp:effectExtent l="0" t="0" r="8890" b="2540"/>
            <wp:wrapSquare wrapText="bothSides"/>
            <wp:docPr id="3" name="图片 3" descr="屏幕快照%202018-12-13%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8-12-13%20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49110" cy="1115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B519" w14:textId="01178A8D" w:rsidR="00377445" w:rsidRDefault="00E76A2B" w:rsidP="00E76A2B">
      <w:pPr>
        <w:rPr>
          <w:rFonts w:hint="eastAsia"/>
        </w:rPr>
      </w:pPr>
      <w:r>
        <w:rPr>
          <w:rFonts w:hint="eastAsia"/>
        </w:rPr>
        <w:tab/>
      </w:r>
      <w:r w:rsidR="00377445" w:rsidRPr="00E76A2B">
        <w:t>DSR</w:t>
      </w:r>
      <w:r w:rsidR="00377445" w:rsidRPr="00E76A2B">
        <w:t>协议使用一个结构特殊的</w:t>
      </w:r>
      <w:r w:rsidR="00377445" w:rsidRPr="00E76A2B">
        <w:t>DSR</w:t>
      </w:r>
      <w:r w:rsidR="00377445" w:rsidRPr="00E76A2B">
        <w:t>头来携带控制信息，</w:t>
      </w:r>
      <w:r w:rsidR="00377445" w:rsidRPr="00E76A2B">
        <w:t xml:space="preserve"> </w:t>
      </w:r>
      <w:r w:rsidR="00377445" w:rsidRPr="00E76A2B">
        <w:t>这个</w:t>
      </w:r>
      <w:r w:rsidR="00377445" w:rsidRPr="00E76A2B">
        <w:t>DSR</w:t>
      </w:r>
      <w:r w:rsidR="00377445" w:rsidRPr="00E76A2B">
        <w:t>头可以被任何已经存在的</w:t>
      </w:r>
      <w:r w:rsidR="00377445" w:rsidRPr="00E76A2B">
        <w:t>IP</w:t>
      </w:r>
      <w:r w:rsidR="00377445" w:rsidRPr="00E76A2B">
        <w:t>分组携带</w:t>
      </w:r>
      <w:r w:rsidR="001D669E" w:rsidRPr="00E76A2B">
        <w:rPr>
          <w:rFonts w:hint="eastAsia"/>
        </w:rPr>
        <w:t>。</w:t>
      </w:r>
      <w:r w:rsidR="001D669E" w:rsidRPr="00E76A2B">
        <w:rPr>
          <w:rFonts w:hint="eastAsia"/>
        </w:rPr>
        <w:t>DSR</w:t>
      </w:r>
      <w:r w:rsidR="001D669E" w:rsidRPr="00E76A2B">
        <w:rPr>
          <w:rFonts w:hint="eastAsia"/>
        </w:rPr>
        <w:t>选项头的种类包括路由请求、路由应答、</w:t>
      </w:r>
      <w:r w:rsidR="001D669E" w:rsidRPr="00E76A2B">
        <w:rPr>
          <w:rFonts w:hint="eastAsia"/>
        </w:rPr>
        <w:t>ACK</w:t>
      </w:r>
      <w:r w:rsidR="001D669E" w:rsidRPr="00E76A2B">
        <w:rPr>
          <w:rFonts w:hint="eastAsia"/>
        </w:rPr>
        <w:t>请求、</w:t>
      </w:r>
      <w:r w:rsidR="001D669E" w:rsidRPr="00E76A2B">
        <w:rPr>
          <w:rFonts w:hint="eastAsia"/>
        </w:rPr>
        <w:t>ACK</w:t>
      </w:r>
      <w:r w:rsidR="001D669E" w:rsidRPr="00E76A2B">
        <w:rPr>
          <w:rFonts w:hint="eastAsia"/>
        </w:rPr>
        <w:t>、源路由。</w:t>
      </w:r>
    </w:p>
    <w:p w14:paraId="4BE42E17" w14:textId="77777777" w:rsidR="00054558" w:rsidRPr="00E76A2B" w:rsidRDefault="00054558" w:rsidP="00E76A2B"/>
    <w:p w14:paraId="4B055AD2" w14:textId="2058000B" w:rsidR="0088125E" w:rsidRDefault="0088125E" w:rsidP="0088125E">
      <w:pPr>
        <w:pStyle w:val="3"/>
        <w:spacing w:before="120"/>
      </w:pPr>
      <w:bookmarkStart w:id="11" w:name="_Toc216894828"/>
      <w:bookmarkStart w:id="12" w:name="_Toc527465639"/>
      <w:bookmarkStart w:id="13" w:name="_Toc533891879"/>
      <w:r>
        <w:rPr>
          <w:rFonts w:hint="eastAsia"/>
        </w:rPr>
        <w:t xml:space="preserve">3.1.1  </w:t>
      </w:r>
      <w:bookmarkEnd w:id="11"/>
      <w:bookmarkEnd w:id="12"/>
      <w:r>
        <w:rPr>
          <w:rFonts w:hint="eastAsia"/>
        </w:rPr>
        <w:t>dsr_node</w:t>
      </w:r>
      <w:r w:rsidR="00293EFC">
        <w:rPr>
          <w:rFonts w:hint="eastAsia"/>
        </w:rPr>
        <w:t>路由节点</w:t>
      </w:r>
      <w:r>
        <w:rPr>
          <w:rFonts w:hint="eastAsia"/>
        </w:rPr>
        <w:t>结构</w:t>
      </w:r>
      <w:bookmarkEnd w:id="13"/>
    </w:p>
    <w:p w14:paraId="353A8626" w14:textId="12AD2B76" w:rsidR="00383B54" w:rsidRPr="00383B54" w:rsidRDefault="00383B54" w:rsidP="00383B54">
      <w:r>
        <w:rPr>
          <w:rFonts w:eastAsia="Times New Roman" w:hint="eastAsia"/>
        </w:rPr>
        <w:t xml:space="preserve">struct </w:t>
      </w:r>
      <w:r>
        <w:rPr>
          <w:rFonts w:hint="eastAsia"/>
        </w:rPr>
        <w:t>dsr_node</w:t>
      </w:r>
      <w:r>
        <w:rPr>
          <w:rFonts w:hint="eastAsia"/>
        </w:rPr>
        <w:t>如下截图所示：</w:t>
      </w:r>
    </w:p>
    <w:p w14:paraId="031393B8" w14:textId="730FF4E7" w:rsidR="00CE5199" w:rsidRPr="00CE5199" w:rsidRDefault="00CE5199" w:rsidP="00CE5199">
      <w:r>
        <w:rPr>
          <w:u w:val="single"/>
        </w:rPr>
        <w:t xml:space="preserve">                                                           </w:t>
      </w:r>
      <w:r w:rsidR="00383B54">
        <w:rPr>
          <w:u w:val="single"/>
        </w:rPr>
        <w:t xml:space="preserve">          </w:t>
      </w:r>
      <w:r>
        <w:rPr>
          <w:u w:val="single"/>
        </w:rPr>
        <w:t xml:space="preserve"> </w:t>
      </w:r>
      <w:r w:rsidR="00383B54">
        <w:rPr>
          <w:rFonts w:hint="eastAsia"/>
        </w:rPr>
        <w:t>dsr.h</w:t>
      </w:r>
    </w:p>
    <w:p w14:paraId="0ECC59DD" w14:textId="771896E8" w:rsidR="00293EFC" w:rsidRPr="0088125E" w:rsidRDefault="0088125E" w:rsidP="0088125E">
      <w:r>
        <w:rPr>
          <w:rFonts w:hint="eastAsia"/>
        </w:rPr>
        <w:tab/>
      </w:r>
      <w:r w:rsidR="00B71A66">
        <w:rPr>
          <w:rFonts w:hint="eastAsia"/>
          <w:noProof/>
        </w:rPr>
        <w:drawing>
          <wp:inline distT="0" distB="0" distL="0" distR="0" wp14:anchorId="7F162D02" wp14:editId="36A75DE1">
            <wp:extent cx="3522627" cy="2618506"/>
            <wp:effectExtent l="0" t="0" r="8255" b="0"/>
            <wp:docPr id="4" name="图片 4" descr="屏幕快照%202018-12-13%20下午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8-12-13%20下午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9843" cy="2646170"/>
                    </a:xfrm>
                    <a:prstGeom prst="rect">
                      <a:avLst/>
                    </a:prstGeom>
                    <a:noFill/>
                    <a:ln>
                      <a:noFill/>
                    </a:ln>
                  </pic:spPr>
                </pic:pic>
              </a:graphicData>
            </a:graphic>
          </wp:inline>
        </w:drawing>
      </w:r>
    </w:p>
    <w:p w14:paraId="1E640985" w14:textId="25529E18" w:rsidR="0082050C" w:rsidRDefault="00E76A2B" w:rsidP="00E76A2B">
      <w:r>
        <w:rPr>
          <w:u w:val="single"/>
        </w:rPr>
        <w:t xml:space="preserve">                                                                      </w:t>
      </w:r>
      <w:r>
        <w:rPr>
          <w:rFonts w:hint="eastAsia"/>
        </w:rPr>
        <w:t>dsr.h</w:t>
      </w:r>
    </w:p>
    <w:p w14:paraId="42D94C58" w14:textId="77777777" w:rsidR="00143277" w:rsidRPr="00CE5199" w:rsidRDefault="00143277" w:rsidP="00E76A2B"/>
    <w:p w14:paraId="57888A2F" w14:textId="1706E9C9" w:rsidR="00383B54" w:rsidRDefault="00383B54" w:rsidP="00383B54">
      <w:pPr>
        <w:ind w:firstLine="420"/>
        <w:jc w:val="center"/>
      </w:pPr>
      <w:r>
        <w:rPr>
          <w:rFonts w:ascii="SimSun" w:eastAsia="SimSun" w:hAnsi="SimSun" w:cs="SimSun"/>
        </w:rPr>
        <w:t>图</w:t>
      </w:r>
      <w:r w:rsidR="00E76A2B">
        <w:rPr>
          <w:rFonts w:eastAsia="Times New Roman" w:hint="eastAsia"/>
        </w:rPr>
        <w:t>6</w:t>
      </w:r>
      <w:r>
        <w:rPr>
          <w:rFonts w:eastAsia="Times New Roman" w:hint="eastAsia"/>
        </w:rPr>
        <w:t xml:space="preserve">  struct </w:t>
      </w:r>
      <w:r>
        <w:rPr>
          <w:rFonts w:hint="eastAsia"/>
        </w:rPr>
        <w:t>dsr_node</w:t>
      </w:r>
      <w:r>
        <w:rPr>
          <w:rFonts w:hint="eastAsia"/>
        </w:rPr>
        <w:t>的定义</w:t>
      </w:r>
    </w:p>
    <w:p w14:paraId="3B584585" w14:textId="229499B7" w:rsidR="00E76A2B" w:rsidRDefault="00E76A2B" w:rsidP="00383B54">
      <w:pPr>
        <w:ind w:firstLine="420"/>
        <w:jc w:val="center"/>
      </w:pPr>
    </w:p>
    <w:p w14:paraId="446FC201" w14:textId="4747D885" w:rsidR="00E76A2B" w:rsidRDefault="00E76A2B" w:rsidP="00383B54">
      <w:pPr>
        <w:ind w:firstLine="420"/>
        <w:jc w:val="center"/>
      </w:pPr>
    </w:p>
    <w:p w14:paraId="0E726D2B" w14:textId="2A4A4AF2" w:rsidR="00E76A2B" w:rsidRDefault="00143277" w:rsidP="00383B54">
      <w:pPr>
        <w:ind w:firstLine="420"/>
        <w:jc w:val="center"/>
      </w:pPr>
      <w:r>
        <w:rPr>
          <w:noProof/>
        </w:rPr>
        <w:drawing>
          <wp:anchor distT="0" distB="0" distL="114300" distR="114300" simplePos="0" relativeHeight="251655680" behindDoc="0" locked="0" layoutInCell="1" allowOverlap="1" wp14:anchorId="0C07B59C" wp14:editId="3DB52619">
            <wp:simplePos x="0" y="0"/>
            <wp:positionH relativeFrom="column">
              <wp:posOffset>1463040</wp:posOffset>
            </wp:positionH>
            <wp:positionV relativeFrom="paragraph">
              <wp:posOffset>-288925</wp:posOffset>
            </wp:positionV>
            <wp:extent cx="2905760" cy="1803400"/>
            <wp:effectExtent l="0" t="0" r="0" b="0"/>
            <wp:wrapNone/>
            <wp:docPr id="8" name="图片 6" descr="屏幕快照%202018-12-13%20下午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8-12-13%20下午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5760" cy="180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DEEAB9" w14:textId="52C3F8B5" w:rsidR="00E76A2B" w:rsidRDefault="00E76A2B" w:rsidP="00383B54">
      <w:pPr>
        <w:ind w:firstLine="420"/>
        <w:jc w:val="center"/>
        <w:rPr>
          <w:rFonts w:eastAsia="Times New Roman"/>
        </w:rPr>
      </w:pPr>
    </w:p>
    <w:p w14:paraId="2C2A1381" w14:textId="3D20FC11" w:rsidR="00383B54" w:rsidRDefault="00383B54" w:rsidP="00377445">
      <w:pPr>
        <w:ind w:firstLine="420"/>
        <w:rPr>
          <w:rFonts w:eastAsia="Times New Roman"/>
        </w:rPr>
      </w:pPr>
    </w:p>
    <w:p w14:paraId="653AFAF3" w14:textId="77777777" w:rsidR="00383B54" w:rsidRDefault="00383B54" w:rsidP="00377445">
      <w:pPr>
        <w:ind w:firstLine="420"/>
        <w:rPr>
          <w:rFonts w:eastAsia="Times New Roman"/>
        </w:rPr>
      </w:pPr>
    </w:p>
    <w:p w14:paraId="22BA3A3C" w14:textId="77777777" w:rsidR="00383B54" w:rsidRDefault="00383B54" w:rsidP="00377445">
      <w:pPr>
        <w:ind w:firstLine="420"/>
        <w:rPr>
          <w:rFonts w:eastAsia="Times New Roman"/>
        </w:rPr>
      </w:pPr>
    </w:p>
    <w:p w14:paraId="5D58D03C" w14:textId="77777777" w:rsidR="00383B54" w:rsidRDefault="00383B54" w:rsidP="00377445">
      <w:pPr>
        <w:ind w:firstLine="420"/>
        <w:rPr>
          <w:rFonts w:eastAsia="Times New Roman"/>
        </w:rPr>
      </w:pPr>
    </w:p>
    <w:p w14:paraId="33396FBB" w14:textId="77777777" w:rsidR="00383B54" w:rsidRDefault="00383B54" w:rsidP="00377445">
      <w:pPr>
        <w:ind w:firstLine="420"/>
        <w:rPr>
          <w:rFonts w:eastAsia="Times New Roman"/>
        </w:rPr>
      </w:pPr>
    </w:p>
    <w:p w14:paraId="4F7C364A" w14:textId="77777777" w:rsidR="00143277" w:rsidRDefault="00143277" w:rsidP="00377445">
      <w:pPr>
        <w:ind w:firstLine="420"/>
        <w:rPr>
          <w:rFonts w:eastAsia="Times New Roman"/>
        </w:rPr>
      </w:pPr>
    </w:p>
    <w:p w14:paraId="6B3B953D" w14:textId="77777777" w:rsidR="00143277" w:rsidRDefault="00143277" w:rsidP="00377445">
      <w:pPr>
        <w:ind w:firstLine="420"/>
        <w:rPr>
          <w:rFonts w:eastAsia="Times New Roman"/>
        </w:rPr>
      </w:pPr>
    </w:p>
    <w:p w14:paraId="3D801BEC" w14:textId="3AE5A415" w:rsidR="00383B54" w:rsidRDefault="00E76A2B" w:rsidP="00A44421">
      <w:pPr>
        <w:ind w:firstLine="420"/>
        <w:jc w:val="center"/>
        <w:rPr>
          <w:rFonts w:eastAsia="Times New Roman"/>
        </w:rPr>
      </w:pPr>
      <w:r>
        <w:rPr>
          <w:rFonts w:ascii="SimSun" w:eastAsia="SimSun" w:hAnsi="SimSun" w:cs="SimSun"/>
        </w:rPr>
        <w:t>图</w:t>
      </w:r>
      <w:r>
        <w:rPr>
          <w:rFonts w:eastAsia="Times New Roman" w:hint="eastAsia"/>
        </w:rPr>
        <w:t xml:space="preserve">7 </w:t>
      </w:r>
      <w:r w:rsidR="00A44421">
        <w:rPr>
          <w:rFonts w:eastAsia="Times New Roman" w:hint="eastAsia"/>
        </w:rPr>
        <w:t xml:space="preserve"> </w:t>
      </w:r>
      <w:r>
        <w:rPr>
          <w:rFonts w:eastAsia="Times New Roman" w:hint="eastAsia"/>
        </w:rPr>
        <w:t>dsr_node UML</w:t>
      </w:r>
      <w:r>
        <w:rPr>
          <w:rFonts w:ascii="SimSun" w:eastAsia="SimSun" w:hAnsi="SimSun" w:cs="SimSun"/>
        </w:rPr>
        <w:t>结</w:t>
      </w:r>
      <w:r>
        <w:rPr>
          <w:rFonts w:ascii="MS Mincho" w:eastAsia="MS Mincho" w:hAnsi="MS Mincho" w:cs="MS Mincho"/>
        </w:rPr>
        <w:t>构</w:t>
      </w:r>
      <w:r>
        <w:rPr>
          <w:rFonts w:ascii="SimSun" w:eastAsia="SimSun" w:hAnsi="SimSun" w:cs="SimSun"/>
        </w:rPr>
        <w:t>图</w:t>
      </w:r>
    </w:p>
    <w:p w14:paraId="20B9AA41" w14:textId="77777777" w:rsidR="00E76A2B" w:rsidRDefault="00E76A2B" w:rsidP="00E76A2B">
      <w:pPr>
        <w:rPr>
          <w:rFonts w:eastAsia="Times New Roman"/>
        </w:rPr>
      </w:pPr>
      <w:r>
        <w:rPr>
          <w:rFonts w:eastAsia="Times New Roman" w:hint="eastAsia"/>
        </w:rPr>
        <w:tab/>
      </w:r>
    </w:p>
    <w:p w14:paraId="76BBEF0B" w14:textId="1766516F" w:rsidR="00383B54" w:rsidRPr="00E76A2B" w:rsidRDefault="00E76A2B" w:rsidP="00E76A2B">
      <w:r>
        <w:rPr>
          <w:rFonts w:hint="eastAsia"/>
        </w:rPr>
        <w:tab/>
      </w:r>
      <w:r w:rsidRPr="00E76A2B">
        <w:t>一个</w:t>
      </w:r>
      <w:r w:rsidRPr="00E76A2B">
        <w:rPr>
          <w:rFonts w:hint="eastAsia"/>
        </w:rPr>
        <w:t>dsr</w:t>
      </w:r>
      <w:r w:rsidRPr="00E76A2B">
        <w:t>节</w:t>
      </w:r>
      <w:r w:rsidRPr="00E76A2B">
        <w:rPr>
          <w:rFonts w:hint="eastAsia"/>
        </w:rPr>
        <w:t>点包括</w:t>
      </w:r>
      <w:r>
        <w:rPr>
          <w:rFonts w:hint="eastAsia"/>
        </w:rPr>
        <w:t>slave</w:t>
      </w:r>
      <w:r w:rsidRPr="00E76A2B">
        <w:t>节</w:t>
      </w:r>
      <w:r w:rsidRPr="00E76A2B">
        <w:rPr>
          <w:rFonts w:hint="eastAsia"/>
        </w:rPr>
        <w:t>点的</w:t>
      </w:r>
      <w:r>
        <w:rPr>
          <w:rFonts w:hint="eastAsia"/>
        </w:rPr>
        <w:t>设备信息</w:t>
      </w:r>
      <w:r>
        <w:rPr>
          <w:rFonts w:hint="eastAsia"/>
        </w:rPr>
        <w:t>slave_dev</w:t>
      </w:r>
      <w:r>
        <w:rPr>
          <w:rFonts w:hint="eastAsia"/>
        </w:rPr>
        <w:t>，网络信息</w:t>
      </w:r>
      <w:r>
        <w:rPr>
          <w:rFonts w:hint="eastAsia"/>
        </w:rPr>
        <w:t>slave_ifname</w:t>
      </w:r>
      <w:r>
        <w:rPr>
          <w:rFonts w:hint="eastAsia"/>
        </w:rPr>
        <w:t>，网络设备信息</w:t>
      </w:r>
      <w:r>
        <w:rPr>
          <w:rFonts w:hint="eastAsia"/>
        </w:rPr>
        <w:t>indev</w:t>
      </w:r>
      <w:r>
        <w:rPr>
          <w:rFonts w:hint="eastAsia"/>
        </w:rPr>
        <w:t>，节点状态，节点网络地址</w:t>
      </w:r>
      <w:r>
        <w:rPr>
          <w:rFonts w:hint="eastAsia"/>
        </w:rPr>
        <w:t>struct in_addr</w:t>
      </w:r>
      <w:r>
        <w:rPr>
          <w:rFonts w:hint="eastAsia"/>
        </w:rPr>
        <w:t>。</w:t>
      </w:r>
    </w:p>
    <w:p w14:paraId="22CE6FAF" w14:textId="77777777" w:rsidR="00383B54" w:rsidRDefault="00383B54" w:rsidP="00377445">
      <w:pPr>
        <w:ind w:firstLine="420"/>
        <w:rPr>
          <w:rFonts w:eastAsia="Times New Roman" w:hint="eastAsia"/>
        </w:rPr>
      </w:pPr>
    </w:p>
    <w:p w14:paraId="48CB2FA5" w14:textId="77777777" w:rsidR="00054558" w:rsidRDefault="00054558" w:rsidP="00377445">
      <w:pPr>
        <w:ind w:firstLine="420"/>
        <w:rPr>
          <w:rFonts w:eastAsia="Times New Roman" w:hint="eastAsia"/>
        </w:rPr>
      </w:pPr>
    </w:p>
    <w:p w14:paraId="29EAC4CD" w14:textId="67D5784B" w:rsidR="00293EFC" w:rsidRDefault="00293EFC" w:rsidP="00293EFC">
      <w:pPr>
        <w:pStyle w:val="3"/>
        <w:spacing w:before="120"/>
      </w:pPr>
      <w:bookmarkStart w:id="14" w:name="_Toc533891880"/>
      <w:r>
        <w:rPr>
          <w:rFonts w:hint="eastAsia"/>
        </w:rPr>
        <w:t>3.1.2  dsr_opt结构</w:t>
      </w:r>
      <w:bookmarkEnd w:id="14"/>
    </w:p>
    <w:p w14:paraId="3823F68D" w14:textId="16DAB70E" w:rsidR="00383B54" w:rsidRDefault="00383B54" w:rsidP="00383B54">
      <w:pPr>
        <w:rPr>
          <w:rFonts w:hint="eastAsia"/>
        </w:rPr>
      </w:pPr>
      <w:r>
        <w:rPr>
          <w:rFonts w:hint="eastAsia"/>
        </w:rPr>
        <w:t>dsr_opt</w:t>
      </w:r>
      <w:r w:rsidR="001F3241">
        <w:rPr>
          <w:rFonts w:hint="eastAsia"/>
        </w:rPr>
        <w:t>_hdr</w:t>
      </w:r>
      <w:r w:rsidR="00E76A2B">
        <w:rPr>
          <w:rFonts w:hint="eastAsia"/>
        </w:rPr>
        <w:t>_add</w:t>
      </w:r>
      <w:r w:rsidR="00E76A2B">
        <w:rPr>
          <w:rFonts w:hint="eastAsia"/>
        </w:rPr>
        <w:t>函数</w:t>
      </w:r>
      <w:r>
        <w:rPr>
          <w:rFonts w:hint="eastAsia"/>
        </w:rPr>
        <w:t>如下截图所示：</w:t>
      </w:r>
    </w:p>
    <w:p w14:paraId="35EFB0AC" w14:textId="77777777" w:rsidR="00054558" w:rsidRPr="00383B54" w:rsidRDefault="00054558" w:rsidP="00383B54"/>
    <w:p w14:paraId="56B66161" w14:textId="44A1439F" w:rsidR="00383B54" w:rsidRPr="00CE5199" w:rsidRDefault="00383B54" w:rsidP="00383B54">
      <w:r>
        <w:rPr>
          <w:u w:val="single"/>
        </w:rPr>
        <w:t xml:space="preserve">                                                                    </w:t>
      </w:r>
      <w:r>
        <w:rPr>
          <w:rFonts w:hint="eastAsia"/>
        </w:rPr>
        <w:t>dsr</w:t>
      </w:r>
      <w:r w:rsidR="001F3241">
        <w:rPr>
          <w:rFonts w:hint="eastAsia"/>
        </w:rPr>
        <w:t>-opt.c</w:t>
      </w:r>
    </w:p>
    <w:p w14:paraId="086BA1A5" w14:textId="5857B94C" w:rsidR="001F3241" w:rsidRDefault="00E76A2B" w:rsidP="00891695">
      <w:r>
        <w:rPr>
          <w:noProof/>
        </w:rPr>
        <w:drawing>
          <wp:inline distT="0" distB="0" distL="0" distR="0" wp14:anchorId="00E783A2" wp14:editId="731A706B">
            <wp:extent cx="5757545" cy="3364230"/>
            <wp:effectExtent l="0" t="0" r="8255" b="0"/>
            <wp:docPr id="5" name="图片 5" descr="../Library/Containers/com.tencent.qq/Data/Library/Application%20Support/QQ/Users/1050670814/QQ/Temp.db/4D2FC6E9-C2A3-4077-8D54-E7D61F625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050670814/QQ/Temp.db/4D2FC6E9-C2A3-4077-8D54-E7D61F62555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7545" cy="3364230"/>
                    </a:xfrm>
                    <a:prstGeom prst="rect">
                      <a:avLst/>
                    </a:prstGeom>
                    <a:noFill/>
                    <a:ln>
                      <a:noFill/>
                    </a:ln>
                  </pic:spPr>
                </pic:pic>
              </a:graphicData>
            </a:graphic>
          </wp:inline>
        </w:drawing>
      </w:r>
    </w:p>
    <w:p w14:paraId="576FF729" w14:textId="77777777" w:rsidR="001F3241" w:rsidRPr="00CE5199" w:rsidRDefault="001F3241" w:rsidP="001F3241">
      <w:r>
        <w:rPr>
          <w:u w:val="single"/>
        </w:rPr>
        <w:t xml:space="preserve">                                                                    </w:t>
      </w:r>
      <w:r>
        <w:rPr>
          <w:rFonts w:hint="eastAsia"/>
        </w:rPr>
        <w:t>dsr-opt.c</w:t>
      </w:r>
    </w:p>
    <w:p w14:paraId="58365A7E" w14:textId="052F3C9E" w:rsidR="001F3241" w:rsidRDefault="001F3241" w:rsidP="001F3241">
      <w:pPr>
        <w:ind w:firstLine="420"/>
        <w:jc w:val="center"/>
        <w:rPr>
          <w:rFonts w:eastAsia="Times New Roman"/>
        </w:rPr>
      </w:pPr>
      <w:r>
        <w:rPr>
          <w:rFonts w:ascii="SimSun" w:eastAsia="SimSun" w:hAnsi="SimSun" w:cs="SimSun"/>
        </w:rPr>
        <w:t>图</w:t>
      </w:r>
      <w:r w:rsidR="00E76A2B">
        <w:rPr>
          <w:rFonts w:eastAsia="Times New Roman" w:hint="eastAsia"/>
        </w:rPr>
        <w:t>8</w:t>
      </w:r>
      <w:r>
        <w:rPr>
          <w:rFonts w:eastAsia="Times New Roman" w:hint="eastAsia"/>
        </w:rPr>
        <w:t xml:space="preserve">  </w:t>
      </w:r>
      <w:r>
        <w:rPr>
          <w:rFonts w:hint="eastAsia"/>
        </w:rPr>
        <w:t>dsr_opt_hdr</w:t>
      </w:r>
      <w:r w:rsidR="00E76A2B">
        <w:rPr>
          <w:rFonts w:hint="eastAsia"/>
        </w:rPr>
        <w:t>_add</w:t>
      </w:r>
      <w:r w:rsidR="00E76A2B">
        <w:rPr>
          <w:rFonts w:hint="eastAsia"/>
        </w:rPr>
        <w:t>方法</w:t>
      </w:r>
    </w:p>
    <w:p w14:paraId="19B5381C" w14:textId="77777777" w:rsidR="001F3241" w:rsidRDefault="001F3241" w:rsidP="00891695"/>
    <w:p w14:paraId="125483CC" w14:textId="37A9C65D" w:rsidR="00383B54" w:rsidRDefault="00383B54" w:rsidP="00891695">
      <w:pPr>
        <w:rPr>
          <w:rFonts w:hint="eastAsia"/>
        </w:rPr>
      </w:pPr>
    </w:p>
    <w:p w14:paraId="0C13CD9D" w14:textId="648DD678" w:rsidR="00383B54" w:rsidRDefault="00383B54" w:rsidP="00891695"/>
    <w:p w14:paraId="6EC3C292" w14:textId="30699C6D" w:rsidR="00383B54" w:rsidRDefault="0082050C" w:rsidP="00891695">
      <w:r>
        <w:rPr>
          <w:noProof/>
        </w:rPr>
        <w:drawing>
          <wp:anchor distT="0" distB="0" distL="114300" distR="114300" simplePos="0" relativeHeight="251654656" behindDoc="0" locked="0" layoutInCell="1" allowOverlap="1" wp14:anchorId="23626809" wp14:editId="72E2E646">
            <wp:simplePos x="0" y="0"/>
            <wp:positionH relativeFrom="column">
              <wp:posOffset>2020499</wp:posOffset>
            </wp:positionH>
            <wp:positionV relativeFrom="paragraph">
              <wp:posOffset>-234809</wp:posOffset>
            </wp:positionV>
            <wp:extent cx="2007870" cy="1554480"/>
            <wp:effectExtent l="0" t="0" r="0" b="0"/>
            <wp:wrapNone/>
            <wp:docPr id="6" name="图片 5" descr="屏幕快照%202018-12-13%20下午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8-12-13%20下午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7870" cy="1554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C4044" w14:textId="77777777" w:rsidR="00383B54" w:rsidRDefault="00383B54" w:rsidP="00891695"/>
    <w:p w14:paraId="5C0A59D3" w14:textId="77777777" w:rsidR="00383B54" w:rsidRDefault="00383B54" w:rsidP="00891695"/>
    <w:p w14:paraId="375267E9" w14:textId="77777777" w:rsidR="00E76A2B" w:rsidRDefault="00E76A2B" w:rsidP="00E76A2B">
      <w:pPr>
        <w:ind w:firstLine="420"/>
        <w:jc w:val="center"/>
      </w:pPr>
    </w:p>
    <w:p w14:paraId="6F692870" w14:textId="77777777" w:rsidR="00E76A2B" w:rsidRDefault="00E76A2B" w:rsidP="00E76A2B">
      <w:pPr>
        <w:ind w:firstLine="420"/>
        <w:jc w:val="center"/>
      </w:pPr>
    </w:p>
    <w:p w14:paraId="22584773" w14:textId="77777777" w:rsidR="0082050C" w:rsidRDefault="0082050C" w:rsidP="00E76A2B">
      <w:pPr>
        <w:ind w:firstLine="420"/>
        <w:jc w:val="center"/>
      </w:pPr>
    </w:p>
    <w:p w14:paraId="2FB9D3F4" w14:textId="77777777" w:rsidR="0082050C" w:rsidRDefault="0082050C" w:rsidP="00E76A2B">
      <w:pPr>
        <w:ind w:firstLine="420"/>
        <w:jc w:val="center"/>
      </w:pPr>
    </w:p>
    <w:p w14:paraId="4996221B" w14:textId="77777777" w:rsidR="0082050C" w:rsidRDefault="0082050C" w:rsidP="00E76A2B">
      <w:pPr>
        <w:ind w:firstLine="420"/>
        <w:jc w:val="center"/>
      </w:pPr>
    </w:p>
    <w:p w14:paraId="12E4E09A" w14:textId="70F85754" w:rsidR="00E76A2B" w:rsidRDefault="00E76A2B" w:rsidP="00E76A2B">
      <w:pPr>
        <w:ind w:firstLine="420"/>
        <w:jc w:val="center"/>
        <w:rPr>
          <w:rFonts w:eastAsia="Times New Roman"/>
        </w:rPr>
      </w:pPr>
      <w:r>
        <w:rPr>
          <w:rFonts w:ascii="SimSun" w:eastAsia="SimSun" w:hAnsi="SimSun" w:cs="SimSun"/>
        </w:rPr>
        <w:t>图</w:t>
      </w:r>
      <w:r>
        <w:rPr>
          <w:rFonts w:eastAsia="Times New Roman" w:hint="eastAsia"/>
        </w:rPr>
        <w:t xml:space="preserve">8  </w:t>
      </w:r>
      <w:r>
        <w:rPr>
          <w:rFonts w:hint="eastAsia"/>
        </w:rPr>
        <w:t>dsr_opt_hdr</w:t>
      </w:r>
      <w:r>
        <w:rPr>
          <w:rFonts w:hint="eastAsia"/>
        </w:rPr>
        <w:t>结构</w:t>
      </w:r>
    </w:p>
    <w:p w14:paraId="583B7509" w14:textId="77777777" w:rsidR="00383B54" w:rsidRDefault="00383B54" w:rsidP="00891695"/>
    <w:p w14:paraId="7D69B7C8" w14:textId="6CAF6049" w:rsidR="001F3241" w:rsidRDefault="00E76A2B" w:rsidP="00891695">
      <w:r>
        <w:rPr>
          <w:rFonts w:hint="eastAsia"/>
        </w:rPr>
        <w:tab/>
      </w:r>
      <w:r w:rsidR="001F3241">
        <w:rPr>
          <w:rFonts w:hint="eastAsia"/>
        </w:rPr>
        <w:t>添加选项头的时候首先对选项头的长度进行判断，如果参数小于选项头的长度则返回空值。然后将</w:t>
      </w:r>
      <w:r w:rsidR="001F3241">
        <w:rPr>
          <w:rFonts w:hint="eastAsia"/>
        </w:rPr>
        <w:t>buf</w:t>
      </w:r>
      <w:r w:rsidR="001F3241">
        <w:rPr>
          <w:rFonts w:hint="eastAsia"/>
        </w:rPr>
        <w:t>指针强制类型转换为</w:t>
      </w:r>
      <w:r>
        <w:rPr>
          <w:rFonts w:hint="eastAsia"/>
        </w:rPr>
        <w:t>struct dsr_opt_</w:t>
      </w:r>
      <w:r w:rsidR="001F3241">
        <w:rPr>
          <w:rFonts w:hint="eastAsia"/>
        </w:rPr>
        <w:t>hdr</w:t>
      </w:r>
      <w:r w:rsidR="001F3241">
        <w:rPr>
          <w:rFonts w:hint="eastAsia"/>
        </w:rPr>
        <w:t>结构。这里用到了</w:t>
      </w:r>
      <w:r w:rsidR="001F3241">
        <w:rPr>
          <w:rFonts w:hint="eastAsia"/>
        </w:rPr>
        <w:t>htons()</w:t>
      </w:r>
      <w:r w:rsidR="001F3241">
        <w:rPr>
          <w:rFonts w:hint="eastAsia"/>
        </w:rPr>
        <w:t>将</w:t>
      </w:r>
      <w:r w:rsidR="001F3241">
        <w:rPr>
          <w:rFonts w:hint="eastAsia"/>
        </w:rPr>
        <w:t>host</w:t>
      </w:r>
      <w:r w:rsidR="001F3241">
        <w:rPr>
          <w:rFonts w:hint="eastAsia"/>
        </w:rPr>
        <w:t>类型转换为</w:t>
      </w:r>
      <w:r>
        <w:rPr>
          <w:rFonts w:hint="eastAsia"/>
        </w:rPr>
        <w:t>short number</w:t>
      </w:r>
      <w:r>
        <w:rPr>
          <w:rFonts w:hint="eastAsia"/>
        </w:rPr>
        <w:t>。</w:t>
      </w:r>
    </w:p>
    <w:p w14:paraId="7FB178ED" w14:textId="68069EE6" w:rsidR="00891695" w:rsidRDefault="00E76A2B" w:rsidP="00891695">
      <w:r>
        <w:rPr>
          <w:rFonts w:hint="eastAsia"/>
        </w:rPr>
        <w:tab/>
        <w:t>DSR</w:t>
      </w:r>
      <w:r w:rsidR="00891695">
        <w:rPr>
          <w:rFonts w:hint="eastAsia"/>
        </w:rPr>
        <w:t>的首部采用扩展性良好的</w:t>
      </w:r>
      <w:r w:rsidR="00891695">
        <w:rPr>
          <w:rFonts w:hint="eastAsia"/>
        </w:rPr>
        <w:t>TLV</w:t>
      </w:r>
      <w:r w:rsidR="00891695">
        <w:rPr>
          <w:rFonts w:hint="eastAsia"/>
        </w:rPr>
        <w:t>格式。除固定部分外，不同类型的选项</w:t>
      </w:r>
      <w:r w:rsidR="00891695">
        <w:rPr>
          <w:rFonts w:hint="eastAsia"/>
        </w:rPr>
        <w:t>(option)</w:t>
      </w:r>
      <w:r w:rsidR="00891695">
        <w:rPr>
          <w:rFonts w:hint="eastAsia"/>
        </w:rPr>
        <w:t>以</w:t>
      </w:r>
      <w:r w:rsidR="00891695">
        <w:rPr>
          <w:rFonts w:hint="eastAsia"/>
        </w:rPr>
        <w:t>TLV</w:t>
      </w:r>
      <w:r w:rsidR="00891695">
        <w:rPr>
          <w:rFonts w:hint="eastAsia"/>
        </w:rPr>
        <w:t>格式附加在固定部分之后。</w:t>
      </w:r>
    </w:p>
    <w:p w14:paraId="0D829916" w14:textId="3BA3893A" w:rsidR="000B7273" w:rsidRDefault="007376EF" w:rsidP="000B7273">
      <w:r>
        <w:rPr>
          <w:rFonts w:hint="eastAsia"/>
        </w:rPr>
        <w:tab/>
      </w:r>
      <w:r w:rsidR="000B7273">
        <w:rPr>
          <w:rFonts w:hint="eastAsia"/>
        </w:rPr>
        <w:t>处理</w:t>
      </w:r>
      <w:r w:rsidR="000B7273">
        <w:rPr>
          <w:rFonts w:hint="eastAsia"/>
        </w:rPr>
        <w:t>dsr</w:t>
      </w:r>
      <w:r w:rsidR="000B7273">
        <w:rPr>
          <w:rFonts w:hint="eastAsia"/>
        </w:rPr>
        <w:t>头部字段</w:t>
      </w:r>
    </w:p>
    <w:p w14:paraId="7917EED5" w14:textId="578783A1" w:rsidR="000B7273" w:rsidRDefault="00DD5CE9" w:rsidP="00DD5CE9">
      <w:r>
        <w:rPr>
          <w:rFonts w:hint="eastAsia"/>
        </w:rPr>
        <w:t xml:space="preserve">  </w:t>
      </w:r>
      <w:r>
        <w:rPr>
          <w:rFonts w:hint="eastAsia"/>
        </w:rPr>
        <w:t>如果是</w:t>
      </w:r>
      <w:r w:rsidR="007376EF">
        <w:rPr>
          <w:rFonts w:hint="eastAsia"/>
        </w:rPr>
        <w:t>dsr_src_hdr</w:t>
      </w:r>
      <w:r w:rsidR="000B7273">
        <w:rPr>
          <w:rFonts w:hint="eastAsia"/>
        </w:rPr>
        <w:t xml:space="preserve"> :</w:t>
      </w:r>
      <w:r w:rsidR="000B7273">
        <w:rPr>
          <w:rFonts w:hint="eastAsia"/>
        </w:rPr>
        <w:t>调用</w:t>
      </w:r>
      <w:r w:rsidR="000B7273">
        <w:rPr>
          <w:rFonts w:hint="eastAsia"/>
        </w:rPr>
        <w:t xml:space="preserve">dsr_src_opt_handler </w:t>
      </w:r>
      <w:r w:rsidR="000B7273">
        <w:rPr>
          <w:rFonts w:hint="eastAsia"/>
        </w:rPr>
        <w:t>，如果</w:t>
      </w:r>
      <w:r w:rsidR="000B7273">
        <w:rPr>
          <w:rFonts w:hint="eastAsia"/>
        </w:rPr>
        <w:t>DSR_IN_OPT</w:t>
      </w:r>
      <w:r w:rsidR="000B7273">
        <w:rPr>
          <w:rFonts w:hint="eastAsia"/>
        </w:rPr>
        <w:t>，调用</w:t>
      </w:r>
      <w:r w:rsidR="000B7273">
        <w:rPr>
          <w:rFonts w:hint="eastAsia"/>
        </w:rPr>
        <w:t>dsr_in_src_opt_handler</w:t>
      </w:r>
      <w:r w:rsidR="000B7273">
        <w:rPr>
          <w:rFonts w:hint="eastAsia"/>
        </w:rPr>
        <w:t>处理：</w:t>
      </w:r>
      <w:r w:rsidR="000B7273">
        <w:t xml:space="preserve"> </w:t>
      </w:r>
      <w:r w:rsidR="000B7273">
        <w:rPr>
          <w:rFonts w:hint="eastAsia"/>
        </w:rPr>
        <w:t>如果</w:t>
      </w:r>
      <w:r w:rsidR="000B7273">
        <w:rPr>
          <w:rFonts w:hint="eastAsia"/>
        </w:rPr>
        <w:t>dsrhdr</w:t>
      </w:r>
      <w:r w:rsidR="000B7273">
        <w:rPr>
          <w:rFonts w:hint="eastAsia"/>
        </w:rPr>
        <w:t>标志位中需要</w:t>
      </w:r>
      <w:r w:rsidR="000B7273">
        <w:rPr>
          <w:rFonts w:hint="eastAsia"/>
        </w:rPr>
        <w:t>ack</w:t>
      </w:r>
      <w:r w:rsidR="000B7273">
        <w:rPr>
          <w:rFonts w:hint="eastAsia"/>
        </w:rPr>
        <w:t>为</w:t>
      </w:r>
      <w:r w:rsidR="000B7273">
        <w:rPr>
          <w:rFonts w:hint="eastAsia"/>
        </w:rPr>
        <w:t>1,</w:t>
      </w:r>
      <w:r w:rsidR="000B7273">
        <w:rPr>
          <w:rFonts w:hint="eastAsia"/>
        </w:rPr>
        <w:t>则发送一个</w:t>
      </w:r>
      <w:r w:rsidR="000B7273">
        <w:rPr>
          <w:rFonts w:hint="eastAsia"/>
        </w:rPr>
        <w:t>ack</w:t>
      </w:r>
      <w:r w:rsidR="000B7273">
        <w:rPr>
          <w:rFonts w:hint="eastAsia"/>
        </w:rPr>
        <w:t>。如果</w:t>
      </w:r>
      <w:r w:rsidR="000B7273">
        <w:rPr>
          <w:rFonts w:hint="eastAsia"/>
        </w:rPr>
        <w:t>DSR_FORWARD_OPT</w:t>
      </w:r>
      <w:r w:rsidR="000B7273">
        <w:rPr>
          <w:rFonts w:hint="eastAsia"/>
        </w:rPr>
        <w:t>，调用</w:t>
      </w:r>
      <w:r w:rsidR="007376EF">
        <w:rPr>
          <w:rFonts w:hint="eastAsia"/>
        </w:rPr>
        <w:t>dsr_forward_src_opt_handler</w:t>
      </w:r>
      <w:r w:rsidR="007376EF">
        <w:rPr>
          <w:rFonts w:hint="eastAsia"/>
        </w:rPr>
        <w:t>。</w:t>
      </w:r>
      <w:r w:rsidR="000B7273">
        <w:rPr>
          <w:rFonts w:hint="eastAsia"/>
        </w:rPr>
        <w:t xml:space="preserve">                     </w:t>
      </w:r>
    </w:p>
    <w:p w14:paraId="32F79A70" w14:textId="068ED7F2" w:rsidR="000B7273" w:rsidRDefault="00DD5CE9" w:rsidP="000B7273">
      <w:r>
        <w:rPr>
          <w:rFonts w:hint="eastAsia"/>
        </w:rPr>
        <w:tab/>
      </w:r>
      <w:r w:rsidR="000B7273">
        <w:rPr>
          <w:rFonts w:hint="eastAsia"/>
        </w:rPr>
        <w:t>1</w:t>
      </w:r>
      <w:r>
        <w:rPr>
          <w:rFonts w:hint="eastAsia"/>
        </w:rPr>
        <w:t>、</w:t>
      </w:r>
      <w:r w:rsidR="000B7273">
        <w:rPr>
          <w:rFonts w:hint="eastAsia"/>
        </w:rPr>
        <w:t>重新设置接受地址为下一跳地址，源地质为本节点地址；</w:t>
      </w:r>
    </w:p>
    <w:p w14:paraId="0CEE2633" w14:textId="1FBAD9FD" w:rsidR="000B7273" w:rsidRDefault="00DD5CE9" w:rsidP="000B7273">
      <w:r>
        <w:rPr>
          <w:rFonts w:hint="eastAsia"/>
        </w:rPr>
        <w:tab/>
      </w:r>
      <w:r w:rsidR="000B7273">
        <w:rPr>
          <w:rFonts w:hint="eastAsia"/>
        </w:rPr>
        <w:t>2</w:t>
      </w:r>
      <w:r>
        <w:rPr>
          <w:rFonts w:hint="eastAsia"/>
        </w:rPr>
        <w:t>、</w:t>
      </w:r>
      <w:r w:rsidR="000B7273">
        <w:rPr>
          <w:rFonts w:hint="eastAsia"/>
        </w:rPr>
        <w:t>重新设置</w:t>
      </w:r>
      <w:r w:rsidR="000B7273">
        <w:rPr>
          <w:rFonts w:hint="eastAsia"/>
        </w:rPr>
        <w:t>nexthop_info_entry</w:t>
      </w:r>
      <w:r w:rsidR="000B7273">
        <w:rPr>
          <w:rFonts w:hint="eastAsia"/>
        </w:rPr>
        <w:t>中下一跳的</w:t>
      </w:r>
      <w:r w:rsidR="000B7273">
        <w:rPr>
          <w:rFonts w:hint="eastAsia"/>
        </w:rPr>
        <w:t>ack</w:t>
      </w:r>
      <w:r w:rsidR="000B7273">
        <w:rPr>
          <w:rFonts w:hint="eastAsia"/>
        </w:rPr>
        <w:t>请求时间，即：</w:t>
      </w:r>
      <w:r w:rsidR="000B7273">
        <w:rPr>
          <w:rFonts w:hint="eastAsia"/>
        </w:rPr>
        <w:t>if_in_nexthop_list</w:t>
      </w:r>
      <w:r w:rsidR="000B7273">
        <w:rPr>
          <w:rFonts w:hint="eastAsia"/>
        </w:rPr>
        <w:t>判断转发的包的目的地址是否在下一跳得列表中。</w:t>
      </w:r>
      <w:r w:rsidR="000B7273">
        <w:rPr>
          <w:rFonts w:hint="eastAsia"/>
        </w:rPr>
        <w:t>Get_nexthop_natime</w:t>
      </w:r>
      <w:r w:rsidR="000B7273">
        <w:rPr>
          <w:rFonts w:hint="eastAsia"/>
        </w:rPr>
        <w:t>来获得请求下一个跳节点</w:t>
      </w:r>
      <w:r w:rsidR="000B7273">
        <w:rPr>
          <w:rFonts w:hint="eastAsia"/>
        </w:rPr>
        <w:t>ack</w:t>
      </w:r>
      <w:r w:rsidR="000B7273">
        <w:rPr>
          <w:rFonts w:hint="eastAsia"/>
        </w:rPr>
        <w:t>的时间。从</w:t>
      </w:r>
      <w:r w:rsidR="000B7273">
        <w:rPr>
          <w:rFonts w:hint="eastAsia"/>
        </w:rPr>
        <w:t xml:space="preserve">nexthop_info_entry </w:t>
      </w:r>
      <w:r w:rsidR="000B7273">
        <w:rPr>
          <w:rFonts w:hint="eastAsia"/>
        </w:rPr>
        <w:t>中得到最近一次从下一收到的</w:t>
      </w:r>
      <w:r w:rsidR="000B7273">
        <w:rPr>
          <w:rFonts w:hint="eastAsia"/>
        </w:rPr>
        <w:t>ack</w:t>
      </w:r>
      <w:r w:rsidR="000B7273">
        <w:rPr>
          <w:rFonts w:hint="eastAsia"/>
        </w:rPr>
        <w:t>时间。改变</w:t>
      </w:r>
      <w:r w:rsidR="000B7273">
        <w:rPr>
          <w:rFonts w:hint="eastAsia"/>
        </w:rPr>
        <w:t>Nexthop_info_entry</w:t>
      </w:r>
      <w:r w:rsidR="000B7273">
        <w:rPr>
          <w:rFonts w:hint="eastAsia"/>
        </w:rPr>
        <w:t>中的标志位，需要</w:t>
      </w:r>
      <w:r w:rsidR="000B7273">
        <w:rPr>
          <w:rFonts w:hint="eastAsia"/>
        </w:rPr>
        <w:t xml:space="preserve">ack </w:t>
      </w:r>
      <w:r w:rsidR="000B7273">
        <w:rPr>
          <w:rFonts w:hint="eastAsia"/>
        </w:rPr>
        <w:t>，计算下一次需要</w:t>
      </w:r>
      <w:r w:rsidR="000B7273">
        <w:rPr>
          <w:rFonts w:hint="eastAsia"/>
        </w:rPr>
        <w:t>ack</w:t>
      </w:r>
      <w:r w:rsidR="000B7273">
        <w:rPr>
          <w:rFonts w:hint="eastAsia"/>
        </w:rPr>
        <w:t>的时间；</w:t>
      </w:r>
    </w:p>
    <w:p w14:paraId="05A912FB" w14:textId="28591846" w:rsidR="0082050C" w:rsidRDefault="00DD5CE9" w:rsidP="00891695">
      <w:pPr>
        <w:rPr>
          <w:rFonts w:hint="eastAsia"/>
        </w:rPr>
      </w:pPr>
      <w:r>
        <w:rPr>
          <w:rFonts w:hint="eastAsia"/>
        </w:rPr>
        <w:tab/>
        <w:t> 3</w:t>
      </w:r>
      <w:r>
        <w:rPr>
          <w:rFonts w:hint="eastAsia"/>
        </w:rPr>
        <w:t>、</w:t>
      </w:r>
      <w:r w:rsidR="000B7273">
        <w:rPr>
          <w:rFonts w:hint="eastAsia"/>
        </w:rPr>
        <w:t>修改</w:t>
      </w:r>
      <w:r w:rsidR="000B7273">
        <w:rPr>
          <w:rFonts w:hint="eastAsia"/>
        </w:rPr>
        <w:t>ip</w:t>
      </w:r>
      <w:r w:rsidR="000B7273">
        <w:rPr>
          <w:rFonts w:hint="eastAsia"/>
        </w:rPr>
        <w:t>头目的地址为本节点地址，源地址为本节点地址</w:t>
      </w:r>
      <w:r w:rsidR="00CB59B9">
        <w:rPr>
          <w:rFonts w:hint="eastAsia"/>
        </w:rPr>
        <w:t>。</w:t>
      </w:r>
    </w:p>
    <w:p w14:paraId="03F6D431" w14:textId="6445F2BD" w:rsidR="001F3241" w:rsidRDefault="00891695" w:rsidP="000B7273">
      <w:pPr>
        <w:pStyle w:val="4"/>
      </w:pPr>
      <w:bookmarkStart w:id="15" w:name="_Toc533891881"/>
      <w:r>
        <w:rPr>
          <w:rFonts w:hint="eastAsia"/>
        </w:rPr>
        <w:t xml:space="preserve">3.1.2.1 </w:t>
      </w:r>
      <w:r>
        <w:rPr>
          <w:rFonts w:hint="eastAsia"/>
        </w:rPr>
        <w:t>路由请求选项</w:t>
      </w:r>
      <w:bookmarkEnd w:id="15"/>
    </w:p>
    <w:p w14:paraId="7ED80C5F" w14:textId="34BC4791" w:rsidR="00891695" w:rsidRDefault="00891695" w:rsidP="00B157BF">
      <w:r>
        <w:rPr>
          <w:rFonts w:hint="eastAsia"/>
        </w:rPr>
        <w:t>1. rreq</w:t>
      </w:r>
      <w:r>
        <w:rPr>
          <w:rFonts w:hint="eastAsia"/>
        </w:rPr>
        <w:t>选项结构</w:t>
      </w:r>
      <w:r>
        <w:rPr>
          <w:rFonts w:hint="eastAsia"/>
        </w:rPr>
        <w:t>:</w:t>
      </w:r>
    </w:p>
    <w:p w14:paraId="415F9A23" w14:textId="730821D8" w:rsidR="00EF38EB" w:rsidRDefault="00EF38EB" w:rsidP="00B157BF"/>
    <w:p w14:paraId="0BA913D9" w14:textId="1A0743B2" w:rsidR="00891695" w:rsidRDefault="0082050C" w:rsidP="00B157BF">
      <w:r>
        <w:rPr>
          <w:noProof/>
        </w:rPr>
        <w:drawing>
          <wp:anchor distT="0" distB="0" distL="114300" distR="114300" simplePos="0" relativeHeight="251656704" behindDoc="0" locked="0" layoutInCell="1" allowOverlap="1" wp14:anchorId="0A44A5F9" wp14:editId="329740F6">
            <wp:simplePos x="0" y="0"/>
            <wp:positionH relativeFrom="column">
              <wp:posOffset>1943312</wp:posOffset>
            </wp:positionH>
            <wp:positionV relativeFrom="paragraph">
              <wp:posOffset>10089</wp:posOffset>
            </wp:positionV>
            <wp:extent cx="1872462" cy="1659043"/>
            <wp:effectExtent l="0" t="0" r="7620" b="0"/>
            <wp:wrapNone/>
            <wp:docPr id="7" name="图片 7" descr="屏幕快照%202018-12-13%20下午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8-12-13%20下午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72462" cy="16590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371F63" w14:textId="77777777" w:rsidR="001F3241" w:rsidRDefault="001F3241" w:rsidP="00B157BF"/>
    <w:p w14:paraId="18E23913" w14:textId="77777777" w:rsidR="001F3241" w:rsidRDefault="001F3241" w:rsidP="00B157BF"/>
    <w:p w14:paraId="39B44E91" w14:textId="77777777" w:rsidR="001F3241" w:rsidRDefault="001F3241" w:rsidP="00B157BF"/>
    <w:p w14:paraId="5D1BCD1C" w14:textId="77777777" w:rsidR="007376EF" w:rsidRDefault="007376EF" w:rsidP="00B157BF">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14:paraId="0DBD640C" w14:textId="77777777" w:rsidR="007376EF" w:rsidRDefault="007376EF" w:rsidP="00B157BF"/>
    <w:p w14:paraId="35B3DE40" w14:textId="77777777" w:rsidR="007376EF" w:rsidRDefault="007376EF" w:rsidP="00B157BF"/>
    <w:p w14:paraId="31723D05" w14:textId="77777777" w:rsidR="0082050C" w:rsidRDefault="0082050C" w:rsidP="00B157BF"/>
    <w:p w14:paraId="66A57FF5" w14:textId="77777777" w:rsidR="0082050C" w:rsidRDefault="0082050C" w:rsidP="00B157BF"/>
    <w:p w14:paraId="25B716D8" w14:textId="77777777" w:rsidR="007376EF" w:rsidRDefault="007376EF" w:rsidP="00B157BF"/>
    <w:p w14:paraId="35684BCB" w14:textId="7A4D1B0C" w:rsidR="001F3241" w:rsidRDefault="007376EF" w:rsidP="007376EF">
      <w:pPr>
        <w:jc w:val="center"/>
      </w:pPr>
      <w:r>
        <w:rPr>
          <w:rFonts w:hint="eastAsia"/>
        </w:rPr>
        <w:t>图</w:t>
      </w:r>
      <w:r>
        <w:rPr>
          <w:rFonts w:hint="eastAsia"/>
        </w:rPr>
        <w:t>9  dsr_rreq_opt UML</w:t>
      </w:r>
      <w:r>
        <w:rPr>
          <w:rFonts w:hint="eastAsia"/>
        </w:rPr>
        <w:t>图</w:t>
      </w:r>
    </w:p>
    <w:p w14:paraId="0B734113" w14:textId="178A523E" w:rsidR="001F3241" w:rsidRDefault="001F3241" w:rsidP="00B157BF">
      <w:r>
        <w:rPr>
          <w:u w:val="single"/>
        </w:rPr>
        <w:lastRenderedPageBreak/>
        <w:t xml:space="preserve">                                                                   </w:t>
      </w:r>
      <w:r>
        <w:rPr>
          <w:rFonts w:hint="eastAsia"/>
        </w:rPr>
        <w:t>dsr-rreq.c</w:t>
      </w:r>
    </w:p>
    <w:p w14:paraId="706B2B38" w14:textId="787A23B7" w:rsidR="00891695" w:rsidRDefault="007376EF" w:rsidP="00B157BF">
      <w:r>
        <w:rPr>
          <w:noProof/>
        </w:rPr>
        <w:drawing>
          <wp:inline distT="0" distB="0" distL="0" distR="0" wp14:anchorId="36E2CD92" wp14:editId="557B5BB5">
            <wp:extent cx="5757545" cy="3488055"/>
            <wp:effectExtent l="0" t="0" r="8255" b="0"/>
            <wp:docPr id="12" name="图片 12" descr="../Library/Containers/com.tencent.qq/Data/Library/Application%20Support/QQ/Users/1050670814/QQ/Temp.db/894BA4A8-C265-4D6D-9FF4-D79A7BC80D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1050670814/QQ/Temp.db/894BA4A8-C265-4D6D-9FF4-D79A7BC80DE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7545" cy="3488055"/>
                    </a:xfrm>
                    <a:prstGeom prst="rect">
                      <a:avLst/>
                    </a:prstGeom>
                    <a:noFill/>
                    <a:ln>
                      <a:noFill/>
                    </a:ln>
                  </pic:spPr>
                </pic:pic>
              </a:graphicData>
            </a:graphic>
          </wp:inline>
        </w:drawing>
      </w:r>
    </w:p>
    <w:p w14:paraId="01801008" w14:textId="77777777" w:rsidR="001F3241" w:rsidRDefault="001F3241" w:rsidP="001F3241">
      <w:r>
        <w:rPr>
          <w:u w:val="single"/>
        </w:rPr>
        <w:t xml:space="preserve">                                                                   </w:t>
      </w:r>
      <w:r>
        <w:rPr>
          <w:rFonts w:hint="eastAsia"/>
        </w:rPr>
        <w:t>dsr-rreq.c</w:t>
      </w:r>
    </w:p>
    <w:p w14:paraId="06A76A28" w14:textId="6FA3E466" w:rsidR="007376EF" w:rsidRPr="0082050C" w:rsidRDefault="001F3241" w:rsidP="0082050C">
      <w:pPr>
        <w:ind w:firstLine="420"/>
        <w:jc w:val="center"/>
      </w:pPr>
      <w:r>
        <w:rPr>
          <w:rFonts w:ascii="SimSun" w:eastAsia="SimSun" w:hAnsi="SimSun" w:cs="SimSun"/>
        </w:rPr>
        <w:t>图</w:t>
      </w:r>
      <w:r w:rsidR="007376EF">
        <w:rPr>
          <w:rFonts w:eastAsia="Times New Roman" w:hint="eastAsia"/>
        </w:rPr>
        <w:t>10</w:t>
      </w:r>
      <w:r>
        <w:rPr>
          <w:rFonts w:eastAsia="Times New Roman" w:hint="eastAsia"/>
        </w:rPr>
        <w:t xml:space="preserve">  </w:t>
      </w:r>
      <w:r>
        <w:rPr>
          <w:rFonts w:hint="eastAsia"/>
        </w:rPr>
        <w:t>rreq</w:t>
      </w:r>
      <w:r>
        <w:rPr>
          <w:rFonts w:hint="eastAsia"/>
        </w:rPr>
        <w:t>的定义</w:t>
      </w:r>
    </w:p>
    <w:p w14:paraId="663BF04A" w14:textId="4328934B" w:rsidR="007376EF" w:rsidRDefault="007376EF" w:rsidP="007376EF">
      <w:r>
        <w:rPr>
          <w:rFonts w:hint="eastAsia"/>
        </w:rPr>
        <w:tab/>
      </w:r>
      <w:r w:rsidR="001F3241">
        <w:rPr>
          <w:rFonts w:hint="eastAsia"/>
        </w:rPr>
        <w:t>使用内联函数，检查是否有重复的</w:t>
      </w:r>
      <w:r w:rsidR="001F3241">
        <w:rPr>
          <w:rFonts w:hint="eastAsia"/>
        </w:rPr>
        <w:t>entry</w:t>
      </w:r>
      <w:r w:rsidR="001F3241">
        <w:rPr>
          <w:rFonts w:hint="eastAsia"/>
        </w:rPr>
        <w:t>，使用</w:t>
      </w:r>
      <w:r w:rsidR="001F3241">
        <w:rPr>
          <w:rFonts w:hint="eastAsia"/>
        </w:rPr>
        <w:t>list_for_each()</w:t>
      </w:r>
      <w:r w:rsidR="001F3241">
        <w:rPr>
          <w:rFonts w:hint="eastAsia"/>
        </w:rPr>
        <w:t>遍历</w:t>
      </w:r>
      <w:r w:rsidR="001F3241">
        <w:rPr>
          <w:rFonts w:hint="eastAsia"/>
        </w:rPr>
        <w:t>,</w:t>
      </w:r>
      <w:r w:rsidR="001F3241">
        <w:rPr>
          <w:rFonts w:hint="eastAsia"/>
        </w:rPr>
        <w:t>如果检查到重复，则丢弃该重复消息。</w:t>
      </w:r>
      <w:r>
        <w:rPr>
          <w:rFonts w:hint="eastAsia"/>
        </w:rPr>
        <w:t>判断是否收到过这个请求，如果收到过，则返回，否则继续处理路由信息，添加从本节点到路由请求发起源的路由信息，然后针对网关修改，首先查找本地路由网关列表，没有则转发网关请求：</w:t>
      </w:r>
      <w:r>
        <w:rPr>
          <w:rFonts w:hint="eastAsia"/>
        </w:rPr>
        <w:t>iph-&gt;daddr = BCAST;</w:t>
      </w:r>
      <w:r>
        <w:rPr>
          <w:rFonts w:hint="eastAsia"/>
        </w:rPr>
        <w:t>如果本节点网关列表不为空，则还是</w:t>
      </w:r>
      <w:r>
        <w:rPr>
          <w:rFonts w:hint="eastAsia"/>
        </w:rPr>
        <w:t>make_and_send_dsr_reply</w:t>
      </w:r>
      <w:r>
        <w:rPr>
          <w:rFonts w:hint="eastAsia"/>
        </w:rPr>
        <w:t>来发送回复，将本地有的网关路由发送给请求节。</w:t>
      </w:r>
    </w:p>
    <w:p w14:paraId="4516934A" w14:textId="77777777" w:rsidR="000B7273" w:rsidRDefault="000B7273" w:rsidP="007E1EE7"/>
    <w:p w14:paraId="63B59018" w14:textId="156E4BC0" w:rsidR="000B7273" w:rsidRDefault="000B7273" w:rsidP="007E1EE7">
      <w:r>
        <w:rPr>
          <w:rFonts w:hint="eastAsia"/>
          <w:noProof/>
        </w:rPr>
        <w:drawing>
          <wp:inline distT="0" distB="0" distL="0" distR="0" wp14:anchorId="28E53718" wp14:editId="1778EECF">
            <wp:extent cx="5751195" cy="2221865"/>
            <wp:effectExtent l="0" t="0" r="0" b="0"/>
            <wp:docPr id="41" name="图片 41" descr="../../../Library/Containers/com.tencent.qq/Data/Library/Caches/Images/4D881B107ED0E51FA62F0DAFFEEE81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qq/Data/Library/Caches/Images/4D881B107ED0E51FA62F0DAFFEEE819F.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1195" cy="2221865"/>
                    </a:xfrm>
                    <a:prstGeom prst="rect">
                      <a:avLst/>
                    </a:prstGeom>
                    <a:noFill/>
                    <a:ln>
                      <a:noFill/>
                    </a:ln>
                  </pic:spPr>
                </pic:pic>
              </a:graphicData>
            </a:graphic>
          </wp:inline>
        </w:drawing>
      </w:r>
    </w:p>
    <w:p w14:paraId="5FA04610" w14:textId="7D7DFE62" w:rsidR="007376EF" w:rsidRDefault="007376EF" w:rsidP="0082050C">
      <w:pPr>
        <w:jc w:val="center"/>
      </w:pPr>
      <w:r>
        <w:rPr>
          <w:rFonts w:hint="eastAsia"/>
        </w:rPr>
        <w:t>图</w:t>
      </w:r>
      <w:r>
        <w:rPr>
          <w:rFonts w:hint="eastAsia"/>
        </w:rPr>
        <w:t xml:space="preserve">11 </w:t>
      </w:r>
      <w:r w:rsidR="0098597E">
        <w:rPr>
          <w:rFonts w:hint="eastAsia"/>
        </w:rPr>
        <w:t xml:space="preserve"> </w:t>
      </w:r>
      <w:r>
        <w:rPr>
          <w:rFonts w:hint="eastAsia"/>
        </w:rPr>
        <w:t>dsr-pkt.c</w:t>
      </w:r>
      <w:r>
        <w:rPr>
          <w:rFonts w:hint="eastAsia"/>
        </w:rPr>
        <w:t>文件中的函数调用关系</w:t>
      </w:r>
    </w:p>
    <w:p w14:paraId="5705C9A4" w14:textId="60740A46" w:rsidR="007E1EE7" w:rsidRDefault="007E1EE7" w:rsidP="007E1EE7">
      <w:r>
        <w:rPr>
          <w:rFonts w:hint="eastAsia"/>
        </w:rPr>
        <w:lastRenderedPageBreak/>
        <w:tab/>
      </w:r>
      <w:r w:rsidR="00891695">
        <w:rPr>
          <w:rFonts w:hint="eastAsia"/>
        </w:rPr>
        <w:t xml:space="preserve">2. </w:t>
      </w:r>
      <w:r w:rsidR="007376EF">
        <w:rPr>
          <w:rFonts w:hint="eastAsia"/>
        </w:rPr>
        <w:t>代码</w:t>
      </w:r>
      <w:r>
        <w:rPr>
          <w:rFonts w:hint="eastAsia"/>
        </w:rPr>
        <w:t>处理过程：</w:t>
      </w:r>
    </w:p>
    <w:p w14:paraId="141576FE" w14:textId="77777777" w:rsidR="007E1EE7" w:rsidRDefault="007E1EE7" w:rsidP="007E1EE7">
      <w:r>
        <w:rPr>
          <w:rFonts w:hint="eastAsia"/>
        </w:rPr>
        <w:tab/>
      </w:r>
      <w:r>
        <w:rPr>
          <w:rFonts w:hint="eastAsia"/>
        </w:rPr>
        <w:t>中间节点处理，中间节点维护</w:t>
      </w:r>
      <w:r>
        <w:rPr>
          <w:rFonts w:hint="eastAsia"/>
        </w:rPr>
        <w:t>&lt;</w:t>
      </w:r>
      <w:r>
        <w:rPr>
          <w:rFonts w:hint="eastAsia"/>
        </w:rPr>
        <w:t>源节点地址、请求</w:t>
      </w:r>
      <w:r>
        <w:rPr>
          <w:rFonts w:hint="eastAsia"/>
        </w:rPr>
        <w:t>ID&gt;</w:t>
      </w:r>
      <w:r>
        <w:rPr>
          <w:rFonts w:hint="eastAsia"/>
        </w:rPr>
        <w:t>序列对列表，重复</w:t>
      </w:r>
      <w:r>
        <w:rPr>
          <w:rFonts w:hint="eastAsia"/>
        </w:rPr>
        <w:t>RREQ</w:t>
      </w:r>
      <w:r>
        <w:rPr>
          <w:rFonts w:hint="eastAsia"/>
        </w:rPr>
        <w:t>检测；如果接收到的</w:t>
      </w:r>
      <w:r>
        <w:rPr>
          <w:rFonts w:hint="eastAsia"/>
        </w:rPr>
        <w:t>RREQ</w:t>
      </w:r>
      <w:r>
        <w:rPr>
          <w:rFonts w:hint="eastAsia"/>
        </w:rPr>
        <w:t>消息中的</w:t>
      </w:r>
      <w:r>
        <w:rPr>
          <w:rFonts w:hint="eastAsia"/>
        </w:rPr>
        <w:t>&lt;</w:t>
      </w:r>
      <w:r>
        <w:rPr>
          <w:rFonts w:hint="eastAsia"/>
        </w:rPr>
        <w:t>源节点地址、请求</w:t>
      </w:r>
      <w:r>
        <w:rPr>
          <w:rFonts w:hint="eastAsia"/>
        </w:rPr>
        <w:t>ID&gt;</w:t>
      </w:r>
      <w:r>
        <w:rPr>
          <w:rFonts w:hint="eastAsia"/>
        </w:rPr>
        <w:t>存在于本节点的序列对列表中；</w:t>
      </w:r>
    </w:p>
    <w:p w14:paraId="16829CA8" w14:textId="77777777" w:rsidR="00957EA1" w:rsidRDefault="007E1EE7" w:rsidP="00CB59B9">
      <w:pPr>
        <w:ind w:firstLine="420"/>
      </w:pPr>
      <w:r>
        <w:rPr>
          <w:rFonts w:hint="eastAsia"/>
        </w:rPr>
        <w:t>如果接收到的</w:t>
      </w:r>
      <w:r>
        <w:rPr>
          <w:rFonts w:hint="eastAsia"/>
        </w:rPr>
        <w:t>RREQ</w:t>
      </w:r>
      <w:r>
        <w:rPr>
          <w:rFonts w:hint="eastAsia"/>
        </w:rPr>
        <w:t>消息中的路由纪录中包含本节点的地址；如果检测到重复，则中间节点丢弃该</w:t>
      </w:r>
      <w:r>
        <w:rPr>
          <w:rFonts w:hint="eastAsia"/>
        </w:rPr>
        <w:t>RREQ</w:t>
      </w:r>
      <w:r>
        <w:rPr>
          <w:rFonts w:hint="eastAsia"/>
        </w:rPr>
        <w:t>消息。</w:t>
      </w:r>
    </w:p>
    <w:p w14:paraId="029821A4" w14:textId="7B1A4A96" w:rsidR="007376EF" w:rsidRDefault="00CB59B9" w:rsidP="007376EF">
      <w:r>
        <w:rPr>
          <w:rFonts w:hint="eastAsia"/>
        </w:rPr>
        <w:tab/>
      </w:r>
      <w:r w:rsidR="009956C3" w:rsidRPr="009956C3">
        <w:rPr>
          <w:rFonts w:hint="eastAsia"/>
        </w:rPr>
        <w:t>如果接收</w:t>
      </w:r>
      <w:r w:rsidR="009956C3" w:rsidRPr="009956C3">
        <w:rPr>
          <w:rFonts w:hint="eastAsia"/>
        </w:rPr>
        <w:t>RREQ</w:t>
      </w:r>
      <w:r w:rsidR="009956C3" w:rsidRPr="009956C3">
        <w:rPr>
          <w:rFonts w:hint="eastAsia"/>
        </w:rPr>
        <w:t>的节点是该路由请求的目的节点，则向发起</w:t>
      </w:r>
      <w:r w:rsidR="009956C3" w:rsidRPr="009956C3">
        <w:rPr>
          <w:rFonts w:hint="eastAsia"/>
        </w:rPr>
        <w:t>RREQ</w:t>
      </w:r>
      <w:r w:rsidR="009956C3" w:rsidRPr="009956C3">
        <w:rPr>
          <w:rFonts w:hint="eastAsia"/>
        </w:rPr>
        <w:t>的源节点返回</w:t>
      </w:r>
      <w:r w:rsidR="009956C3" w:rsidRPr="009956C3">
        <w:rPr>
          <w:rFonts w:hint="eastAsia"/>
        </w:rPr>
        <w:t>RREP</w:t>
      </w:r>
      <w:r w:rsidR="009956C3" w:rsidRPr="009956C3">
        <w:rPr>
          <w:rFonts w:hint="eastAsia"/>
        </w:rPr>
        <w:t>分组。将收到的</w:t>
      </w:r>
      <w:r w:rsidR="009956C3" w:rsidRPr="009956C3">
        <w:rPr>
          <w:rFonts w:hint="eastAsia"/>
        </w:rPr>
        <w:t>RREQ</w:t>
      </w:r>
      <w:r w:rsidR="009956C3" w:rsidRPr="009956C3">
        <w:rPr>
          <w:rFonts w:hint="eastAsia"/>
        </w:rPr>
        <w:t>分组的源节点地址、</w:t>
      </w:r>
      <w:r w:rsidR="009956C3" w:rsidRPr="009956C3">
        <w:rPr>
          <w:rFonts w:hint="eastAsia"/>
        </w:rPr>
        <w:t>RREQ</w:t>
      </w:r>
      <w:r w:rsidR="009956C3" w:rsidRPr="009956C3">
        <w:rPr>
          <w:rFonts w:hint="eastAsia"/>
        </w:rPr>
        <w:t>分组中携带的源路由节点地址列表和本节点的地址按顺序排列作为源路由封装在</w:t>
      </w:r>
      <w:r w:rsidR="009956C3" w:rsidRPr="009956C3">
        <w:rPr>
          <w:rFonts w:hint="eastAsia"/>
        </w:rPr>
        <w:t>RREP(Route Reply)</w:t>
      </w:r>
      <w:r w:rsidR="009956C3" w:rsidRPr="009956C3">
        <w:rPr>
          <w:rFonts w:hint="eastAsia"/>
        </w:rPr>
        <w:t>分组中发送给源节点，并将处理后的</w:t>
      </w:r>
      <w:r w:rsidR="009956C3" w:rsidRPr="009956C3">
        <w:rPr>
          <w:rFonts w:hint="eastAsia"/>
        </w:rPr>
        <w:t>RREQ</w:t>
      </w:r>
      <w:r w:rsidR="009956C3" w:rsidRPr="009956C3">
        <w:rPr>
          <w:rFonts w:hint="eastAsia"/>
        </w:rPr>
        <w:t>分组删除。</w:t>
      </w:r>
      <w:r w:rsidR="009956C3" w:rsidRPr="009956C3">
        <w:rPr>
          <w:rFonts w:hint="eastAsia"/>
        </w:rPr>
        <w:t xml:space="preserve"> </w:t>
      </w:r>
    </w:p>
    <w:p w14:paraId="175C2C10" w14:textId="69598257" w:rsidR="00957EA1" w:rsidRDefault="007376EF" w:rsidP="007376EF">
      <w:r>
        <w:rPr>
          <w:rFonts w:hint="eastAsia"/>
        </w:rPr>
        <w:tab/>
      </w:r>
      <w:r w:rsidR="009956C3" w:rsidRPr="009956C3">
        <w:rPr>
          <w:rFonts w:hint="eastAsia"/>
        </w:rPr>
        <w:t>收到</w:t>
      </w:r>
      <w:r w:rsidR="009956C3" w:rsidRPr="009956C3">
        <w:rPr>
          <w:rFonts w:hint="eastAsia"/>
        </w:rPr>
        <w:t>RREQ</w:t>
      </w:r>
      <w:r w:rsidR="009956C3" w:rsidRPr="009956C3">
        <w:rPr>
          <w:rFonts w:hint="eastAsia"/>
        </w:rPr>
        <w:t>的节点检查自己是否已经包含在</w:t>
      </w:r>
      <w:r w:rsidR="009956C3" w:rsidRPr="009956C3">
        <w:rPr>
          <w:rFonts w:hint="eastAsia"/>
        </w:rPr>
        <w:t>RREQ</w:t>
      </w:r>
      <w:r w:rsidR="009956C3" w:rsidRPr="009956C3">
        <w:rPr>
          <w:rFonts w:hint="eastAsia"/>
        </w:rPr>
        <w:t>携带的源路由节点列表中，如果是则将</w:t>
      </w:r>
      <w:r w:rsidR="009956C3" w:rsidRPr="009956C3">
        <w:rPr>
          <w:rFonts w:hint="eastAsia"/>
        </w:rPr>
        <w:t>RREQ</w:t>
      </w:r>
      <w:r>
        <w:rPr>
          <w:rFonts w:hint="eastAsia"/>
        </w:rPr>
        <w:t>分组丢弃。</w:t>
      </w:r>
    </w:p>
    <w:p w14:paraId="58CA8C18" w14:textId="255D941D" w:rsidR="007376EF" w:rsidRDefault="007376EF" w:rsidP="007376EF">
      <w:r>
        <w:rPr>
          <w:rFonts w:hint="eastAsia"/>
        </w:rPr>
        <w:tab/>
      </w:r>
      <w:r w:rsidR="000B7273">
        <w:rPr>
          <w:rFonts w:hint="eastAsia"/>
        </w:rPr>
        <w:t>如果是</w:t>
      </w:r>
      <w:r w:rsidR="000B7273">
        <w:rPr>
          <w:rFonts w:hint="eastAsia"/>
        </w:rPr>
        <w:t>DSR_REQ_OPT ,</w:t>
      </w:r>
      <w:r w:rsidR="000B7273">
        <w:rPr>
          <w:rFonts w:hint="eastAsia"/>
        </w:rPr>
        <w:t>调用</w:t>
      </w:r>
      <w:r w:rsidR="000B7273">
        <w:rPr>
          <w:rFonts w:hint="eastAsia"/>
        </w:rPr>
        <w:t>dsr_req_opt_handler</w:t>
      </w:r>
      <w:r w:rsidR="000B7273">
        <w:rPr>
          <w:rFonts w:hint="eastAsia"/>
        </w:rPr>
        <w:t>如果是</w:t>
      </w:r>
      <w:r>
        <w:rPr>
          <w:rFonts w:hint="eastAsia"/>
        </w:rPr>
        <w:t>DSR_IN_OPT </w:t>
      </w:r>
      <w:r>
        <w:rPr>
          <w:rFonts w:hint="eastAsia"/>
        </w:rPr>
        <w:t>，</w:t>
      </w:r>
      <w:r w:rsidR="000B7273">
        <w:rPr>
          <w:rFonts w:hint="eastAsia"/>
        </w:rPr>
        <w:t>则调用</w:t>
      </w:r>
      <w:r w:rsidR="000B7273">
        <w:rPr>
          <w:rFonts w:hint="eastAsia"/>
        </w:rPr>
        <w:t>dsr_in_req_opt_handler</w:t>
      </w:r>
      <w:r>
        <w:rPr>
          <w:rFonts w:hint="eastAsia"/>
        </w:rPr>
        <w:t>。</w:t>
      </w:r>
    </w:p>
    <w:p w14:paraId="46131690" w14:textId="77777777" w:rsidR="007E1EE7" w:rsidRDefault="007E1EE7" w:rsidP="007E1EE7">
      <w:pPr>
        <w:pStyle w:val="4"/>
      </w:pPr>
      <w:bookmarkStart w:id="16" w:name="_Toc533891882"/>
      <w:r>
        <w:rPr>
          <w:rFonts w:hint="eastAsia"/>
        </w:rPr>
        <w:t xml:space="preserve">3.1.2.2 </w:t>
      </w:r>
      <w:r>
        <w:rPr>
          <w:rFonts w:hint="eastAsia"/>
        </w:rPr>
        <w:t>路由应答选项</w:t>
      </w:r>
      <w:bookmarkEnd w:id="16"/>
    </w:p>
    <w:p w14:paraId="6555675B" w14:textId="2AEE1B5B" w:rsidR="007E1EE7" w:rsidRDefault="007E1EE7" w:rsidP="007E1EE7">
      <w:r>
        <w:rPr>
          <w:rFonts w:hint="eastAsia"/>
        </w:rPr>
        <w:tab/>
        <w:t>1. rrep</w:t>
      </w:r>
      <w:r>
        <w:rPr>
          <w:rFonts w:hint="eastAsia"/>
        </w:rPr>
        <w:t>选项结构</w:t>
      </w:r>
      <w:r>
        <w:rPr>
          <w:rFonts w:hint="eastAsia"/>
        </w:rPr>
        <w:t>:</w:t>
      </w:r>
    </w:p>
    <w:p w14:paraId="186AEE1F" w14:textId="2C51714B" w:rsidR="00957EA1" w:rsidRDefault="00C07571" w:rsidP="007E1EE7">
      <w:r>
        <w:rPr>
          <w:u w:val="single"/>
        </w:rPr>
        <w:t xml:space="preserve">                                                                   </w:t>
      </w:r>
      <w:r>
        <w:rPr>
          <w:rFonts w:hint="eastAsia"/>
        </w:rPr>
        <w:t>dsr-rrep.c</w:t>
      </w:r>
    </w:p>
    <w:p w14:paraId="28156F10" w14:textId="0ABE2706" w:rsidR="00C07571" w:rsidRDefault="0086322F" w:rsidP="007376EF">
      <w:r>
        <w:rPr>
          <w:noProof/>
        </w:rPr>
        <w:drawing>
          <wp:inline distT="0" distB="0" distL="0" distR="0" wp14:anchorId="1DD7A64A" wp14:editId="4CAFAE4A">
            <wp:extent cx="5753100" cy="3324225"/>
            <wp:effectExtent l="0" t="0" r="12700" b="3175"/>
            <wp:docPr id="27" name="图片 27" descr="../Library/Containers/com.tencent.qq/Data/Library/Application%20Support/QQ/Users/1050670814/QQ/Temp.db/4BF7C058-72F9-475B-B7B8-48518917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050670814/QQ/Temp.db/4BF7C058-72F9-475B-B7B8-4851891720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24225"/>
                    </a:xfrm>
                    <a:prstGeom prst="rect">
                      <a:avLst/>
                    </a:prstGeom>
                    <a:noFill/>
                    <a:ln>
                      <a:noFill/>
                    </a:ln>
                  </pic:spPr>
                </pic:pic>
              </a:graphicData>
            </a:graphic>
          </wp:inline>
        </w:drawing>
      </w:r>
    </w:p>
    <w:p w14:paraId="0753E8F7" w14:textId="77777777" w:rsidR="00C07571" w:rsidRDefault="00C07571" w:rsidP="00C07571">
      <w:r>
        <w:rPr>
          <w:u w:val="single"/>
        </w:rPr>
        <w:t xml:space="preserve">                                                                   </w:t>
      </w:r>
      <w:r>
        <w:rPr>
          <w:rFonts w:hint="eastAsia"/>
        </w:rPr>
        <w:t>dsr-rrep.c</w:t>
      </w:r>
    </w:p>
    <w:p w14:paraId="16A9AC94" w14:textId="542B0150" w:rsidR="00C07571" w:rsidRDefault="00C07571" w:rsidP="00C07571">
      <w:pPr>
        <w:jc w:val="center"/>
      </w:pPr>
      <w:r>
        <w:rPr>
          <w:rFonts w:ascii="SimSun" w:eastAsia="SimSun" w:hAnsi="SimSun" w:cs="SimSun"/>
        </w:rPr>
        <w:t>图</w:t>
      </w:r>
      <w:r w:rsidR="0098597E">
        <w:rPr>
          <w:rFonts w:eastAsia="Times New Roman" w:hint="eastAsia"/>
        </w:rPr>
        <w:t>12</w:t>
      </w:r>
      <w:r>
        <w:rPr>
          <w:rFonts w:eastAsia="Times New Roman" w:hint="eastAsia"/>
        </w:rPr>
        <w:t xml:space="preserve">  </w:t>
      </w:r>
      <w:r w:rsidR="007376EF">
        <w:rPr>
          <w:rFonts w:hint="eastAsia"/>
        </w:rPr>
        <w:t>增加</w:t>
      </w:r>
      <w:r w:rsidR="007376EF">
        <w:rPr>
          <w:rFonts w:hint="eastAsia"/>
        </w:rPr>
        <w:t>rrep</w:t>
      </w:r>
      <w:r w:rsidR="007376EF">
        <w:rPr>
          <w:rFonts w:hint="eastAsia"/>
        </w:rPr>
        <w:t>表项函数</w:t>
      </w:r>
    </w:p>
    <w:p w14:paraId="2E010D0A" w14:textId="4CC610AD" w:rsidR="00C07571" w:rsidRDefault="00C07571" w:rsidP="00C07571">
      <w:r>
        <w:rPr>
          <w:rFonts w:hint="eastAsia"/>
        </w:rPr>
        <w:t>用于增加</w:t>
      </w:r>
      <w:r>
        <w:rPr>
          <w:rFonts w:hint="eastAsia"/>
        </w:rPr>
        <w:t>grat rrep table</w:t>
      </w:r>
      <w:r>
        <w:rPr>
          <w:rFonts w:hint="eastAsia"/>
        </w:rPr>
        <w:t>表项，新建两个结构体，一个用于查询，一个作为表项。在修改</w:t>
      </w:r>
      <w:r>
        <w:rPr>
          <w:rFonts w:hint="eastAsia"/>
        </w:rPr>
        <w:t>table</w:t>
      </w:r>
      <w:r>
        <w:rPr>
          <w:rFonts w:hint="eastAsia"/>
        </w:rPr>
        <w:t>之前移出</w:t>
      </w:r>
      <w:r w:rsidR="0098597E">
        <w:rPr>
          <w:rFonts w:hint="eastAsia"/>
        </w:rPr>
        <w:t>timer</w:t>
      </w:r>
      <w:r w:rsidR="0098597E">
        <w:rPr>
          <w:rFonts w:hint="eastAsia"/>
        </w:rPr>
        <w:t>。增加表项的时候，异步的增加</w:t>
      </w:r>
      <w:r w:rsidR="0098597E">
        <w:rPr>
          <w:rFonts w:hint="eastAsia"/>
        </w:rPr>
        <w:t>timer,</w:t>
      </w:r>
      <w:r w:rsidR="0098597E">
        <w:rPr>
          <w:rFonts w:hint="eastAsia"/>
        </w:rPr>
        <w:t>使用了</w:t>
      </w:r>
      <w:r w:rsidR="0098597E">
        <w:rPr>
          <w:rFonts w:hint="eastAsia"/>
        </w:rPr>
        <w:t>timer_pending()</w:t>
      </w:r>
      <w:r w:rsidR="0098597E">
        <w:rPr>
          <w:rFonts w:hint="eastAsia"/>
        </w:rPr>
        <w:t>函</w:t>
      </w:r>
      <w:r w:rsidR="0098597E">
        <w:rPr>
          <w:rFonts w:hint="eastAsia"/>
        </w:rPr>
        <w:lastRenderedPageBreak/>
        <w:t>数以及</w:t>
      </w:r>
      <w:r w:rsidR="0098597E">
        <w:rPr>
          <w:rFonts w:hint="eastAsia"/>
        </w:rPr>
        <w:t>del_timer_sync()</w:t>
      </w:r>
      <w:r w:rsidR="0098597E">
        <w:rPr>
          <w:rFonts w:hint="eastAsia"/>
        </w:rPr>
        <w:t>函数。</w:t>
      </w:r>
      <w:r>
        <w:rPr>
          <w:rFonts w:hint="eastAsia"/>
        </w:rPr>
        <w:t>在增加表项的时候现将</w:t>
      </w:r>
      <w:r>
        <w:rPr>
          <w:rFonts w:hint="eastAsia"/>
        </w:rPr>
        <w:t>dsr-read</w:t>
      </w:r>
      <w:r>
        <w:rPr>
          <w:rFonts w:hint="eastAsia"/>
        </w:rPr>
        <w:t>使用</w:t>
      </w:r>
      <w:r>
        <w:rPr>
          <w:rFonts w:hint="eastAsia"/>
        </w:rPr>
        <w:t>dsr-read-lock</w:t>
      </w:r>
      <w:r w:rsidR="0098597E">
        <w:rPr>
          <w:rFonts w:hint="eastAsia"/>
        </w:rPr>
        <w:t>加锁，然后新建一个</w:t>
      </w:r>
      <w:r w:rsidR="0098597E">
        <w:rPr>
          <w:rFonts w:hint="eastAsia"/>
        </w:rPr>
        <w:t>rrep_tbl_entry</w:t>
      </w:r>
      <w:r w:rsidR="0098597E">
        <w:rPr>
          <w:rFonts w:hint="eastAsia"/>
        </w:rPr>
        <w:t>，重新设置</w:t>
      </w:r>
      <w:r>
        <w:t>S</w:t>
      </w:r>
      <w:r>
        <w:rPr>
          <w:rFonts w:hint="eastAsia"/>
        </w:rPr>
        <w:t>et_timer</w:t>
      </w:r>
      <w:r w:rsidR="0098597E">
        <w:rPr>
          <w:rFonts w:hint="eastAsia"/>
        </w:rPr>
        <w:t>，</w:t>
      </w:r>
      <w:r>
        <w:rPr>
          <w:rFonts w:hint="eastAsia"/>
        </w:rPr>
        <w:t>最后解锁</w:t>
      </w:r>
      <w:r w:rsidR="0098597E">
        <w:rPr>
          <w:rFonts w:hint="eastAsia"/>
        </w:rPr>
        <w:t>DSR_READ_UNLOCK().</w:t>
      </w:r>
    </w:p>
    <w:p w14:paraId="59528F21" w14:textId="69615A6F" w:rsidR="00C07571" w:rsidRDefault="00C07571" w:rsidP="00C07571">
      <w:r>
        <w:rPr>
          <w:noProof/>
        </w:rPr>
        <w:drawing>
          <wp:anchor distT="0" distB="0" distL="114300" distR="114300" simplePos="0" relativeHeight="251657728" behindDoc="0" locked="0" layoutInCell="1" allowOverlap="1" wp14:anchorId="3F370102" wp14:editId="6D45AC72">
            <wp:simplePos x="0" y="0"/>
            <wp:positionH relativeFrom="column">
              <wp:posOffset>2025650</wp:posOffset>
            </wp:positionH>
            <wp:positionV relativeFrom="paragraph">
              <wp:posOffset>172085</wp:posOffset>
            </wp:positionV>
            <wp:extent cx="1769888" cy="1530113"/>
            <wp:effectExtent l="0" t="0" r="8255" b="0"/>
            <wp:wrapNone/>
            <wp:docPr id="9" name="图片 9" descr="屏幕快照%202018-12-13%20下午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8-12-13%20下午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69888" cy="15301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49C86B" w14:textId="2052511C" w:rsidR="00C07571" w:rsidRDefault="00C07571" w:rsidP="00C07571">
      <w:pPr>
        <w:ind w:firstLineChars="200" w:firstLine="480"/>
      </w:pPr>
    </w:p>
    <w:p w14:paraId="5C9A8C22" w14:textId="69D56C5A" w:rsidR="00C07571" w:rsidRDefault="00C07571" w:rsidP="00C07571">
      <w:pPr>
        <w:ind w:firstLineChars="200" w:firstLine="480"/>
      </w:pPr>
    </w:p>
    <w:p w14:paraId="2FFED755" w14:textId="065A9D6A" w:rsidR="00C07571" w:rsidRDefault="00C07571" w:rsidP="00C07571">
      <w:pPr>
        <w:ind w:firstLineChars="200" w:firstLine="480"/>
      </w:pPr>
    </w:p>
    <w:p w14:paraId="5E97AFB1" w14:textId="16A23E5A" w:rsidR="00C07571" w:rsidRDefault="00C07571" w:rsidP="00C07571">
      <w:pPr>
        <w:ind w:firstLineChars="200" w:firstLine="480"/>
      </w:pPr>
    </w:p>
    <w:p w14:paraId="7C3C1501" w14:textId="5FCE36C7" w:rsidR="00C07571" w:rsidRDefault="00C07571" w:rsidP="00C07571"/>
    <w:p w14:paraId="775A3DE3" w14:textId="29870816" w:rsidR="007E1EE7" w:rsidRDefault="007E1EE7" w:rsidP="007E1EE7"/>
    <w:p w14:paraId="2D13AAE7" w14:textId="77777777" w:rsidR="0082050C" w:rsidRDefault="0082050C" w:rsidP="007E1EE7"/>
    <w:p w14:paraId="669029F2" w14:textId="77777777" w:rsidR="0082050C" w:rsidRDefault="0082050C" w:rsidP="007E1EE7"/>
    <w:p w14:paraId="4CC5CEE1" w14:textId="77777777" w:rsidR="0098597E" w:rsidRDefault="0098597E" w:rsidP="0098597E">
      <w:pPr>
        <w:jc w:val="center"/>
        <w:rPr>
          <w:rFonts w:ascii="SimSun" w:eastAsia="SimSun" w:hAnsi="SimSun" w:cs="SimSun"/>
        </w:rPr>
      </w:pPr>
    </w:p>
    <w:p w14:paraId="3A14D896" w14:textId="539DBA6B" w:rsidR="0098597E" w:rsidRDefault="0098597E" w:rsidP="0098597E">
      <w:pPr>
        <w:jc w:val="center"/>
      </w:pPr>
      <w:r>
        <w:rPr>
          <w:rFonts w:ascii="SimSun" w:eastAsia="SimSun" w:hAnsi="SimSun" w:cs="SimSun"/>
        </w:rPr>
        <w:t>图</w:t>
      </w:r>
      <w:r>
        <w:rPr>
          <w:rFonts w:eastAsia="Times New Roman" w:hint="eastAsia"/>
        </w:rPr>
        <w:t xml:space="preserve">13  </w:t>
      </w:r>
      <w:r>
        <w:rPr>
          <w:rFonts w:hint="eastAsia"/>
        </w:rPr>
        <w:t>dsr_rrep_opt</w:t>
      </w:r>
      <w:r>
        <w:rPr>
          <w:rFonts w:hint="eastAsia"/>
        </w:rPr>
        <w:t>结构</w:t>
      </w:r>
      <w:r>
        <w:rPr>
          <w:rFonts w:hint="eastAsia"/>
        </w:rPr>
        <w:t xml:space="preserve"> UML</w:t>
      </w:r>
      <w:r>
        <w:rPr>
          <w:rFonts w:hint="eastAsia"/>
        </w:rPr>
        <w:t>图</w:t>
      </w:r>
    </w:p>
    <w:p w14:paraId="5C9FD90D" w14:textId="5EC09FAC" w:rsidR="00DD5CE9" w:rsidRDefault="0082050C" w:rsidP="007E1EE7">
      <w:r>
        <w:rPr>
          <w:rFonts w:hint="eastAsia"/>
          <w:noProof/>
        </w:rPr>
        <w:drawing>
          <wp:anchor distT="0" distB="0" distL="114300" distR="114300" simplePos="0" relativeHeight="251682304" behindDoc="0" locked="0" layoutInCell="1" allowOverlap="1" wp14:anchorId="206F3829" wp14:editId="2DAB513F">
            <wp:simplePos x="0" y="0"/>
            <wp:positionH relativeFrom="column">
              <wp:posOffset>967740</wp:posOffset>
            </wp:positionH>
            <wp:positionV relativeFrom="paragraph">
              <wp:posOffset>74295</wp:posOffset>
            </wp:positionV>
            <wp:extent cx="4212210" cy="4743440"/>
            <wp:effectExtent l="0" t="0" r="4445" b="6985"/>
            <wp:wrapNone/>
            <wp:docPr id="40" name="图片 40" descr="../../../Library/Containers/com.tencent.qq/Data/Library/Caches/Images/046BCE033A9FE318A669433F30DC2B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tencent.qq/Data/Library/Caches/Images/046BCE033A9FE318A669433F30DC2B3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2210" cy="4743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6A72E" w14:textId="2AC4E637" w:rsidR="00DD5CE9" w:rsidRDefault="00DD5CE9" w:rsidP="007E1EE7"/>
    <w:p w14:paraId="46587949" w14:textId="1EE5204E" w:rsidR="00DD5CE9" w:rsidRDefault="00DD5CE9" w:rsidP="007E1EE7"/>
    <w:p w14:paraId="4B31BCD0" w14:textId="77777777" w:rsidR="00DD5CE9" w:rsidRDefault="00DD5CE9" w:rsidP="007E1EE7"/>
    <w:p w14:paraId="764793CB" w14:textId="77777777" w:rsidR="00DD5CE9" w:rsidRDefault="00DD5CE9" w:rsidP="007E1EE7"/>
    <w:p w14:paraId="7E60BFDE" w14:textId="77777777" w:rsidR="00DD5CE9" w:rsidRDefault="00DD5CE9" w:rsidP="007E1EE7"/>
    <w:p w14:paraId="60ADA155" w14:textId="77777777" w:rsidR="00DD5CE9" w:rsidRDefault="00DD5CE9" w:rsidP="007E1EE7"/>
    <w:p w14:paraId="0013131F" w14:textId="77777777" w:rsidR="00DD5CE9" w:rsidRDefault="00DD5CE9" w:rsidP="007E1EE7"/>
    <w:p w14:paraId="76D14C8C" w14:textId="77777777" w:rsidR="00DD5CE9" w:rsidRDefault="00DD5CE9" w:rsidP="007E1EE7"/>
    <w:p w14:paraId="56729138" w14:textId="77777777" w:rsidR="00DD5CE9" w:rsidRDefault="00DD5CE9" w:rsidP="007E1EE7"/>
    <w:p w14:paraId="0439EA4A" w14:textId="77777777" w:rsidR="00DD5CE9" w:rsidRDefault="00DD5CE9" w:rsidP="007E1EE7"/>
    <w:p w14:paraId="3CDDBD4C" w14:textId="77777777" w:rsidR="00DD5CE9" w:rsidRDefault="00DD5CE9" w:rsidP="007E1EE7"/>
    <w:p w14:paraId="21B3F117" w14:textId="77777777" w:rsidR="00DD5CE9" w:rsidRDefault="00DD5CE9" w:rsidP="007E1EE7"/>
    <w:p w14:paraId="0F34C917" w14:textId="77777777" w:rsidR="00DD5CE9" w:rsidRDefault="00DD5CE9" w:rsidP="007E1EE7"/>
    <w:p w14:paraId="771320A3" w14:textId="77777777" w:rsidR="00DD5CE9" w:rsidRDefault="00DD5CE9" w:rsidP="007E1EE7"/>
    <w:p w14:paraId="33D810A4" w14:textId="77777777" w:rsidR="00DD5CE9" w:rsidRDefault="00DD5CE9" w:rsidP="007E1EE7"/>
    <w:p w14:paraId="03032E23" w14:textId="77777777" w:rsidR="00DD5CE9" w:rsidRDefault="00DD5CE9" w:rsidP="007E1EE7"/>
    <w:p w14:paraId="2C0D9DED" w14:textId="77777777" w:rsidR="00DD5CE9" w:rsidRDefault="00DD5CE9" w:rsidP="007E1EE7"/>
    <w:p w14:paraId="24F57333" w14:textId="77777777" w:rsidR="0082050C" w:rsidRDefault="0082050C" w:rsidP="007E1EE7"/>
    <w:p w14:paraId="775120A6" w14:textId="77777777" w:rsidR="0082050C" w:rsidRDefault="0082050C" w:rsidP="007E1EE7"/>
    <w:p w14:paraId="7E5E7830" w14:textId="77777777" w:rsidR="0082050C" w:rsidRDefault="0082050C" w:rsidP="007E1EE7"/>
    <w:p w14:paraId="0935BB42" w14:textId="77777777" w:rsidR="0082050C" w:rsidRDefault="0082050C" w:rsidP="007E1EE7"/>
    <w:p w14:paraId="6D5D8327" w14:textId="77777777" w:rsidR="0082050C" w:rsidRDefault="0082050C" w:rsidP="007E1EE7"/>
    <w:p w14:paraId="377D6781" w14:textId="77777777" w:rsidR="0082050C" w:rsidRDefault="0082050C" w:rsidP="007E1EE7"/>
    <w:p w14:paraId="60F88EE9" w14:textId="77777777" w:rsidR="0082050C" w:rsidRDefault="0082050C" w:rsidP="007E1EE7"/>
    <w:p w14:paraId="21706332" w14:textId="77777777" w:rsidR="00DD5CE9" w:rsidRDefault="00DD5CE9" w:rsidP="007E1EE7"/>
    <w:p w14:paraId="6F9A3453" w14:textId="77777777" w:rsidR="00DD5CE9" w:rsidRDefault="00DD5CE9" w:rsidP="007E1EE7"/>
    <w:p w14:paraId="09D65914" w14:textId="77777777" w:rsidR="00DD5CE9" w:rsidRDefault="00DD5CE9" w:rsidP="007E1EE7"/>
    <w:p w14:paraId="7F2410BB" w14:textId="0061276D" w:rsidR="00DD5CE9" w:rsidRDefault="0098597E" w:rsidP="0098597E">
      <w:pPr>
        <w:jc w:val="center"/>
        <w:rPr>
          <w:rFonts w:hint="eastAsia"/>
        </w:rPr>
      </w:pPr>
      <w:r>
        <w:rPr>
          <w:rFonts w:hint="eastAsia"/>
        </w:rPr>
        <w:t>图</w:t>
      </w:r>
      <w:r>
        <w:rPr>
          <w:rFonts w:hint="eastAsia"/>
        </w:rPr>
        <w:t>14 dsr_rrep.c</w:t>
      </w:r>
      <w:r>
        <w:rPr>
          <w:rFonts w:hint="eastAsia"/>
        </w:rPr>
        <w:t>文件中函数调用关系</w:t>
      </w:r>
    </w:p>
    <w:p w14:paraId="7D04FCAF" w14:textId="77777777" w:rsidR="00054558" w:rsidRDefault="00054558" w:rsidP="0098597E">
      <w:pPr>
        <w:jc w:val="center"/>
        <w:rPr>
          <w:rFonts w:hint="eastAsia"/>
        </w:rPr>
      </w:pPr>
    </w:p>
    <w:p w14:paraId="5B2B7D67" w14:textId="77777777" w:rsidR="00054558" w:rsidRDefault="00054558" w:rsidP="0098597E">
      <w:pPr>
        <w:jc w:val="center"/>
      </w:pPr>
    </w:p>
    <w:p w14:paraId="5C052D4B" w14:textId="0F1197AB" w:rsidR="007E1EE7" w:rsidRDefault="007E1EE7" w:rsidP="007E1EE7">
      <w:r>
        <w:rPr>
          <w:rFonts w:hint="eastAsia"/>
        </w:rPr>
        <w:lastRenderedPageBreak/>
        <w:tab/>
        <w:t xml:space="preserve">2. </w:t>
      </w:r>
      <w:r>
        <w:rPr>
          <w:rFonts w:hint="eastAsia"/>
        </w:rPr>
        <w:t>处理过程：</w:t>
      </w:r>
    </w:p>
    <w:p w14:paraId="67626702" w14:textId="3E9B0872" w:rsidR="000B7273" w:rsidRDefault="007E1EE7" w:rsidP="00B157BF">
      <w:r>
        <w:rPr>
          <w:rFonts w:hint="eastAsia"/>
        </w:rPr>
        <w:tab/>
      </w:r>
      <w:r w:rsidRPr="007E1EE7">
        <w:rPr>
          <w:rFonts w:hint="eastAsia"/>
        </w:rPr>
        <w:t>中间节点回复</w:t>
      </w:r>
      <w:r w:rsidRPr="007E1EE7">
        <w:rPr>
          <w:rFonts w:hint="eastAsia"/>
        </w:rPr>
        <w:t>RREP</w:t>
      </w:r>
      <w:r w:rsidRPr="007E1EE7">
        <w:rPr>
          <w:rFonts w:hint="eastAsia"/>
        </w:rPr>
        <w:t>分组：</w:t>
      </w:r>
      <w:r w:rsidRPr="007E1EE7">
        <w:rPr>
          <w:rFonts w:hint="eastAsia"/>
        </w:rPr>
        <w:t xml:space="preserve"> </w:t>
      </w:r>
      <w:r w:rsidRPr="007E1EE7">
        <w:rPr>
          <w:rFonts w:hint="eastAsia"/>
        </w:rPr>
        <w:t>如果接收</w:t>
      </w:r>
      <w:r w:rsidRPr="007E1EE7">
        <w:rPr>
          <w:rFonts w:hint="eastAsia"/>
        </w:rPr>
        <w:t>RREQ</w:t>
      </w:r>
      <w:r w:rsidRPr="007E1EE7">
        <w:rPr>
          <w:rFonts w:hint="eastAsia"/>
        </w:rPr>
        <w:t>的中间节点在自己的路由缓存中找到通往</w:t>
      </w:r>
      <w:r w:rsidRPr="007E1EE7">
        <w:rPr>
          <w:rFonts w:hint="eastAsia"/>
        </w:rPr>
        <w:t>RREQ</w:t>
      </w:r>
      <w:r>
        <w:rPr>
          <w:rFonts w:hint="eastAsia"/>
        </w:rPr>
        <w:t>分组目的节点的路径则要向源节点回复</w:t>
      </w:r>
      <w:r>
        <w:rPr>
          <w:rFonts w:hint="eastAsia"/>
        </w:rPr>
        <w:t>RREP</w:t>
      </w:r>
      <w:r w:rsidRPr="007E1EE7">
        <w:rPr>
          <w:rFonts w:hint="eastAsia"/>
        </w:rPr>
        <w:t>分组</w:t>
      </w:r>
      <w:r>
        <w:rPr>
          <w:rFonts w:hint="eastAsia"/>
        </w:rPr>
        <w:t>.</w:t>
      </w:r>
    </w:p>
    <w:p w14:paraId="21F4FAB6" w14:textId="26FE4B66" w:rsidR="007E1EE7" w:rsidRDefault="007E1EE7" w:rsidP="007E1EE7">
      <w:pPr>
        <w:pStyle w:val="4"/>
      </w:pPr>
      <w:bookmarkStart w:id="17" w:name="_Toc533891883"/>
      <w:r>
        <w:rPr>
          <w:rFonts w:hint="eastAsia"/>
        </w:rPr>
        <w:t>3.1.2.3 ACK</w:t>
      </w:r>
      <w:r>
        <w:rPr>
          <w:rFonts w:hint="eastAsia"/>
        </w:rPr>
        <w:t>请求选项</w:t>
      </w:r>
      <w:bookmarkEnd w:id="17"/>
    </w:p>
    <w:p w14:paraId="4E42CFDD" w14:textId="389EC1A9" w:rsidR="007E1EE7" w:rsidRDefault="007E1EE7" w:rsidP="007E1EE7">
      <w:r>
        <w:rPr>
          <w:rFonts w:hint="eastAsia"/>
        </w:rPr>
        <w:tab/>
        <w:t>1. ACK</w:t>
      </w:r>
      <w:r>
        <w:rPr>
          <w:rFonts w:hint="eastAsia"/>
        </w:rPr>
        <w:t>请求选项结构</w:t>
      </w:r>
      <w:r>
        <w:rPr>
          <w:rFonts w:hint="eastAsia"/>
        </w:rPr>
        <w:t>:</w:t>
      </w:r>
    </w:p>
    <w:p w14:paraId="74BB8596" w14:textId="057B79E5" w:rsidR="00C07571" w:rsidRDefault="00C07571" w:rsidP="00C07571">
      <w:r>
        <w:rPr>
          <w:u w:val="single"/>
        </w:rPr>
        <w:t xml:space="preserve">                                                                   </w:t>
      </w:r>
      <w:r>
        <w:rPr>
          <w:rFonts w:hint="eastAsia"/>
        </w:rPr>
        <w:t>dsr-ack.c</w:t>
      </w:r>
    </w:p>
    <w:p w14:paraId="653C68C4" w14:textId="669B007A" w:rsidR="009956C3" w:rsidRDefault="00540462" w:rsidP="00C07571">
      <w:r>
        <w:rPr>
          <w:rFonts w:hint="eastAsia"/>
          <w:noProof/>
        </w:rPr>
        <w:drawing>
          <wp:inline distT="0" distB="0" distL="0" distR="0" wp14:anchorId="12CD597E" wp14:editId="2BA9DC49">
            <wp:extent cx="5470487" cy="5159163"/>
            <wp:effectExtent l="0" t="0" r="0" b="0"/>
            <wp:docPr id="48" name="图片 48" descr="../Library/Containers/com.tencent.qq/Data/Library/Application%20Support/QQ/Users/1050670814/QQ/Temp.db/AEC7BF1B-9E52-4797-93A8-2CE68AD6F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Application%20Support/QQ/Users/1050670814/QQ/Temp.db/AEC7BF1B-9E52-4797-93A8-2CE68AD6F83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7675" cy="5194235"/>
                    </a:xfrm>
                    <a:prstGeom prst="rect">
                      <a:avLst/>
                    </a:prstGeom>
                    <a:noFill/>
                    <a:ln>
                      <a:noFill/>
                    </a:ln>
                  </pic:spPr>
                </pic:pic>
              </a:graphicData>
            </a:graphic>
          </wp:inline>
        </w:drawing>
      </w:r>
    </w:p>
    <w:p w14:paraId="5FB3F6D9" w14:textId="745E8976" w:rsidR="00C07571" w:rsidRDefault="00C07571" w:rsidP="007E1EE7">
      <w:r>
        <w:rPr>
          <w:u w:val="single"/>
        </w:rPr>
        <w:t xml:space="preserve">                                                                   </w:t>
      </w:r>
      <w:r>
        <w:rPr>
          <w:rFonts w:hint="eastAsia"/>
        </w:rPr>
        <w:t>dsr-ack.c</w:t>
      </w:r>
    </w:p>
    <w:p w14:paraId="5E4C9744" w14:textId="7AABCA03" w:rsidR="0098597E" w:rsidRDefault="0098597E" w:rsidP="0098597E">
      <w:pPr>
        <w:jc w:val="center"/>
      </w:pPr>
      <w:r>
        <w:rPr>
          <w:rFonts w:hint="eastAsia"/>
        </w:rPr>
        <w:t>图</w:t>
      </w:r>
      <w:r>
        <w:rPr>
          <w:rFonts w:hint="eastAsia"/>
        </w:rPr>
        <w:t>15 dsr_ack_</w:t>
      </w:r>
      <w:r w:rsidR="00540462">
        <w:rPr>
          <w:rFonts w:hint="eastAsia"/>
        </w:rPr>
        <w:t>req_opt_add</w:t>
      </w:r>
      <w:r>
        <w:rPr>
          <w:rFonts w:hint="eastAsia"/>
        </w:rPr>
        <w:t>方法</w:t>
      </w:r>
    </w:p>
    <w:p w14:paraId="429EB9D9" w14:textId="77777777" w:rsidR="0098597E" w:rsidRDefault="0098597E" w:rsidP="007E1EE7"/>
    <w:p w14:paraId="090C88CF" w14:textId="1D3F6DB2" w:rsidR="00C07571" w:rsidRDefault="00A44421" w:rsidP="007E1EE7">
      <w:r>
        <w:rPr>
          <w:rFonts w:hint="eastAsia"/>
        </w:rPr>
        <w:t>135~147</w:t>
      </w:r>
      <w:r>
        <w:rPr>
          <w:rFonts w:hint="eastAsia"/>
        </w:rPr>
        <w:t>：</w:t>
      </w:r>
      <w:r w:rsidR="0098597E">
        <w:rPr>
          <w:rFonts w:hint="eastAsia"/>
        </w:rPr>
        <w:t>方法用于</w:t>
      </w:r>
      <w:r w:rsidR="00FF7896">
        <w:rPr>
          <w:rFonts w:hint="eastAsia"/>
        </w:rPr>
        <w:t>发送</w:t>
      </w:r>
      <w:r w:rsidR="00FF7896">
        <w:rPr>
          <w:rFonts w:hint="eastAsia"/>
        </w:rPr>
        <w:t>ack</w:t>
      </w:r>
      <w:r w:rsidR="00FF7896">
        <w:rPr>
          <w:rFonts w:hint="eastAsia"/>
        </w:rPr>
        <w:t>请求，首先构造</w:t>
      </w:r>
      <w:r w:rsidR="00FF7896">
        <w:rPr>
          <w:rFonts w:hint="eastAsia"/>
        </w:rPr>
        <w:t>packet,</w:t>
      </w:r>
      <w:r w:rsidR="00FF7896">
        <w:rPr>
          <w:rFonts w:hint="eastAsia"/>
        </w:rPr>
        <w:t>以及</w:t>
      </w:r>
      <w:r w:rsidR="00FF7896">
        <w:rPr>
          <w:rFonts w:hint="eastAsia"/>
        </w:rPr>
        <w:t>ack</w:t>
      </w:r>
      <w:r w:rsidR="00FF7896">
        <w:rPr>
          <w:rFonts w:hint="eastAsia"/>
        </w:rPr>
        <w:t>请求选项，如果没有成功生成</w:t>
      </w:r>
      <w:r w:rsidR="00FF7896">
        <w:rPr>
          <w:rFonts w:hint="eastAsia"/>
        </w:rPr>
        <w:t>ip_header</w:t>
      </w:r>
      <w:r w:rsidR="00FF7896">
        <w:rPr>
          <w:rFonts w:hint="eastAsia"/>
        </w:rPr>
        <w:t>，抛出错误</w:t>
      </w:r>
      <w:r w:rsidR="0098597E">
        <w:rPr>
          <w:rFonts w:hint="eastAsia"/>
        </w:rPr>
        <w:t>goto out_err</w:t>
      </w:r>
      <w:r w:rsidR="00FF7896">
        <w:rPr>
          <w:rFonts w:hint="eastAsia"/>
        </w:rPr>
        <w:t>，</w:t>
      </w:r>
      <w:r w:rsidR="0098597E">
        <w:rPr>
          <w:rFonts w:hint="eastAsia"/>
        </w:rPr>
        <w:t>构造</w:t>
      </w:r>
      <w:r w:rsidR="0098597E">
        <w:rPr>
          <w:rFonts w:hint="eastAsia"/>
        </w:rPr>
        <w:t>dsr</w:t>
      </w:r>
      <w:r w:rsidR="0098597E">
        <w:rPr>
          <w:rFonts w:hint="eastAsia"/>
        </w:rPr>
        <w:t>选项头，增加</w:t>
      </w:r>
      <w:r w:rsidR="0098597E">
        <w:rPr>
          <w:rFonts w:hint="eastAsia"/>
        </w:rPr>
        <w:t>ack</w:t>
      </w:r>
      <w:r w:rsidR="0098597E">
        <w:rPr>
          <w:rFonts w:hint="eastAsia"/>
        </w:rPr>
        <w:t>选项</w:t>
      </w:r>
      <w:r w:rsidR="0098597E" w:rsidRPr="0098597E">
        <w:t>dsr_ack_opt_add(buf, len, dp-&gt;src, dp-&gt;dst, id);</w:t>
      </w:r>
    </w:p>
    <w:p w14:paraId="2E7494DE" w14:textId="2DA62133" w:rsidR="00540462" w:rsidRDefault="00540462" w:rsidP="007E1EE7"/>
    <w:p w14:paraId="497FD2E7" w14:textId="59545DB2" w:rsidR="00540462" w:rsidRDefault="0086322F" w:rsidP="007E1EE7">
      <w:r>
        <w:rPr>
          <w:noProof/>
        </w:rPr>
        <w:drawing>
          <wp:anchor distT="0" distB="0" distL="114300" distR="114300" simplePos="0" relativeHeight="251658752" behindDoc="0" locked="0" layoutInCell="1" allowOverlap="1" wp14:anchorId="5F8882B3" wp14:editId="61BC6DD0">
            <wp:simplePos x="0" y="0"/>
            <wp:positionH relativeFrom="column">
              <wp:posOffset>1894840</wp:posOffset>
            </wp:positionH>
            <wp:positionV relativeFrom="paragraph">
              <wp:posOffset>-280035</wp:posOffset>
            </wp:positionV>
            <wp:extent cx="1836711" cy="1489400"/>
            <wp:effectExtent l="0" t="0" r="0" b="9525"/>
            <wp:wrapNone/>
            <wp:docPr id="11" name="图片 11" descr="屏幕快照%202018-12-13%20下午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8-12-13%20下午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36711" cy="148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11BBC6" w14:textId="5FEE88F8" w:rsidR="00C07571" w:rsidRDefault="00C07571" w:rsidP="007E1EE7"/>
    <w:p w14:paraId="742D3084" w14:textId="0CCD4466" w:rsidR="007E1EE7" w:rsidRDefault="007E1EE7" w:rsidP="007E1EE7"/>
    <w:p w14:paraId="04AB32FD" w14:textId="7975C985" w:rsidR="007E1EE7" w:rsidRDefault="007E1EE7" w:rsidP="007E1EE7"/>
    <w:p w14:paraId="36CFD147" w14:textId="11646097" w:rsidR="007E1EE7" w:rsidRDefault="007E1EE7" w:rsidP="007E1EE7"/>
    <w:p w14:paraId="5D9C6190" w14:textId="44789765" w:rsidR="007E1EE7" w:rsidRDefault="007E1EE7" w:rsidP="007E1EE7"/>
    <w:p w14:paraId="5357CA2C" w14:textId="400D4E24" w:rsidR="007E1EE7" w:rsidRDefault="007E1EE7" w:rsidP="007E1EE7"/>
    <w:p w14:paraId="49FDF83B" w14:textId="66A794AA" w:rsidR="007E1EE7" w:rsidRDefault="007E1EE7" w:rsidP="007E1EE7"/>
    <w:p w14:paraId="08B27B64" w14:textId="5A8DF16B" w:rsidR="0098597E" w:rsidRDefault="0098597E" w:rsidP="0098597E">
      <w:pPr>
        <w:jc w:val="center"/>
      </w:pPr>
      <w:r>
        <w:rPr>
          <w:rFonts w:hint="eastAsia"/>
        </w:rPr>
        <w:t>图</w:t>
      </w:r>
      <w:r>
        <w:rPr>
          <w:rFonts w:hint="eastAsia"/>
        </w:rPr>
        <w:t>16 dsr_ack_req_opt</w:t>
      </w:r>
      <w:r>
        <w:rPr>
          <w:rFonts w:hint="eastAsia"/>
        </w:rPr>
        <w:t>结构</w:t>
      </w:r>
    </w:p>
    <w:p w14:paraId="4940054D" w14:textId="5B5E03A8" w:rsidR="007E1EE7" w:rsidRDefault="007E1EE7" w:rsidP="007E1EE7"/>
    <w:p w14:paraId="38183F61" w14:textId="30339B1E" w:rsidR="007E1EE7" w:rsidRDefault="007E1EE7" w:rsidP="007E1EE7">
      <w:r>
        <w:rPr>
          <w:rFonts w:hint="eastAsia"/>
        </w:rPr>
        <w:tab/>
        <w:t xml:space="preserve">2. </w:t>
      </w:r>
      <w:r>
        <w:rPr>
          <w:rFonts w:hint="eastAsia"/>
        </w:rPr>
        <w:t>处理过程：</w:t>
      </w:r>
    </w:p>
    <w:p w14:paraId="15442F01" w14:textId="39E1F39C" w:rsidR="005E68E6" w:rsidRPr="005E68E6" w:rsidRDefault="007E1EE7" w:rsidP="005E68E6">
      <w:pPr>
        <w:autoSpaceDE w:val="0"/>
        <w:autoSpaceDN w:val="0"/>
        <w:adjustRightInd w:val="0"/>
      </w:pPr>
      <w:r>
        <w:rPr>
          <w:rFonts w:hint="eastAsia"/>
        </w:rPr>
        <w:tab/>
      </w:r>
      <w:r w:rsidR="005E68E6" w:rsidRPr="005E68E6">
        <w:t>dsr-ack.h  ack</w:t>
      </w:r>
      <w:r w:rsidR="005E68E6" w:rsidRPr="005E68E6">
        <w:rPr>
          <w:rFonts w:hint="eastAsia"/>
        </w:rPr>
        <w:t>请求选项以及</w:t>
      </w:r>
      <w:r w:rsidR="005E68E6" w:rsidRPr="005E68E6">
        <w:t>ack</w:t>
      </w:r>
      <w:r w:rsidR="005E68E6" w:rsidRPr="005E68E6">
        <w:rPr>
          <w:rFonts w:hint="eastAsia"/>
        </w:rPr>
        <w:t>选项的构成</w:t>
      </w:r>
      <w:r w:rsidR="005E68E6" w:rsidRPr="005E68E6">
        <w:t xml:space="preserve"> </w:t>
      </w:r>
    </w:p>
    <w:p w14:paraId="73CBE6C4" w14:textId="7D70B02F" w:rsidR="00891695" w:rsidRDefault="005E68E6" w:rsidP="005E68E6">
      <w:r w:rsidRPr="005E68E6">
        <w:tab/>
        <w:t xml:space="preserve">dsr-ack.c  </w:t>
      </w:r>
      <w:r w:rsidRPr="005E68E6">
        <w:rPr>
          <w:rFonts w:hint="eastAsia"/>
        </w:rPr>
        <w:t>添加</w:t>
      </w:r>
      <w:r w:rsidRPr="005E68E6">
        <w:t>ack</w:t>
      </w:r>
      <w:r w:rsidRPr="005E68E6">
        <w:rPr>
          <w:rFonts w:hint="eastAsia"/>
        </w:rPr>
        <w:t>，发送</w:t>
      </w:r>
      <w:r w:rsidRPr="005E68E6">
        <w:t>ack</w:t>
      </w:r>
      <w:r w:rsidRPr="005E68E6">
        <w:rPr>
          <w:rFonts w:hint="eastAsia"/>
        </w:rPr>
        <w:t>，产生请求，发送请求，接收请求，接收</w:t>
      </w:r>
      <w:r w:rsidRPr="005E68E6">
        <w:t>ack</w:t>
      </w:r>
      <w:r>
        <w:rPr>
          <w:rFonts w:hint="eastAsia"/>
        </w:rPr>
        <w:t>。</w:t>
      </w:r>
    </w:p>
    <w:p w14:paraId="62467A62" w14:textId="77777777" w:rsidR="00A44421" w:rsidRDefault="00A44421" w:rsidP="005E68E6"/>
    <w:p w14:paraId="10E1D191" w14:textId="77777777" w:rsidR="0098597E" w:rsidRDefault="0098597E" w:rsidP="005E68E6"/>
    <w:p w14:paraId="63F6701B" w14:textId="47437D15" w:rsidR="000B7273" w:rsidRDefault="000B7273" w:rsidP="005E68E6">
      <w:r>
        <w:rPr>
          <w:rFonts w:hint="eastAsia"/>
          <w:noProof/>
        </w:rPr>
        <w:drawing>
          <wp:inline distT="0" distB="0" distL="0" distR="0" wp14:anchorId="70D66311" wp14:editId="0919F671">
            <wp:extent cx="5751195" cy="2630452"/>
            <wp:effectExtent l="0" t="0" r="0" b="11430"/>
            <wp:docPr id="42" name="图片 42" descr="../../../Library/Containers/com.tencent.qq/Data/Library/Caches/Images/AF2C0948EA9CAD59F721C5BE58C4D2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brary/Containers/com.tencent.qq/Data/Library/Caches/Images/AF2C0948EA9CAD59F721C5BE58C4D2E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201" cy="2633656"/>
                    </a:xfrm>
                    <a:prstGeom prst="rect">
                      <a:avLst/>
                    </a:prstGeom>
                    <a:noFill/>
                    <a:ln>
                      <a:noFill/>
                    </a:ln>
                  </pic:spPr>
                </pic:pic>
              </a:graphicData>
            </a:graphic>
          </wp:inline>
        </w:drawing>
      </w:r>
    </w:p>
    <w:p w14:paraId="369D5972" w14:textId="468611B5" w:rsidR="0098597E" w:rsidRDefault="0098597E" w:rsidP="0098597E">
      <w:pPr>
        <w:jc w:val="center"/>
      </w:pPr>
      <w:r>
        <w:rPr>
          <w:rFonts w:hint="eastAsia"/>
        </w:rPr>
        <w:t>图</w:t>
      </w:r>
      <w:r>
        <w:rPr>
          <w:rFonts w:hint="eastAsia"/>
        </w:rPr>
        <w:t>17  dsr_ack.c</w:t>
      </w:r>
      <w:r>
        <w:rPr>
          <w:rFonts w:hint="eastAsia"/>
        </w:rPr>
        <w:t>函数调用关系</w:t>
      </w:r>
      <w:r>
        <w:rPr>
          <w:rFonts w:hint="eastAsia"/>
        </w:rPr>
        <w:t xml:space="preserve"> </w:t>
      </w:r>
    </w:p>
    <w:p w14:paraId="44100BB1" w14:textId="77777777" w:rsidR="0098597E" w:rsidRDefault="0098597E" w:rsidP="005E68E6"/>
    <w:p w14:paraId="42315828" w14:textId="77777777" w:rsidR="0098597E" w:rsidRDefault="0098597E" w:rsidP="005E68E6"/>
    <w:p w14:paraId="342DB9F3" w14:textId="77777777" w:rsidR="00054558" w:rsidRDefault="00A44421" w:rsidP="00054558">
      <w:pPr>
        <w:ind w:firstLine="420"/>
        <w:rPr>
          <w:rFonts w:hint="eastAsia"/>
        </w:rPr>
      </w:pPr>
      <w:r>
        <w:rPr>
          <w:rFonts w:hint="eastAsia"/>
        </w:rPr>
        <w:t>当接收到</w:t>
      </w:r>
      <w:r>
        <w:rPr>
          <w:rFonts w:hint="eastAsia"/>
        </w:rPr>
        <w:t>dsr ACK</w:t>
      </w:r>
      <w:r>
        <w:rPr>
          <w:rFonts w:hint="eastAsia"/>
        </w:rPr>
        <w:t>请求选项时</w:t>
      </w:r>
      <w:r>
        <w:rPr>
          <w:rFonts w:hint="eastAsia"/>
        </w:rPr>
        <w:t>dsr_ack_req_opt_recv()</w:t>
      </w:r>
      <w:r>
        <w:rPr>
          <w:rFonts w:hint="eastAsia"/>
        </w:rPr>
        <w:t>调用</w:t>
      </w:r>
      <w:r>
        <w:rPr>
          <w:rFonts w:hint="eastAsia"/>
        </w:rPr>
        <w:t>dsr_ack_send()</w:t>
      </w:r>
      <w:r w:rsidR="00054558">
        <w:rPr>
          <w:rFonts w:hint="eastAsia"/>
        </w:rPr>
        <w:t>函数进行发送。</w:t>
      </w:r>
    </w:p>
    <w:p w14:paraId="0C900551" w14:textId="77777777" w:rsidR="00054558" w:rsidRDefault="00A44421" w:rsidP="00054558">
      <w:pPr>
        <w:ind w:firstLine="420"/>
        <w:rPr>
          <w:rFonts w:hint="eastAsia"/>
        </w:rPr>
      </w:pPr>
      <w:r>
        <w:rPr>
          <w:rFonts w:hint="eastAsia"/>
        </w:rPr>
        <w:t>同时添加</w:t>
      </w:r>
      <w:r>
        <w:rPr>
          <w:rFonts w:hint="eastAsia"/>
        </w:rPr>
        <w:t>dsr ack</w:t>
      </w:r>
      <w:r>
        <w:rPr>
          <w:rFonts w:hint="eastAsia"/>
        </w:rPr>
        <w:t>选项，请求发送函数调用处理生成一个请求选项，然后调用</w:t>
      </w:r>
      <w:r>
        <w:rPr>
          <w:rFonts w:hint="eastAsia"/>
        </w:rPr>
        <w:t>dsr-pkt.c</w:t>
      </w:r>
      <w:r>
        <w:rPr>
          <w:rFonts w:hint="eastAsia"/>
        </w:rPr>
        <w:t>文件生成</w:t>
      </w:r>
      <w:r>
        <w:rPr>
          <w:rFonts w:hint="eastAsia"/>
        </w:rPr>
        <w:t xml:space="preserve">dsr packet, </w:t>
      </w:r>
      <w:r>
        <w:rPr>
          <w:rFonts w:hint="eastAsia"/>
        </w:rPr>
        <w:t>调用</w:t>
      </w:r>
      <w:r>
        <w:rPr>
          <w:rFonts w:hint="eastAsia"/>
        </w:rPr>
        <w:t>dsr-opt.c</w:t>
      </w:r>
      <w:r>
        <w:rPr>
          <w:rFonts w:hint="eastAsia"/>
        </w:rPr>
        <w:t>以及</w:t>
      </w:r>
      <w:r>
        <w:rPr>
          <w:rFonts w:hint="eastAsia"/>
        </w:rPr>
        <w:t>maint-buf.c</w:t>
      </w:r>
      <w:r>
        <w:rPr>
          <w:rFonts w:hint="eastAsia"/>
        </w:rPr>
        <w:t>来接收</w:t>
      </w:r>
      <w:r>
        <w:rPr>
          <w:rFonts w:hint="eastAsia"/>
        </w:rPr>
        <w:t>dsr ACK</w:t>
      </w:r>
      <w:r>
        <w:rPr>
          <w:rFonts w:hint="eastAsia"/>
        </w:rPr>
        <w:t>选项并且存入缓存中。</w:t>
      </w:r>
    </w:p>
    <w:p w14:paraId="1BAF937F" w14:textId="0C289F37" w:rsidR="00054558" w:rsidRDefault="00054558" w:rsidP="00054558">
      <w:pPr>
        <w:ind w:firstLine="420"/>
      </w:pPr>
      <w:r>
        <w:rPr>
          <w:rFonts w:hint="eastAsia"/>
        </w:rPr>
        <w:t>dsr_ack_send</w:t>
      </w:r>
      <w:r>
        <w:rPr>
          <w:rFonts w:hint="eastAsia"/>
        </w:rPr>
        <w:t>方法用于发送</w:t>
      </w:r>
      <w:r>
        <w:rPr>
          <w:rFonts w:hint="eastAsia"/>
        </w:rPr>
        <w:t>ack</w:t>
      </w:r>
      <w:r>
        <w:rPr>
          <w:rFonts w:hint="eastAsia"/>
        </w:rPr>
        <w:t>请求，寻找源路由结点，如果没有找到则生成错误信息。构造</w:t>
      </w:r>
      <w:r>
        <w:rPr>
          <w:rFonts w:hint="eastAsia"/>
        </w:rPr>
        <w:t>packet</w:t>
      </w:r>
      <w:r>
        <w:rPr>
          <w:rFonts w:hint="eastAsia"/>
        </w:rPr>
        <w:t>长度，等于</w:t>
      </w:r>
      <w:r>
        <w:rPr>
          <w:rFonts w:hint="eastAsia"/>
        </w:rPr>
        <w:t>dsr</w:t>
      </w:r>
      <w:r>
        <w:rPr>
          <w:rFonts w:hint="eastAsia"/>
        </w:rPr>
        <w:t>选项头长度加上</w:t>
      </w:r>
      <w:r>
        <w:rPr>
          <w:rFonts w:hint="eastAsia"/>
        </w:rPr>
        <w:t>ack</w:t>
      </w:r>
      <w:r>
        <w:rPr>
          <w:rFonts w:hint="eastAsia"/>
        </w:rPr>
        <w:t>选项头长度。如果接收到错误信息，清理</w:t>
      </w:r>
      <w:r>
        <w:rPr>
          <w:rFonts w:hint="eastAsia"/>
        </w:rPr>
        <w:t>dsr packet</w:t>
      </w:r>
      <w:r>
        <w:rPr>
          <w:rFonts w:hint="eastAsia"/>
        </w:rPr>
        <w:t>。</w:t>
      </w:r>
    </w:p>
    <w:p w14:paraId="47A5C65C" w14:textId="77777777" w:rsidR="0082050C" w:rsidRDefault="0082050C" w:rsidP="005E68E6">
      <w:pPr>
        <w:rPr>
          <w:rFonts w:hint="eastAsia"/>
        </w:rPr>
      </w:pPr>
    </w:p>
    <w:p w14:paraId="7060F040" w14:textId="6A3BDEFA" w:rsidR="007E1EE7" w:rsidRDefault="007E1EE7" w:rsidP="007E1EE7">
      <w:pPr>
        <w:pStyle w:val="4"/>
      </w:pPr>
      <w:bookmarkStart w:id="18" w:name="_Toc533891884"/>
      <w:r>
        <w:rPr>
          <w:rFonts w:hint="eastAsia"/>
        </w:rPr>
        <w:lastRenderedPageBreak/>
        <w:t>3.1.2.4 ACK</w:t>
      </w:r>
      <w:r>
        <w:rPr>
          <w:rFonts w:hint="eastAsia"/>
        </w:rPr>
        <w:t>选项</w:t>
      </w:r>
      <w:bookmarkEnd w:id="18"/>
    </w:p>
    <w:p w14:paraId="51EDBB9D" w14:textId="3D06DC21" w:rsidR="007E1EE7" w:rsidRDefault="007E1EE7" w:rsidP="007E1EE7">
      <w:r>
        <w:rPr>
          <w:rFonts w:hint="eastAsia"/>
        </w:rPr>
        <w:tab/>
        <w:t>1. ACK</w:t>
      </w:r>
      <w:r>
        <w:rPr>
          <w:rFonts w:hint="eastAsia"/>
        </w:rPr>
        <w:t>选项结构</w:t>
      </w:r>
      <w:r>
        <w:rPr>
          <w:rFonts w:hint="eastAsia"/>
        </w:rPr>
        <w:t>:</w:t>
      </w:r>
    </w:p>
    <w:p w14:paraId="15C69DBB" w14:textId="4B9DF129" w:rsidR="00FF7896" w:rsidRDefault="00FF7896" w:rsidP="00FF7896">
      <w:r>
        <w:rPr>
          <w:noProof/>
        </w:rPr>
        <w:drawing>
          <wp:anchor distT="0" distB="0" distL="114300" distR="114300" simplePos="0" relativeHeight="251670016" behindDoc="0" locked="0" layoutInCell="1" allowOverlap="1" wp14:anchorId="4203620F" wp14:editId="18D2290B">
            <wp:simplePos x="0" y="0"/>
            <wp:positionH relativeFrom="column">
              <wp:posOffset>47625</wp:posOffset>
            </wp:positionH>
            <wp:positionV relativeFrom="paragraph">
              <wp:posOffset>321945</wp:posOffset>
            </wp:positionV>
            <wp:extent cx="4718685" cy="3996690"/>
            <wp:effectExtent l="0" t="0" r="5715" b="0"/>
            <wp:wrapTopAndBottom/>
            <wp:docPr id="33" name="图片 33" descr="../../../Library/Containers/com.tencent.qq/Data/Library/Caches/Images/D56A526DAE3045DC21E58C0C1337A2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Caches/Images/D56A526DAE3045DC21E58C0C1337A2C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8685" cy="3996690"/>
                    </a:xfrm>
                    <a:prstGeom prst="rect">
                      <a:avLst/>
                    </a:prstGeom>
                    <a:noFill/>
                    <a:ln>
                      <a:noFill/>
                    </a:ln>
                  </pic:spPr>
                </pic:pic>
              </a:graphicData>
            </a:graphic>
            <wp14:sizeRelH relativeFrom="page">
              <wp14:pctWidth>0</wp14:pctWidth>
            </wp14:sizeRelH>
            <wp14:sizeRelV relativeFrom="page">
              <wp14:pctHeight>0</wp14:pctHeight>
            </wp14:sizeRelV>
          </wp:anchor>
        </w:drawing>
      </w:r>
      <w:r>
        <w:rPr>
          <w:u w:val="single"/>
        </w:rPr>
        <w:t xml:space="preserve">                                                                  </w:t>
      </w:r>
      <w:r>
        <w:rPr>
          <w:rFonts w:hint="eastAsia"/>
        </w:rPr>
        <w:t>dsr-ack.c</w:t>
      </w:r>
    </w:p>
    <w:p w14:paraId="016C8FBF" w14:textId="585ED729" w:rsidR="00FF7896" w:rsidRDefault="00FF7896" w:rsidP="00FF7896">
      <w:r>
        <w:rPr>
          <w:u w:val="single"/>
        </w:rPr>
        <w:t xml:space="preserve">                                      </w:t>
      </w:r>
      <w:r>
        <w:rPr>
          <w:rFonts w:hint="eastAsia"/>
          <w:u w:val="single"/>
        </w:rPr>
        <w:t xml:space="preserve">  </w:t>
      </w:r>
      <w:r>
        <w:rPr>
          <w:u w:val="single"/>
        </w:rPr>
        <w:t xml:space="preserve">                           </w:t>
      </w:r>
      <w:r>
        <w:rPr>
          <w:rFonts w:hint="eastAsia"/>
        </w:rPr>
        <w:t>dsr-ack.c</w:t>
      </w:r>
    </w:p>
    <w:p w14:paraId="5DCBF1BE" w14:textId="19C2953D" w:rsidR="0098597E" w:rsidRDefault="0098597E" w:rsidP="00540462">
      <w:pPr>
        <w:jc w:val="center"/>
      </w:pPr>
      <w:r>
        <w:rPr>
          <w:rFonts w:hint="eastAsia"/>
        </w:rPr>
        <w:t>图</w:t>
      </w:r>
      <w:r>
        <w:rPr>
          <w:rFonts w:hint="eastAsia"/>
        </w:rPr>
        <w:t>18  dsr_ack</w:t>
      </w:r>
      <w:r w:rsidR="00540462">
        <w:rPr>
          <w:rFonts w:hint="eastAsia"/>
        </w:rPr>
        <w:t>_send</w:t>
      </w:r>
      <w:r w:rsidR="00540462">
        <w:rPr>
          <w:rFonts w:hint="eastAsia"/>
        </w:rPr>
        <w:t>方法</w:t>
      </w:r>
      <w:r>
        <w:rPr>
          <w:rFonts w:hint="eastAsia"/>
        </w:rPr>
        <w:t xml:space="preserve"> </w:t>
      </w:r>
    </w:p>
    <w:p w14:paraId="48F95DDE" w14:textId="77777777" w:rsidR="0098597E" w:rsidRDefault="0098597E" w:rsidP="00FF7896"/>
    <w:p w14:paraId="28435353" w14:textId="767F51A8" w:rsidR="007E1EE7" w:rsidRDefault="00540462" w:rsidP="007E1EE7">
      <w:r>
        <w:rPr>
          <w:rFonts w:hint="eastAsia"/>
        </w:rPr>
        <w:tab/>
        <w:t>dsr_ack_send</w:t>
      </w:r>
      <w:r>
        <w:rPr>
          <w:rFonts w:hint="eastAsia"/>
        </w:rPr>
        <w:t>方法用于</w:t>
      </w:r>
      <w:r w:rsidR="00FF7896">
        <w:rPr>
          <w:rFonts w:hint="eastAsia"/>
        </w:rPr>
        <w:t>发送</w:t>
      </w:r>
      <w:r w:rsidR="00FF7896">
        <w:rPr>
          <w:rFonts w:hint="eastAsia"/>
        </w:rPr>
        <w:t>ack</w:t>
      </w:r>
      <w:r w:rsidR="00FF7896">
        <w:rPr>
          <w:rFonts w:hint="eastAsia"/>
        </w:rPr>
        <w:t>请求，寻找源路由结点，如果没有找到则生成错误信息。构造</w:t>
      </w:r>
      <w:r w:rsidR="00FF7896">
        <w:rPr>
          <w:rFonts w:hint="eastAsia"/>
        </w:rPr>
        <w:t>packet</w:t>
      </w:r>
      <w:r w:rsidR="00FF7896">
        <w:rPr>
          <w:rFonts w:hint="eastAsia"/>
        </w:rPr>
        <w:t>长度，等于</w:t>
      </w:r>
      <w:r w:rsidR="00FF7896">
        <w:rPr>
          <w:rFonts w:hint="eastAsia"/>
        </w:rPr>
        <w:t>dsr</w:t>
      </w:r>
      <w:r w:rsidR="00FF7896">
        <w:rPr>
          <w:rFonts w:hint="eastAsia"/>
        </w:rPr>
        <w:t>选项头长度加上</w:t>
      </w:r>
      <w:r w:rsidR="00FF7896">
        <w:rPr>
          <w:rFonts w:hint="eastAsia"/>
        </w:rPr>
        <w:t>ack</w:t>
      </w:r>
      <w:r w:rsidR="00FF7896">
        <w:rPr>
          <w:rFonts w:hint="eastAsia"/>
        </w:rPr>
        <w:t>选项头长度。如果接收到错误信息，清理</w:t>
      </w:r>
      <w:r w:rsidR="00FF7896">
        <w:rPr>
          <w:rFonts w:hint="eastAsia"/>
        </w:rPr>
        <w:t>dsr packet</w:t>
      </w:r>
      <w:r w:rsidR="00FF7896">
        <w:rPr>
          <w:rFonts w:hint="eastAsia"/>
        </w:rPr>
        <w:t>。</w:t>
      </w:r>
    </w:p>
    <w:p w14:paraId="5CCE0E04" w14:textId="77777777" w:rsidR="008E7FE6" w:rsidRDefault="008E7FE6" w:rsidP="007E1EE7">
      <w:r>
        <w:rPr>
          <w:rFonts w:hint="eastAsia"/>
        </w:rPr>
        <w:t>49~54</w:t>
      </w:r>
      <w:r>
        <w:rPr>
          <w:rFonts w:hint="eastAsia"/>
        </w:rPr>
        <w:t>：首先通过调用</w:t>
      </w:r>
      <w:r>
        <w:rPr>
          <w:rFonts w:hint="eastAsia"/>
        </w:rPr>
        <w:t>dsr_rtc_find()</w:t>
      </w:r>
      <w:r>
        <w:rPr>
          <w:rFonts w:hint="eastAsia"/>
        </w:rPr>
        <w:t>函数寻找到源路由节点，如果不存在源路由节点就输出错误日志</w:t>
      </w:r>
      <w:r>
        <w:rPr>
          <w:rFonts w:hint="eastAsia"/>
        </w:rPr>
        <w:t xml:space="preserve"> Debug(</w:t>
      </w:r>
      <w:r>
        <w:t>“</w:t>
      </w:r>
      <w:r>
        <w:rPr>
          <w:rFonts w:hint="eastAsia"/>
        </w:rPr>
        <w:t xml:space="preserve">No source route </w:t>
      </w:r>
      <w:r>
        <w:t>”</w:t>
      </w:r>
      <w:r>
        <w:rPr>
          <w:rFonts w:hint="eastAsia"/>
        </w:rPr>
        <w:t>)</w:t>
      </w:r>
      <w:r>
        <w:rPr>
          <w:rFonts w:hint="eastAsia"/>
        </w:rPr>
        <w:t>，并返回</w:t>
      </w:r>
      <w:r>
        <w:rPr>
          <w:rFonts w:hint="eastAsia"/>
        </w:rPr>
        <w:t>-1</w:t>
      </w:r>
      <w:r>
        <w:rPr>
          <w:rFonts w:hint="eastAsia"/>
        </w:rPr>
        <w:t>；</w:t>
      </w:r>
    </w:p>
    <w:p w14:paraId="0D6C943E" w14:textId="2E9EB661" w:rsidR="00540462" w:rsidRDefault="008E7FE6" w:rsidP="007E1EE7">
      <w:r>
        <w:rPr>
          <w:rFonts w:hint="eastAsia"/>
        </w:rPr>
        <w:t>56</w:t>
      </w:r>
      <w:r>
        <w:rPr>
          <w:rFonts w:hint="eastAsia"/>
        </w:rPr>
        <w:t>：</w:t>
      </w:r>
      <w:r>
        <w:rPr>
          <w:rFonts w:hint="eastAsia"/>
        </w:rPr>
        <w:t>packet</w:t>
      </w:r>
      <w:r>
        <w:rPr>
          <w:rFonts w:hint="eastAsia"/>
        </w:rPr>
        <w:t>的长度等于</w:t>
      </w:r>
      <w:r>
        <w:rPr>
          <w:rFonts w:hint="eastAsia"/>
        </w:rPr>
        <w:t>dsr</w:t>
      </w:r>
      <w:r>
        <w:rPr>
          <w:rFonts w:hint="eastAsia"/>
        </w:rPr>
        <w:t>选项头的长度加上</w:t>
      </w:r>
      <w:r>
        <w:rPr>
          <w:rFonts w:hint="eastAsia"/>
        </w:rPr>
        <w:t>dsr_ack</w:t>
      </w:r>
      <w:r>
        <w:rPr>
          <w:rFonts w:hint="eastAsia"/>
        </w:rPr>
        <w:t>头的长度</w:t>
      </w:r>
    </w:p>
    <w:p w14:paraId="19C7728B" w14:textId="2E76F6ED" w:rsidR="008E7FE6" w:rsidRDefault="008E7FE6" w:rsidP="007E1EE7">
      <w:r>
        <w:rPr>
          <w:rFonts w:hint="eastAsia"/>
        </w:rPr>
        <w:t>58~65</w:t>
      </w:r>
      <w:r w:rsidR="00A44421">
        <w:rPr>
          <w:rFonts w:hint="eastAsia"/>
        </w:rPr>
        <w:t>：</w:t>
      </w:r>
      <w:r>
        <w:rPr>
          <w:rFonts w:hint="eastAsia"/>
        </w:rPr>
        <w:t>构造</w:t>
      </w:r>
      <w:r>
        <w:rPr>
          <w:rFonts w:hint="eastAsia"/>
        </w:rPr>
        <w:t>dsr packet</w:t>
      </w:r>
      <w:r>
        <w:rPr>
          <w:rFonts w:hint="eastAsia"/>
        </w:rPr>
        <w:t>，将需要发送的包的地址赋值给</w:t>
      </w:r>
      <w:r>
        <w:rPr>
          <w:rFonts w:hint="eastAsia"/>
        </w:rPr>
        <w:t>packet</w:t>
      </w:r>
      <w:r>
        <w:rPr>
          <w:rFonts w:hint="eastAsia"/>
        </w:rPr>
        <w:t>，下一跳地址设为目的地址，</w:t>
      </w:r>
      <w:r>
        <w:rPr>
          <w:rFonts w:hint="eastAsia"/>
        </w:rPr>
        <w:t>packet</w:t>
      </w:r>
      <w:r>
        <w:rPr>
          <w:rFonts w:hint="eastAsia"/>
        </w:rPr>
        <w:t>的源路由地址设为</w:t>
      </w:r>
      <w:r>
        <w:rPr>
          <w:rFonts w:hint="eastAsia"/>
        </w:rPr>
        <w:t>my_addr();</w:t>
      </w:r>
    </w:p>
    <w:p w14:paraId="197FCBE4" w14:textId="47052456" w:rsidR="00540462" w:rsidRDefault="00A44421" w:rsidP="007E1EE7">
      <w:r>
        <w:rPr>
          <w:rFonts w:hint="eastAsia"/>
        </w:rPr>
        <w:t xml:space="preserve">67~69: </w:t>
      </w:r>
      <w:r w:rsidR="008E7FE6">
        <w:rPr>
          <w:rFonts w:hint="eastAsia"/>
        </w:rPr>
        <w:t>错误处理部分，如果出错就将</w:t>
      </w:r>
      <w:r w:rsidR="008E7FE6">
        <w:rPr>
          <w:rFonts w:hint="eastAsia"/>
        </w:rPr>
        <w:t>packet free</w:t>
      </w:r>
      <w:r w:rsidR="008E7FE6">
        <w:rPr>
          <w:rFonts w:hint="eastAsia"/>
        </w:rPr>
        <w:t>，并返回</w:t>
      </w:r>
      <w:r w:rsidR="008E7FE6">
        <w:rPr>
          <w:rFonts w:hint="eastAsia"/>
        </w:rPr>
        <w:t>-1</w:t>
      </w:r>
      <w:r w:rsidR="008E7FE6">
        <w:rPr>
          <w:rFonts w:hint="eastAsia"/>
        </w:rPr>
        <w:t>；</w:t>
      </w:r>
    </w:p>
    <w:p w14:paraId="233B344E" w14:textId="6B122209" w:rsidR="007E1EE7" w:rsidRDefault="007E1EE7" w:rsidP="007E1EE7"/>
    <w:p w14:paraId="079199A8" w14:textId="77777777" w:rsidR="008E7FE6" w:rsidRDefault="008E7FE6" w:rsidP="007E1EE7"/>
    <w:p w14:paraId="5F66192A" w14:textId="77777777" w:rsidR="008E7FE6" w:rsidRDefault="008E7FE6" w:rsidP="007E1EE7"/>
    <w:p w14:paraId="315257B3" w14:textId="31B0919B" w:rsidR="007E1EE7" w:rsidRDefault="0082050C" w:rsidP="007E1EE7">
      <w:r>
        <w:rPr>
          <w:noProof/>
        </w:rPr>
        <w:lastRenderedPageBreak/>
        <w:drawing>
          <wp:anchor distT="0" distB="0" distL="114300" distR="114300" simplePos="0" relativeHeight="251659776" behindDoc="0" locked="0" layoutInCell="1" allowOverlap="1" wp14:anchorId="26DFA673" wp14:editId="488CB9CE">
            <wp:simplePos x="0" y="0"/>
            <wp:positionH relativeFrom="column">
              <wp:posOffset>2205990</wp:posOffset>
            </wp:positionH>
            <wp:positionV relativeFrom="paragraph">
              <wp:posOffset>-323215</wp:posOffset>
            </wp:positionV>
            <wp:extent cx="1443990" cy="1470025"/>
            <wp:effectExtent l="0" t="0" r="0" b="0"/>
            <wp:wrapNone/>
            <wp:docPr id="13" name="图片 13" descr="屏幕快照%202018-12-13%20下午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8-12-13%20下午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3990" cy="1470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FB2CD1" w14:textId="3E313D4B" w:rsidR="007E1EE7" w:rsidRDefault="007E1EE7" w:rsidP="007E1EE7"/>
    <w:p w14:paraId="44F33002" w14:textId="0709D588" w:rsidR="007E1EE7" w:rsidRDefault="007E1EE7" w:rsidP="007E1EE7"/>
    <w:p w14:paraId="3DB79A1A" w14:textId="77777777" w:rsidR="0082050C" w:rsidRDefault="0082050C" w:rsidP="007E1EE7"/>
    <w:p w14:paraId="479FB9C0" w14:textId="77777777" w:rsidR="0082050C" w:rsidRDefault="0082050C" w:rsidP="007E1EE7"/>
    <w:p w14:paraId="40858DA6" w14:textId="69C4B711" w:rsidR="007E1EE7" w:rsidRDefault="007E1EE7" w:rsidP="007E1EE7"/>
    <w:p w14:paraId="7E546AC9" w14:textId="77777777" w:rsidR="008E7FE6" w:rsidRDefault="008E7FE6" w:rsidP="007E1EE7"/>
    <w:p w14:paraId="5E97F9BC" w14:textId="7589F05C" w:rsidR="007E1EE7" w:rsidRDefault="00540462" w:rsidP="00540462">
      <w:pPr>
        <w:jc w:val="center"/>
      </w:pPr>
      <w:r>
        <w:rPr>
          <w:rFonts w:hint="eastAsia"/>
        </w:rPr>
        <w:t>图</w:t>
      </w:r>
      <w:r>
        <w:rPr>
          <w:rFonts w:hint="eastAsia"/>
        </w:rPr>
        <w:t>19  dsr_ack_opt</w:t>
      </w:r>
      <w:r>
        <w:rPr>
          <w:rFonts w:hint="eastAsia"/>
        </w:rPr>
        <w:t>结构</w:t>
      </w:r>
    </w:p>
    <w:p w14:paraId="075498BD" w14:textId="77777777" w:rsidR="005E68E6" w:rsidRDefault="007E1EE7" w:rsidP="005E68E6">
      <w:r>
        <w:rPr>
          <w:rFonts w:hint="eastAsia"/>
        </w:rPr>
        <w:tab/>
        <w:t xml:space="preserve">2. </w:t>
      </w:r>
      <w:r w:rsidR="005E68E6">
        <w:rPr>
          <w:rFonts w:hint="eastAsia"/>
        </w:rPr>
        <w:t>作用：</w:t>
      </w:r>
    </w:p>
    <w:p w14:paraId="53742C4D" w14:textId="77777777" w:rsidR="005E68E6" w:rsidRPr="005E68E6" w:rsidRDefault="005E68E6" w:rsidP="005E68E6">
      <w:pPr>
        <w:autoSpaceDE w:val="0"/>
        <w:autoSpaceDN w:val="0"/>
        <w:adjustRightInd w:val="0"/>
      </w:pPr>
      <w:r>
        <w:rPr>
          <w:rFonts w:hint="eastAsia"/>
        </w:rPr>
        <w:tab/>
      </w:r>
      <w:r w:rsidRPr="005E68E6">
        <w:t>dsr-ack.h  ack</w:t>
      </w:r>
      <w:r w:rsidRPr="005E68E6">
        <w:rPr>
          <w:rFonts w:hint="eastAsia"/>
        </w:rPr>
        <w:t>请求选项以及</w:t>
      </w:r>
      <w:r w:rsidRPr="005E68E6">
        <w:t>ack</w:t>
      </w:r>
      <w:r w:rsidRPr="005E68E6">
        <w:rPr>
          <w:rFonts w:hint="eastAsia"/>
        </w:rPr>
        <w:t>选项的构成</w:t>
      </w:r>
      <w:r w:rsidRPr="005E68E6">
        <w:t xml:space="preserve"> </w:t>
      </w:r>
    </w:p>
    <w:p w14:paraId="339FBB61" w14:textId="100D71C1" w:rsidR="005E68E6" w:rsidRDefault="005E68E6" w:rsidP="005E68E6">
      <w:r w:rsidRPr="005E68E6">
        <w:tab/>
        <w:t xml:space="preserve">dsr-ack.c  </w:t>
      </w:r>
      <w:r w:rsidRPr="005E68E6">
        <w:rPr>
          <w:rFonts w:hint="eastAsia"/>
        </w:rPr>
        <w:t>添加</w:t>
      </w:r>
      <w:r w:rsidRPr="005E68E6">
        <w:t>ack</w:t>
      </w:r>
      <w:r w:rsidRPr="005E68E6">
        <w:rPr>
          <w:rFonts w:hint="eastAsia"/>
        </w:rPr>
        <w:t>，发送</w:t>
      </w:r>
      <w:r w:rsidRPr="005E68E6">
        <w:t>ack</w:t>
      </w:r>
      <w:r w:rsidRPr="005E68E6">
        <w:rPr>
          <w:rFonts w:hint="eastAsia"/>
        </w:rPr>
        <w:t>，产生请求，发送请求，接收请求，接收</w:t>
      </w:r>
      <w:r w:rsidRPr="005E68E6">
        <w:t>ack</w:t>
      </w:r>
      <w:r>
        <w:rPr>
          <w:rFonts w:hint="eastAsia"/>
        </w:rPr>
        <w:t>。</w:t>
      </w:r>
    </w:p>
    <w:p w14:paraId="11E43A07" w14:textId="1DCF19D8" w:rsidR="005E68E6" w:rsidRDefault="005E68E6" w:rsidP="005E68E6">
      <w:pPr>
        <w:pStyle w:val="4"/>
      </w:pPr>
      <w:bookmarkStart w:id="19" w:name="_Toc533891885"/>
      <w:r>
        <w:rPr>
          <w:rFonts w:hint="eastAsia"/>
        </w:rPr>
        <w:t xml:space="preserve">3.1.2.5 </w:t>
      </w:r>
      <w:r>
        <w:rPr>
          <w:rFonts w:hint="eastAsia"/>
        </w:rPr>
        <w:t>源路由选项</w:t>
      </w:r>
      <w:bookmarkEnd w:id="19"/>
    </w:p>
    <w:p w14:paraId="7B92E473" w14:textId="52598155" w:rsidR="005E68E6" w:rsidRDefault="005E68E6" w:rsidP="005E68E6">
      <w:r>
        <w:rPr>
          <w:rFonts w:hint="eastAsia"/>
        </w:rPr>
        <w:tab/>
        <w:t xml:space="preserve">1. </w:t>
      </w:r>
      <w:r>
        <w:rPr>
          <w:rFonts w:hint="eastAsia"/>
        </w:rPr>
        <w:t>源路由选项结构</w:t>
      </w:r>
      <w:r>
        <w:rPr>
          <w:rFonts w:hint="eastAsia"/>
        </w:rPr>
        <w:t>:</w:t>
      </w:r>
    </w:p>
    <w:p w14:paraId="6F296DAD" w14:textId="4EC38780" w:rsidR="00424075" w:rsidRDefault="0082050C" w:rsidP="00424075">
      <w:r>
        <w:rPr>
          <w:rFonts w:hint="eastAsia"/>
          <w:noProof/>
        </w:rPr>
        <w:drawing>
          <wp:anchor distT="0" distB="0" distL="114300" distR="114300" simplePos="0" relativeHeight="251671040" behindDoc="0" locked="0" layoutInCell="1" allowOverlap="1" wp14:anchorId="724E0190" wp14:editId="1267DA49">
            <wp:simplePos x="0" y="0"/>
            <wp:positionH relativeFrom="column">
              <wp:posOffset>90805</wp:posOffset>
            </wp:positionH>
            <wp:positionV relativeFrom="page">
              <wp:posOffset>4541520</wp:posOffset>
            </wp:positionV>
            <wp:extent cx="4511675" cy="3735705"/>
            <wp:effectExtent l="0" t="0" r="9525" b="0"/>
            <wp:wrapTopAndBottom/>
            <wp:docPr id="34" name="图片 34" descr="../../../Library/Containers/com.tencent.qq/Data/Library/Caches/Images/099296AA20E6E5FEBE33F2FC88051E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Caches/Images/099296AA20E6E5FEBE33F2FC88051EDB.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1675" cy="3735705"/>
                    </a:xfrm>
                    <a:prstGeom prst="rect">
                      <a:avLst/>
                    </a:prstGeom>
                    <a:noFill/>
                    <a:ln>
                      <a:noFill/>
                    </a:ln>
                  </pic:spPr>
                </pic:pic>
              </a:graphicData>
            </a:graphic>
            <wp14:sizeRelH relativeFrom="page">
              <wp14:pctWidth>0</wp14:pctWidth>
            </wp14:sizeRelH>
            <wp14:sizeRelV relativeFrom="page">
              <wp14:pctHeight>0</wp14:pctHeight>
            </wp14:sizeRelV>
          </wp:anchor>
        </w:drawing>
      </w:r>
      <w:r w:rsidR="00424075">
        <w:rPr>
          <w:u w:val="single"/>
        </w:rPr>
        <w:t xml:space="preserve">                                      </w:t>
      </w:r>
      <w:r w:rsidR="00424075">
        <w:rPr>
          <w:rFonts w:hint="eastAsia"/>
          <w:u w:val="single"/>
        </w:rPr>
        <w:t xml:space="preserve">  </w:t>
      </w:r>
      <w:r w:rsidR="00424075">
        <w:rPr>
          <w:u w:val="single"/>
        </w:rPr>
        <w:t xml:space="preserve">                           </w:t>
      </w:r>
      <w:r w:rsidR="00424075">
        <w:rPr>
          <w:rFonts w:hint="eastAsia"/>
        </w:rPr>
        <w:t>dsr-srt.c</w:t>
      </w:r>
    </w:p>
    <w:p w14:paraId="789F2E4C" w14:textId="28FAA8BF" w:rsidR="00424075" w:rsidRDefault="00424075" w:rsidP="00424075">
      <w:r>
        <w:rPr>
          <w:u w:val="single"/>
        </w:rPr>
        <w:t xml:space="preserve">                                      </w:t>
      </w:r>
      <w:r>
        <w:rPr>
          <w:rFonts w:hint="eastAsia"/>
          <w:u w:val="single"/>
        </w:rPr>
        <w:t xml:space="preserve">  </w:t>
      </w:r>
      <w:r>
        <w:rPr>
          <w:u w:val="single"/>
        </w:rPr>
        <w:t xml:space="preserve">                           </w:t>
      </w:r>
      <w:r>
        <w:rPr>
          <w:rFonts w:hint="eastAsia"/>
        </w:rPr>
        <w:t>dsr-srt.c</w:t>
      </w:r>
    </w:p>
    <w:p w14:paraId="31B6F2F1" w14:textId="557D8A18" w:rsidR="00540462" w:rsidRDefault="00540462" w:rsidP="00540462">
      <w:pPr>
        <w:jc w:val="center"/>
      </w:pPr>
      <w:r>
        <w:rPr>
          <w:rFonts w:hint="eastAsia"/>
        </w:rPr>
        <w:t>图</w:t>
      </w:r>
      <w:r>
        <w:rPr>
          <w:rFonts w:hint="eastAsia"/>
        </w:rPr>
        <w:t xml:space="preserve">20  dsr_srt_next_hop </w:t>
      </w:r>
      <w:r>
        <w:rPr>
          <w:rFonts w:hint="eastAsia"/>
        </w:rPr>
        <w:t>与</w:t>
      </w:r>
      <w:r>
        <w:rPr>
          <w:rFonts w:hint="eastAsia"/>
        </w:rPr>
        <w:t xml:space="preserve">dsr_srt_prev_hop </w:t>
      </w:r>
      <w:r>
        <w:rPr>
          <w:rFonts w:hint="eastAsia"/>
        </w:rPr>
        <w:t>方法</w:t>
      </w:r>
    </w:p>
    <w:p w14:paraId="77F06A6E" w14:textId="7D2F2CB5" w:rsidR="00540462" w:rsidRDefault="00540462" w:rsidP="00424075"/>
    <w:p w14:paraId="4D52FBAC" w14:textId="6D2C0BC0" w:rsidR="005E68E6" w:rsidRDefault="00540462" w:rsidP="005E68E6">
      <w:r>
        <w:rPr>
          <w:rFonts w:hint="eastAsia"/>
        </w:rPr>
        <w:tab/>
      </w:r>
      <w:r w:rsidR="00424075">
        <w:rPr>
          <w:rFonts w:hint="eastAsia"/>
        </w:rPr>
        <w:t>dsr_srt_next_hop</w:t>
      </w:r>
      <w:r w:rsidR="00424075">
        <w:rPr>
          <w:rFonts w:hint="eastAsia"/>
        </w:rPr>
        <w:t>实现下一跳的功能。</w:t>
      </w:r>
      <w:r w:rsidR="00424075">
        <w:rPr>
          <w:rFonts w:hint="eastAsia"/>
        </w:rPr>
        <w:t>dsr_srt_prev_hop</w:t>
      </w:r>
      <w:r w:rsidR="008E0D20">
        <w:rPr>
          <w:rFonts w:hint="eastAsia"/>
        </w:rPr>
        <w:t>目的地址可以从</w:t>
      </w:r>
      <w:r w:rsidR="008E0D20">
        <w:rPr>
          <w:rFonts w:hint="eastAsia"/>
        </w:rPr>
        <w:t>srt</w:t>
      </w:r>
      <w:r w:rsidR="008E0D20">
        <w:rPr>
          <w:rFonts w:hint="eastAsia"/>
        </w:rPr>
        <w:t>→</w:t>
      </w:r>
      <w:r w:rsidR="008E0D20">
        <w:rPr>
          <w:rFonts w:hint="eastAsia"/>
        </w:rPr>
        <w:t>laddrs</w:t>
      </w:r>
      <w:r w:rsidR="008E0D20">
        <w:rPr>
          <w:rFonts w:hint="eastAsia"/>
        </w:rPr>
        <w:t>中取到，但保留</w:t>
      </w:r>
      <w:r w:rsidR="008E0D20">
        <w:rPr>
          <w:rFonts w:hint="eastAsia"/>
        </w:rPr>
        <w:t>in_addr_nxt_hop</w:t>
      </w:r>
      <w:r w:rsidR="008E0D20">
        <w:rPr>
          <w:rFonts w:hint="eastAsia"/>
        </w:rPr>
        <w:t>可以大大加速转发速度。根据跳数</w:t>
      </w:r>
      <w:r w:rsidR="008E0D20">
        <w:rPr>
          <w:rFonts w:hint="eastAsia"/>
        </w:rPr>
        <w:t>hops</w:t>
      </w:r>
      <w:r w:rsidR="008E0D20">
        <w:rPr>
          <w:rFonts w:hint="eastAsia"/>
        </w:rPr>
        <w:t>最少来确定最佳路由。</w:t>
      </w:r>
    </w:p>
    <w:p w14:paraId="352DCD3B" w14:textId="4DCBC46D" w:rsidR="0082050C" w:rsidRDefault="0082050C" w:rsidP="005E68E6">
      <w:r>
        <w:rPr>
          <w:noProof/>
        </w:rPr>
        <w:lastRenderedPageBreak/>
        <w:drawing>
          <wp:anchor distT="0" distB="0" distL="114300" distR="114300" simplePos="0" relativeHeight="251660800" behindDoc="0" locked="0" layoutInCell="1" allowOverlap="1" wp14:anchorId="64978CC6" wp14:editId="6F32BBA2">
            <wp:simplePos x="0" y="0"/>
            <wp:positionH relativeFrom="column">
              <wp:posOffset>2118360</wp:posOffset>
            </wp:positionH>
            <wp:positionV relativeFrom="paragraph">
              <wp:posOffset>-250825</wp:posOffset>
            </wp:positionV>
            <wp:extent cx="1649095" cy="1914525"/>
            <wp:effectExtent l="0" t="0" r="0" b="0"/>
            <wp:wrapNone/>
            <wp:docPr id="14" name="图片 14" descr="屏幕快照%202018-12-13%20下午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8-12-13%20下午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49095" cy="1914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5F6DC8" w14:textId="59273640" w:rsidR="00FF7896" w:rsidRDefault="00FF7896" w:rsidP="005E68E6"/>
    <w:p w14:paraId="4F034A9A" w14:textId="2D01A55E" w:rsidR="00FF7896" w:rsidRPr="005E68E6" w:rsidRDefault="00FF7896" w:rsidP="005E68E6"/>
    <w:p w14:paraId="038DE4E8" w14:textId="2803C3E7" w:rsidR="00891695" w:rsidRDefault="00891695" w:rsidP="00B157BF"/>
    <w:p w14:paraId="75934F93" w14:textId="53BEEE54" w:rsidR="00891695" w:rsidRDefault="00891695" w:rsidP="00B157BF"/>
    <w:p w14:paraId="2F60BC8E" w14:textId="37D00093" w:rsidR="00891695" w:rsidRDefault="00891695" w:rsidP="00B157BF"/>
    <w:p w14:paraId="2D2E5AB2" w14:textId="622D4B89" w:rsidR="00EF38EB" w:rsidRDefault="00EF38EB" w:rsidP="00B157BF"/>
    <w:p w14:paraId="665A2099" w14:textId="164F4F1D" w:rsidR="005E68E6" w:rsidRDefault="005E68E6" w:rsidP="00B157BF"/>
    <w:p w14:paraId="2AA187CB" w14:textId="507BD7B2" w:rsidR="005E68E6" w:rsidRDefault="005E68E6" w:rsidP="00B157BF"/>
    <w:p w14:paraId="54502D70" w14:textId="45A306AF" w:rsidR="005E68E6" w:rsidRDefault="005E68E6" w:rsidP="00B157BF"/>
    <w:p w14:paraId="7A7D4A0F" w14:textId="1302C4F3" w:rsidR="00540462" w:rsidRDefault="00540462" w:rsidP="00540462">
      <w:pPr>
        <w:jc w:val="center"/>
      </w:pPr>
      <w:r>
        <w:rPr>
          <w:rFonts w:hint="eastAsia"/>
        </w:rPr>
        <w:t>图</w:t>
      </w:r>
      <w:r>
        <w:rPr>
          <w:rFonts w:hint="eastAsia"/>
        </w:rPr>
        <w:t>21  dsr_srt_opt</w:t>
      </w:r>
      <w:r>
        <w:rPr>
          <w:rFonts w:hint="eastAsia"/>
        </w:rPr>
        <w:t>结构</w:t>
      </w:r>
    </w:p>
    <w:p w14:paraId="20B27D4A" w14:textId="29A46CD7" w:rsidR="00540462" w:rsidRDefault="00540462" w:rsidP="00B157BF">
      <w:r>
        <w:rPr>
          <w:rFonts w:hint="eastAsia"/>
          <w:noProof/>
        </w:rPr>
        <w:drawing>
          <wp:anchor distT="0" distB="0" distL="114300" distR="114300" simplePos="0" relativeHeight="251680256" behindDoc="0" locked="0" layoutInCell="1" allowOverlap="1" wp14:anchorId="37E40B46" wp14:editId="092B7652">
            <wp:simplePos x="0" y="0"/>
            <wp:positionH relativeFrom="column">
              <wp:posOffset>956451</wp:posOffset>
            </wp:positionH>
            <wp:positionV relativeFrom="paragraph">
              <wp:posOffset>124178</wp:posOffset>
            </wp:positionV>
            <wp:extent cx="3945371" cy="4618228"/>
            <wp:effectExtent l="0" t="0" r="0" b="5080"/>
            <wp:wrapNone/>
            <wp:docPr id="44" name="图片 44" descr="../../../Library/Containers/com.tencent.qq/Data/Library/Caches/Images/7D094B1BA32C98B766A5825EE74E1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brary/Containers/com.tencent.qq/Data/Library/Caches/Images/7D094B1BA32C98B766A5825EE74E1A5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5371" cy="46182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7343D0" w14:textId="0F72293B" w:rsidR="000B7273" w:rsidRDefault="000B7273" w:rsidP="00B157BF"/>
    <w:p w14:paraId="2FFD3285" w14:textId="1F5D63C5" w:rsidR="000B7273" w:rsidRDefault="000B7273" w:rsidP="00B157BF"/>
    <w:p w14:paraId="341929A8" w14:textId="6E0406F4" w:rsidR="007C550E" w:rsidRDefault="007C550E" w:rsidP="00B157BF"/>
    <w:p w14:paraId="445FDFBB" w14:textId="7B6C5EAA" w:rsidR="007C550E" w:rsidRDefault="007C550E" w:rsidP="00B157BF"/>
    <w:p w14:paraId="49F5CEF8" w14:textId="77777777" w:rsidR="007C550E" w:rsidRDefault="007C550E" w:rsidP="00B157BF"/>
    <w:p w14:paraId="25B1B98C" w14:textId="77777777" w:rsidR="007C550E" w:rsidRDefault="007C550E" w:rsidP="00B157BF"/>
    <w:p w14:paraId="2E27ED60" w14:textId="77777777" w:rsidR="007C550E" w:rsidRDefault="007C550E" w:rsidP="00B157BF"/>
    <w:p w14:paraId="4CCA5A95" w14:textId="77777777" w:rsidR="007C550E" w:rsidRDefault="007C550E" w:rsidP="00B157BF"/>
    <w:p w14:paraId="0A01F6C0" w14:textId="77777777" w:rsidR="007C550E" w:rsidRDefault="007C550E" w:rsidP="00B157BF"/>
    <w:p w14:paraId="0863D774" w14:textId="77777777" w:rsidR="007C550E" w:rsidRDefault="007C550E" w:rsidP="00B157BF"/>
    <w:p w14:paraId="794D3D5A" w14:textId="77777777" w:rsidR="007C550E" w:rsidRDefault="007C550E" w:rsidP="00B157BF"/>
    <w:p w14:paraId="23379916" w14:textId="77777777" w:rsidR="007C550E" w:rsidRDefault="007C550E" w:rsidP="00B157BF"/>
    <w:p w14:paraId="08552905" w14:textId="77777777" w:rsidR="0082050C" w:rsidRDefault="0082050C" w:rsidP="00B157BF"/>
    <w:p w14:paraId="46135F56" w14:textId="77777777" w:rsidR="0082050C" w:rsidRDefault="0082050C" w:rsidP="00B157BF"/>
    <w:p w14:paraId="703D3AC2" w14:textId="77777777" w:rsidR="0082050C" w:rsidRDefault="0082050C" w:rsidP="00B157BF"/>
    <w:p w14:paraId="7804207B" w14:textId="77777777" w:rsidR="0082050C" w:rsidRDefault="0082050C" w:rsidP="00B157BF"/>
    <w:p w14:paraId="515F0033" w14:textId="77777777" w:rsidR="0082050C" w:rsidRDefault="0082050C" w:rsidP="00B157BF"/>
    <w:p w14:paraId="4497858F" w14:textId="77777777" w:rsidR="0082050C" w:rsidRDefault="0082050C" w:rsidP="00B157BF"/>
    <w:p w14:paraId="26F8B058" w14:textId="77777777" w:rsidR="007C550E" w:rsidRDefault="007C550E" w:rsidP="00B157BF"/>
    <w:p w14:paraId="2D91E128" w14:textId="77777777" w:rsidR="007C550E" w:rsidRDefault="007C550E" w:rsidP="00B157BF"/>
    <w:p w14:paraId="5077966B" w14:textId="77777777" w:rsidR="007C550E" w:rsidRDefault="007C550E" w:rsidP="00B157BF"/>
    <w:p w14:paraId="16D26D60" w14:textId="77777777" w:rsidR="007C550E" w:rsidRDefault="007C550E" w:rsidP="00B157BF"/>
    <w:p w14:paraId="21BAC1EF" w14:textId="77777777" w:rsidR="007C550E" w:rsidRDefault="007C550E" w:rsidP="00B157BF"/>
    <w:p w14:paraId="14AEC14C" w14:textId="77777777" w:rsidR="007C550E" w:rsidRDefault="007C550E" w:rsidP="00B157BF"/>
    <w:p w14:paraId="0F3A416D" w14:textId="77777777" w:rsidR="007C550E" w:rsidRDefault="007C550E" w:rsidP="00B157BF"/>
    <w:p w14:paraId="48ECAAA5" w14:textId="77777777" w:rsidR="007C550E" w:rsidRDefault="007C550E" w:rsidP="00B157BF"/>
    <w:p w14:paraId="3A5B50B0" w14:textId="77777777" w:rsidR="007C550E" w:rsidRDefault="007C550E" w:rsidP="00B157BF"/>
    <w:p w14:paraId="088CDAB9" w14:textId="41414C71" w:rsidR="007C550E" w:rsidRDefault="00540462" w:rsidP="00540462">
      <w:pPr>
        <w:jc w:val="center"/>
      </w:pPr>
      <w:r>
        <w:rPr>
          <w:rFonts w:hint="eastAsia"/>
        </w:rPr>
        <w:t>图</w:t>
      </w:r>
      <w:r>
        <w:rPr>
          <w:rFonts w:hint="eastAsia"/>
        </w:rPr>
        <w:t>22  dsr_srt.c</w:t>
      </w:r>
      <w:r>
        <w:rPr>
          <w:rFonts w:hint="eastAsia"/>
        </w:rPr>
        <w:t>内部函数调用关系</w:t>
      </w:r>
    </w:p>
    <w:p w14:paraId="51A1A146" w14:textId="43CE139D" w:rsidR="005E68E6" w:rsidRDefault="005E68E6" w:rsidP="00B157BF">
      <w:r>
        <w:rPr>
          <w:rFonts w:hint="eastAsia"/>
        </w:rPr>
        <w:tab/>
        <w:t xml:space="preserve">2. </w:t>
      </w:r>
      <w:r>
        <w:rPr>
          <w:rFonts w:hint="eastAsia"/>
        </w:rPr>
        <w:t>介绍</w:t>
      </w:r>
    </w:p>
    <w:p w14:paraId="548BCC0B" w14:textId="1395D15A" w:rsidR="00957EA1" w:rsidRDefault="005E68E6" w:rsidP="008E0D20">
      <w:r>
        <w:rPr>
          <w:rFonts w:hint="eastAsia"/>
        </w:rPr>
        <w:tab/>
      </w:r>
      <w:r>
        <w:rPr>
          <w:rFonts w:hint="eastAsia"/>
        </w:rPr>
        <w:t>发送节点在分组中携带到达目的节点的路由信息（转发分组的完整的节点序列）–</w:t>
      </w:r>
      <w:r>
        <w:rPr>
          <w:rFonts w:hint="eastAsia"/>
        </w:rPr>
        <w:t xml:space="preserve"> </w:t>
      </w:r>
      <w:r>
        <w:rPr>
          <w:rFonts w:hint="eastAsia"/>
        </w:rPr>
        <w:t>不需要中间节点维护路由信息。节点缓存到目的节点的多条路由–</w:t>
      </w:r>
      <w:r>
        <w:rPr>
          <w:rFonts w:hint="eastAsia"/>
        </w:rPr>
        <w:t xml:space="preserve"> </w:t>
      </w:r>
      <w:r>
        <w:rPr>
          <w:rFonts w:hint="eastAsia"/>
        </w:rPr>
        <w:t>避免了在每次路由中断时都需要进行路由发现，因此能够对拓扑变化作出更快的反应。</w:t>
      </w:r>
    </w:p>
    <w:p w14:paraId="692854D3" w14:textId="758D1FCA" w:rsidR="009E1B11" w:rsidRDefault="00540462" w:rsidP="008E0D20">
      <w:r>
        <w:rPr>
          <w:rFonts w:hint="eastAsia"/>
          <w:noProof/>
        </w:rPr>
        <w:lastRenderedPageBreak/>
        <w:drawing>
          <wp:anchor distT="0" distB="0" distL="114300" distR="114300" simplePos="0" relativeHeight="251676160" behindDoc="0" locked="0" layoutInCell="1" allowOverlap="1" wp14:anchorId="021ED7B5" wp14:editId="3ED790C4">
            <wp:simplePos x="0" y="0"/>
            <wp:positionH relativeFrom="column">
              <wp:posOffset>438926</wp:posOffset>
            </wp:positionH>
            <wp:positionV relativeFrom="paragraph">
              <wp:posOffset>57926</wp:posOffset>
            </wp:positionV>
            <wp:extent cx="5115319" cy="3794618"/>
            <wp:effectExtent l="0" t="0" r="0" b="0"/>
            <wp:wrapNone/>
            <wp:docPr id="38" name="图片 38" descr="../../../Library/Containers/com.tencent.qq/Data/Library/Caches/Images/B76C43F5F3594E46B4347E98B18691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qq/Data/Library/Caches/Images/B76C43F5F3594E46B4347E98B186918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5319" cy="37946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4B18F7" w14:textId="77777777" w:rsidR="009E1B11" w:rsidRDefault="009E1B11" w:rsidP="008E0D20"/>
    <w:p w14:paraId="1B098E4E" w14:textId="77777777" w:rsidR="009E1B11" w:rsidRDefault="009E1B11" w:rsidP="008E0D20"/>
    <w:p w14:paraId="58A50041" w14:textId="77777777" w:rsidR="009E1B11" w:rsidRDefault="009E1B11" w:rsidP="008E0D20"/>
    <w:p w14:paraId="4D07A71D" w14:textId="77777777" w:rsidR="009E1B11" w:rsidRDefault="009E1B11" w:rsidP="008E0D20"/>
    <w:p w14:paraId="39A2D3C9" w14:textId="77777777" w:rsidR="009E1B11" w:rsidRDefault="009E1B11" w:rsidP="008E0D20"/>
    <w:p w14:paraId="36A38E1A" w14:textId="77777777" w:rsidR="009E1B11" w:rsidRDefault="009E1B11" w:rsidP="008E0D20"/>
    <w:p w14:paraId="3B8F4B3F" w14:textId="77777777" w:rsidR="009E1B11" w:rsidRDefault="009E1B11" w:rsidP="008E0D20"/>
    <w:p w14:paraId="03467486" w14:textId="77777777" w:rsidR="009E1B11" w:rsidRDefault="009E1B11" w:rsidP="008E0D20"/>
    <w:p w14:paraId="03EBA169" w14:textId="77777777" w:rsidR="0082050C" w:rsidRDefault="0082050C" w:rsidP="008E0D20"/>
    <w:p w14:paraId="019BE030" w14:textId="77777777" w:rsidR="0082050C" w:rsidRDefault="0082050C" w:rsidP="008E0D20"/>
    <w:p w14:paraId="53F436E7" w14:textId="77777777" w:rsidR="0082050C" w:rsidRDefault="0082050C" w:rsidP="008E0D20"/>
    <w:p w14:paraId="5AEB0EDD" w14:textId="77777777" w:rsidR="0082050C" w:rsidRDefault="0082050C" w:rsidP="008E0D20"/>
    <w:p w14:paraId="2DA09A78" w14:textId="77777777" w:rsidR="0082050C" w:rsidRDefault="0082050C" w:rsidP="008E0D20"/>
    <w:p w14:paraId="40F0FAD7" w14:textId="77777777" w:rsidR="009E1B11" w:rsidRDefault="009E1B11" w:rsidP="008E0D20"/>
    <w:p w14:paraId="77D3F2DB" w14:textId="77777777" w:rsidR="009E1B11" w:rsidRDefault="009E1B11" w:rsidP="008E0D20"/>
    <w:p w14:paraId="1918A9DB" w14:textId="77777777" w:rsidR="009E1B11" w:rsidRDefault="009E1B11" w:rsidP="008E0D20"/>
    <w:p w14:paraId="6238F86B" w14:textId="77777777" w:rsidR="009E1B11" w:rsidRDefault="009E1B11" w:rsidP="008E0D20"/>
    <w:p w14:paraId="3E9F141C" w14:textId="77777777" w:rsidR="009E1B11" w:rsidRDefault="009E1B11" w:rsidP="008E0D20"/>
    <w:p w14:paraId="77D35DF2" w14:textId="77777777" w:rsidR="009E1B11" w:rsidRDefault="009E1B11" w:rsidP="008E0D20"/>
    <w:p w14:paraId="02C7FCB6" w14:textId="77777777" w:rsidR="009E1B11" w:rsidRDefault="009E1B11" w:rsidP="008E0D20"/>
    <w:p w14:paraId="4D3685E4" w14:textId="77777777" w:rsidR="009E1B11" w:rsidRDefault="009E1B11" w:rsidP="008E0D20"/>
    <w:p w14:paraId="3FBB6960" w14:textId="77777777" w:rsidR="009E1B11" w:rsidRDefault="009E1B11" w:rsidP="008E0D20"/>
    <w:p w14:paraId="0561F865" w14:textId="08DEFA1F" w:rsidR="00540462" w:rsidRDefault="00540462" w:rsidP="00540462">
      <w:pPr>
        <w:jc w:val="center"/>
      </w:pPr>
      <w:r>
        <w:rPr>
          <w:rFonts w:hint="eastAsia"/>
        </w:rPr>
        <w:t>图</w:t>
      </w:r>
      <w:r>
        <w:rPr>
          <w:rFonts w:hint="eastAsia"/>
        </w:rPr>
        <w:t>23  dsr.h</w:t>
      </w:r>
      <w:r>
        <w:rPr>
          <w:rFonts w:hint="eastAsia"/>
        </w:rPr>
        <w:t>与各个文件之间调用关系</w:t>
      </w:r>
      <w:r>
        <w:t xml:space="preserve"> </w:t>
      </w:r>
    </w:p>
    <w:p w14:paraId="0518CE3F" w14:textId="77777777" w:rsidR="007C550E" w:rsidRDefault="007C550E" w:rsidP="008E0D20"/>
    <w:p w14:paraId="50373219" w14:textId="77777777" w:rsidR="007D3701" w:rsidRDefault="007D3701" w:rsidP="008E0D20"/>
    <w:p w14:paraId="0B4887AC" w14:textId="77777777" w:rsidR="007D3701" w:rsidRDefault="007C550E" w:rsidP="007D3701">
      <w:pPr>
        <w:ind w:firstLine="420"/>
      </w:pPr>
      <w:r w:rsidRPr="007C550E">
        <w:rPr>
          <w:rFonts w:hint="eastAsia"/>
        </w:rPr>
        <w:t>首先由</w:t>
      </w:r>
      <w:r w:rsidRPr="007C550E">
        <w:rPr>
          <w:rFonts w:hint="eastAsia"/>
        </w:rPr>
        <w:t>dsr_</w:t>
      </w:r>
      <w:r>
        <w:rPr>
          <w:rFonts w:hint="eastAsia"/>
        </w:rPr>
        <w:t>srt</w:t>
      </w:r>
      <w:r>
        <w:rPr>
          <w:rFonts w:hint="eastAsia"/>
        </w:rPr>
        <w:t>处理</w:t>
      </w:r>
      <w:r w:rsidRPr="007C550E">
        <w:rPr>
          <w:rFonts w:hint="eastAsia"/>
        </w:rPr>
        <w:t>，</w:t>
      </w:r>
      <w:r w:rsidR="008E7FE6">
        <w:t xml:space="preserve"> </w:t>
      </w:r>
      <w:r w:rsidR="008E7FE6">
        <w:rPr>
          <w:rFonts w:hint="eastAsia"/>
        </w:rPr>
        <w:t>dsr-srt.c</w:t>
      </w:r>
      <w:r w:rsidR="008E7FE6">
        <w:rPr>
          <w:rFonts w:hint="eastAsia"/>
        </w:rPr>
        <w:t>主要负责构造源路由节点，通过调用</w:t>
      </w:r>
      <w:r w:rsidR="008E7FE6">
        <w:rPr>
          <w:rFonts w:hint="eastAsia"/>
        </w:rPr>
        <w:t>dsr-ack.h</w:t>
      </w:r>
      <w:r w:rsidR="008E7FE6">
        <w:rPr>
          <w:rFonts w:hint="eastAsia"/>
        </w:rPr>
        <w:t>处理正确应答以及</w:t>
      </w:r>
      <w:r w:rsidR="008E7FE6">
        <w:rPr>
          <w:rFonts w:hint="eastAsia"/>
        </w:rPr>
        <w:t>ACK</w:t>
      </w:r>
      <w:r w:rsidR="008E7FE6">
        <w:rPr>
          <w:rFonts w:hint="eastAsia"/>
        </w:rPr>
        <w:t>请求报文，</w:t>
      </w:r>
      <w:r w:rsidR="007D3701">
        <w:rPr>
          <w:rFonts w:hint="eastAsia"/>
        </w:rPr>
        <w:t>通过</w:t>
      </w:r>
      <w:r w:rsidR="007D3701">
        <w:rPr>
          <w:rFonts w:hint="eastAsia"/>
        </w:rPr>
        <w:t>neigh.h</w:t>
      </w:r>
      <w:r w:rsidR="007D3701">
        <w:rPr>
          <w:rFonts w:hint="eastAsia"/>
        </w:rPr>
        <w:t>来处理邻居节点的信息，通过</w:t>
      </w:r>
      <w:r w:rsidR="007D3701">
        <w:rPr>
          <w:rFonts w:hint="eastAsia"/>
        </w:rPr>
        <w:t>dsr-rrep.h</w:t>
      </w:r>
      <w:r w:rsidR="007D3701">
        <w:rPr>
          <w:rFonts w:hint="eastAsia"/>
        </w:rPr>
        <w:t>来处理请求报文段的发送以及处理信息，通过</w:t>
      </w:r>
      <w:r w:rsidR="007D3701">
        <w:rPr>
          <w:rFonts w:hint="eastAsia"/>
        </w:rPr>
        <w:t>link-cache.h</w:t>
      </w:r>
      <w:r w:rsidR="007D3701">
        <w:rPr>
          <w:rFonts w:hint="eastAsia"/>
        </w:rPr>
        <w:t>来处理与链路层上的设备的交互。</w:t>
      </w:r>
    </w:p>
    <w:p w14:paraId="2FCAC5B8" w14:textId="78898EC6" w:rsidR="007C550E" w:rsidRDefault="007D3701" w:rsidP="007D3701">
      <w:pPr>
        <w:ind w:firstLine="420"/>
      </w:pPr>
      <w:r>
        <w:rPr>
          <w:rFonts w:hint="eastAsia"/>
        </w:rPr>
        <w:t>除此之外，</w:t>
      </w:r>
      <w:r>
        <w:rPr>
          <w:rFonts w:hint="eastAsia"/>
        </w:rPr>
        <w:t>dsr.h</w:t>
      </w:r>
      <w:r>
        <w:rPr>
          <w:rFonts w:hint="eastAsia"/>
        </w:rPr>
        <w:t>还使用了几个系统文件来帮助实现源路由部分的功能，分别是：</w:t>
      </w:r>
      <w:r>
        <w:rPr>
          <w:rFonts w:hint="eastAsia"/>
        </w:rPr>
        <w:t>endian.h</w:t>
      </w:r>
      <w:r>
        <w:rPr>
          <w:rFonts w:hint="eastAsia"/>
        </w:rPr>
        <w:t>提供网络字节顺序大小端，</w:t>
      </w:r>
      <w:r>
        <w:rPr>
          <w:rFonts w:hint="eastAsia"/>
        </w:rPr>
        <w:t>string.h, types.h, timer.h, errno.h</w:t>
      </w:r>
      <w:r>
        <w:rPr>
          <w:rFonts w:hint="eastAsia"/>
        </w:rPr>
        <w:t>通过一系列以</w:t>
      </w:r>
      <w:r>
        <w:rPr>
          <w:rFonts w:hint="eastAsia"/>
        </w:rPr>
        <w:t>E</w:t>
      </w:r>
      <w:r>
        <w:rPr>
          <w:rFonts w:hint="eastAsia"/>
        </w:rPr>
        <w:t>开头的错误信息选项来标识当前的出错信息。</w:t>
      </w:r>
    </w:p>
    <w:p w14:paraId="0D70A998" w14:textId="77777777" w:rsidR="00054558" w:rsidRDefault="007D3701" w:rsidP="008E0D20">
      <w:pPr>
        <w:rPr>
          <w:rFonts w:hint="eastAsia"/>
        </w:rPr>
      </w:pPr>
      <w:r>
        <w:rPr>
          <w:rFonts w:hint="eastAsia"/>
        </w:rPr>
        <w:tab/>
        <w:t>dsr.c</w:t>
      </w:r>
      <w:r>
        <w:rPr>
          <w:rFonts w:hint="eastAsia"/>
        </w:rPr>
        <w:t>文件中提供了大多数的源路由功能，包括源路由选项的增加，上一跳，下一跳，查找源路由地址，源路由的接收。</w:t>
      </w:r>
    </w:p>
    <w:p w14:paraId="110FF7FE" w14:textId="3626F0EE" w:rsidR="007C550E" w:rsidRDefault="007D3701" w:rsidP="00054558">
      <w:pPr>
        <w:ind w:firstLine="420"/>
      </w:pPr>
      <w:r>
        <w:rPr>
          <w:rFonts w:hint="eastAsia"/>
        </w:rPr>
        <w:t>使用了</w:t>
      </w:r>
      <w:r>
        <w:rPr>
          <w:rFonts w:hint="eastAsia"/>
        </w:rPr>
        <w:t>dsr-pkt.c</w:t>
      </w:r>
      <w:r>
        <w:rPr>
          <w:rFonts w:hint="eastAsia"/>
        </w:rPr>
        <w:t>文件中的</w:t>
      </w:r>
      <w:r>
        <w:rPr>
          <w:rFonts w:hint="eastAsia"/>
        </w:rPr>
        <w:t>dsr_pkt_alloc_opts()</w:t>
      </w:r>
      <w:r>
        <w:rPr>
          <w:rFonts w:hint="eastAsia"/>
        </w:rPr>
        <w:t>函数来显式的构造</w:t>
      </w:r>
      <w:r>
        <w:rPr>
          <w:rFonts w:hint="eastAsia"/>
        </w:rPr>
        <w:t>dsr packet</w:t>
      </w:r>
      <w:r>
        <w:rPr>
          <w:rFonts w:hint="eastAsia"/>
        </w:rPr>
        <w:t>选项结构，使用了</w:t>
      </w:r>
      <w:r>
        <w:rPr>
          <w:rFonts w:hint="eastAsia"/>
        </w:rPr>
        <w:t>neigh.c</w:t>
      </w:r>
      <w:r>
        <w:rPr>
          <w:rFonts w:hint="eastAsia"/>
        </w:rPr>
        <w:t>文件中的</w:t>
      </w:r>
      <w:r>
        <w:rPr>
          <w:rFonts w:hint="eastAsia"/>
        </w:rPr>
        <w:t>neigh_tbl_add()</w:t>
      </w:r>
      <w:r>
        <w:rPr>
          <w:rFonts w:hint="eastAsia"/>
        </w:rPr>
        <w:t>来增加邻居节点的表项，使用了</w:t>
      </w:r>
      <w:r>
        <w:rPr>
          <w:rFonts w:hint="eastAsia"/>
        </w:rPr>
        <w:t>link-cache.c</w:t>
      </w:r>
      <w:r>
        <w:rPr>
          <w:rFonts w:hint="eastAsia"/>
        </w:rPr>
        <w:t>文件中的</w:t>
      </w:r>
      <w:r>
        <w:rPr>
          <w:rFonts w:hint="eastAsia"/>
        </w:rPr>
        <w:t>lc_srt_add()</w:t>
      </w:r>
      <w:r>
        <w:rPr>
          <w:rFonts w:hint="eastAsia"/>
        </w:rPr>
        <w:t>以及</w:t>
      </w:r>
      <w:r>
        <w:rPr>
          <w:rFonts w:hint="eastAsia"/>
        </w:rPr>
        <w:t>lc_link_add()</w:t>
      </w:r>
      <w:r>
        <w:rPr>
          <w:rFonts w:hint="eastAsia"/>
        </w:rPr>
        <w:t>函数来增加</w:t>
      </w:r>
      <w:r>
        <w:rPr>
          <w:rFonts w:hint="eastAsia"/>
        </w:rPr>
        <w:t>srt</w:t>
      </w:r>
      <w:r>
        <w:rPr>
          <w:rFonts w:hint="eastAsia"/>
        </w:rPr>
        <w:t>以及</w:t>
      </w:r>
      <w:r>
        <w:rPr>
          <w:rFonts w:hint="eastAsia"/>
        </w:rPr>
        <w:t>link</w:t>
      </w:r>
      <w:r>
        <w:rPr>
          <w:rFonts w:hint="eastAsia"/>
        </w:rPr>
        <w:t>选项。</w:t>
      </w:r>
    </w:p>
    <w:p w14:paraId="2CA97E14" w14:textId="77777777" w:rsidR="007C550E" w:rsidRDefault="007C550E" w:rsidP="008E0D20"/>
    <w:p w14:paraId="7D567E95" w14:textId="77777777" w:rsidR="007C550E" w:rsidRDefault="007C550E" w:rsidP="008E0D20"/>
    <w:p w14:paraId="7A43189B" w14:textId="77777777" w:rsidR="007C550E" w:rsidRDefault="007C550E" w:rsidP="008E0D20"/>
    <w:p w14:paraId="7B13E386" w14:textId="77777777" w:rsidR="007C550E" w:rsidRDefault="007C550E" w:rsidP="008E0D20"/>
    <w:p w14:paraId="152E8CE3" w14:textId="77777777" w:rsidR="008E7FE6" w:rsidRDefault="008E7FE6" w:rsidP="008E0D20"/>
    <w:p w14:paraId="121FB803" w14:textId="6E513607" w:rsidR="00957EA1" w:rsidRDefault="00957EA1" w:rsidP="00957EA1">
      <w:pPr>
        <w:pStyle w:val="2"/>
        <w:spacing w:before="120"/>
      </w:pPr>
      <w:bookmarkStart w:id="20" w:name="_Toc533891886"/>
      <w:r>
        <w:rPr>
          <w:rFonts w:hint="eastAsia"/>
        </w:rPr>
        <w:lastRenderedPageBreak/>
        <w:t xml:space="preserve">3.2 </w:t>
      </w:r>
      <w:r w:rsidRPr="004310B7">
        <w:rPr>
          <w:rFonts w:ascii="Calibri" w:hAnsi="Calibri"/>
        </w:rPr>
        <w:t>rerr</w:t>
      </w:r>
      <w:r>
        <w:rPr>
          <w:rFonts w:hint="eastAsia"/>
        </w:rPr>
        <w:t>选项结构</w:t>
      </w:r>
      <w:bookmarkEnd w:id="20"/>
    </w:p>
    <w:p w14:paraId="65E301C9" w14:textId="1C9EDB18" w:rsidR="00957EA1" w:rsidRDefault="00957EA1" w:rsidP="00957EA1">
      <w:r>
        <w:rPr>
          <w:rFonts w:hint="eastAsia"/>
        </w:rPr>
        <w:tab/>
        <w:t>1. rerr</w:t>
      </w:r>
      <w:r>
        <w:rPr>
          <w:rFonts w:hint="eastAsia"/>
        </w:rPr>
        <w:t>选项结构</w:t>
      </w:r>
      <w:r>
        <w:rPr>
          <w:rFonts w:hint="eastAsia"/>
        </w:rPr>
        <w:t>:</w:t>
      </w:r>
      <w:r w:rsidR="008E0D20" w:rsidRPr="008E0D20">
        <w:rPr>
          <w:noProof/>
        </w:rPr>
        <w:t xml:space="preserve"> </w:t>
      </w:r>
    </w:p>
    <w:p w14:paraId="4207EFB3" w14:textId="7B243205" w:rsidR="008E0D20" w:rsidRDefault="009E1B11" w:rsidP="008E0D20">
      <w:r>
        <w:rPr>
          <w:noProof/>
        </w:rPr>
        <w:drawing>
          <wp:anchor distT="0" distB="0" distL="114300" distR="114300" simplePos="0" relativeHeight="251672064" behindDoc="0" locked="0" layoutInCell="1" allowOverlap="1" wp14:anchorId="1A7389E8" wp14:editId="1E7E601F">
            <wp:simplePos x="0" y="0"/>
            <wp:positionH relativeFrom="column">
              <wp:posOffset>-54877</wp:posOffset>
            </wp:positionH>
            <wp:positionV relativeFrom="paragraph">
              <wp:posOffset>204684</wp:posOffset>
            </wp:positionV>
            <wp:extent cx="5427001" cy="5047879"/>
            <wp:effectExtent l="0" t="0" r="8890" b="6985"/>
            <wp:wrapNone/>
            <wp:docPr id="35" name="图片 35" descr="../../../Library/Containers/com.tencent.qq/Data/Library/Caches/Images/F6F968E79BBCC14EB855433A0AA764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Caches/Images/F6F968E79BBCC14EB855433A0AA7642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7001" cy="5047879"/>
                    </a:xfrm>
                    <a:prstGeom prst="rect">
                      <a:avLst/>
                    </a:prstGeom>
                    <a:noFill/>
                    <a:ln>
                      <a:noFill/>
                    </a:ln>
                  </pic:spPr>
                </pic:pic>
              </a:graphicData>
            </a:graphic>
            <wp14:sizeRelH relativeFrom="page">
              <wp14:pctWidth>0</wp14:pctWidth>
            </wp14:sizeRelH>
            <wp14:sizeRelV relativeFrom="page">
              <wp14:pctHeight>0</wp14:pctHeight>
            </wp14:sizeRelV>
          </wp:anchor>
        </w:drawing>
      </w:r>
      <w:r w:rsidR="008E0D20">
        <w:rPr>
          <w:u w:val="single"/>
        </w:rPr>
        <w:t xml:space="preserve">                                      </w:t>
      </w:r>
      <w:r w:rsidR="008E0D20">
        <w:rPr>
          <w:rFonts w:hint="eastAsia"/>
          <w:u w:val="single"/>
        </w:rPr>
        <w:t xml:space="preserve">  </w:t>
      </w:r>
      <w:r w:rsidR="008E0D20">
        <w:rPr>
          <w:u w:val="single"/>
        </w:rPr>
        <w:t xml:space="preserve">                           </w:t>
      </w:r>
      <w:r w:rsidR="008E0D20">
        <w:rPr>
          <w:rFonts w:hint="eastAsia"/>
        </w:rPr>
        <w:t>dsr-rerr.c</w:t>
      </w:r>
    </w:p>
    <w:p w14:paraId="50C86CC9" w14:textId="01ECF94A" w:rsidR="00957EA1" w:rsidRDefault="00957EA1" w:rsidP="00957EA1"/>
    <w:p w14:paraId="34024305" w14:textId="5AC146FA" w:rsidR="005E68E6" w:rsidRDefault="005E68E6" w:rsidP="00B157BF"/>
    <w:p w14:paraId="55D1F526" w14:textId="261FE826" w:rsidR="005E68E6" w:rsidRDefault="005E68E6" w:rsidP="00B157BF"/>
    <w:p w14:paraId="72B6A6F1" w14:textId="79821802" w:rsidR="005E68E6" w:rsidRDefault="005E68E6" w:rsidP="00B157BF"/>
    <w:p w14:paraId="06A90C29" w14:textId="77777777" w:rsidR="008E0D20" w:rsidRDefault="008E0D20" w:rsidP="00B157BF"/>
    <w:p w14:paraId="5F69DAA2" w14:textId="77777777" w:rsidR="008E0D20" w:rsidRDefault="008E0D20" w:rsidP="00B157BF"/>
    <w:p w14:paraId="7AF5692A" w14:textId="77777777" w:rsidR="008E0D20" w:rsidRDefault="008E0D20" w:rsidP="00B157BF"/>
    <w:p w14:paraId="33D07B2D" w14:textId="77777777" w:rsidR="008E0D20" w:rsidRDefault="008E0D20" w:rsidP="00B157BF"/>
    <w:p w14:paraId="60123E32" w14:textId="77777777" w:rsidR="008E0D20" w:rsidRDefault="008E0D20" w:rsidP="00B157BF"/>
    <w:p w14:paraId="36E8DDA1" w14:textId="77777777" w:rsidR="008E0D20" w:rsidRDefault="008E0D20" w:rsidP="00B157BF"/>
    <w:p w14:paraId="1E8B3EAF" w14:textId="77777777" w:rsidR="008E0D20" w:rsidRDefault="008E0D20" w:rsidP="00B157BF"/>
    <w:p w14:paraId="5EF08734" w14:textId="77777777" w:rsidR="008E0D20" w:rsidRDefault="008E0D20" w:rsidP="00B157BF"/>
    <w:p w14:paraId="4C7FC89B" w14:textId="77777777" w:rsidR="008E0D20" w:rsidRDefault="008E0D20" w:rsidP="00B157BF"/>
    <w:p w14:paraId="2A135A5C" w14:textId="77777777" w:rsidR="009E1B11" w:rsidRDefault="009E1B11" w:rsidP="00B157BF"/>
    <w:p w14:paraId="0A428A0D" w14:textId="77777777" w:rsidR="009E1B11" w:rsidRDefault="009E1B11" w:rsidP="00B157BF"/>
    <w:p w14:paraId="62F68757" w14:textId="77777777" w:rsidR="0082050C" w:rsidRDefault="0082050C" w:rsidP="00B157BF"/>
    <w:p w14:paraId="26B31243" w14:textId="77777777" w:rsidR="0082050C" w:rsidRDefault="0082050C" w:rsidP="00B157BF"/>
    <w:p w14:paraId="3ED05F45" w14:textId="77777777" w:rsidR="0082050C" w:rsidRDefault="0082050C" w:rsidP="00B157BF"/>
    <w:p w14:paraId="5AE3A61E" w14:textId="77777777" w:rsidR="0082050C" w:rsidRDefault="0082050C" w:rsidP="00B157BF"/>
    <w:p w14:paraId="6A68B4BF" w14:textId="77777777" w:rsidR="0082050C" w:rsidRDefault="0082050C" w:rsidP="00B157BF"/>
    <w:p w14:paraId="4DEAFA26" w14:textId="77777777" w:rsidR="0082050C" w:rsidRDefault="0082050C" w:rsidP="00B157BF"/>
    <w:p w14:paraId="4A8B59D2" w14:textId="77777777" w:rsidR="0082050C" w:rsidRDefault="0082050C" w:rsidP="00B157BF"/>
    <w:p w14:paraId="35B6DDB4" w14:textId="77777777" w:rsidR="009E1B11" w:rsidRDefault="009E1B11" w:rsidP="00B157BF"/>
    <w:p w14:paraId="43641915" w14:textId="77777777" w:rsidR="009E1B11" w:rsidRDefault="009E1B11" w:rsidP="00B157BF"/>
    <w:p w14:paraId="72231A89" w14:textId="77777777" w:rsidR="009E1B11" w:rsidRDefault="009E1B11" w:rsidP="00B157BF"/>
    <w:p w14:paraId="47BDE6CA" w14:textId="77777777" w:rsidR="009E1B11" w:rsidRDefault="009E1B11" w:rsidP="00B157BF"/>
    <w:p w14:paraId="5B4BB84F" w14:textId="77777777" w:rsidR="009E1B11" w:rsidRDefault="009E1B11" w:rsidP="00B157BF"/>
    <w:p w14:paraId="02EAA23E" w14:textId="77777777" w:rsidR="009E1B11" w:rsidRDefault="009E1B11" w:rsidP="00B157BF"/>
    <w:p w14:paraId="713A4ACB" w14:textId="77777777" w:rsidR="009E1B11" w:rsidRDefault="009E1B11" w:rsidP="00B157BF"/>
    <w:p w14:paraId="780EC591" w14:textId="77777777" w:rsidR="008E0D20" w:rsidRDefault="008E0D20" w:rsidP="008E0D20">
      <w:r>
        <w:rPr>
          <w:u w:val="single"/>
        </w:rPr>
        <w:t xml:space="preserve">                                      </w:t>
      </w:r>
      <w:r>
        <w:rPr>
          <w:rFonts w:hint="eastAsia"/>
          <w:u w:val="single"/>
        </w:rPr>
        <w:t xml:space="preserve">  </w:t>
      </w:r>
      <w:r>
        <w:rPr>
          <w:u w:val="single"/>
        </w:rPr>
        <w:t xml:space="preserve">                           </w:t>
      </w:r>
      <w:r>
        <w:rPr>
          <w:rFonts w:hint="eastAsia"/>
        </w:rPr>
        <w:t>dsr-rerr.c</w:t>
      </w:r>
    </w:p>
    <w:p w14:paraId="767CE375" w14:textId="47D59F7C" w:rsidR="0032539E" w:rsidRDefault="0032539E" w:rsidP="0032539E">
      <w:pPr>
        <w:jc w:val="center"/>
      </w:pPr>
      <w:r>
        <w:rPr>
          <w:rFonts w:hint="eastAsia"/>
        </w:rPr>
        <w:t>图</w:t>
      </w:r>
      <w:r>
        <w:rPr>
          <w:rFonts w:hint="eastAsia"/>
        </w:rPr>
        <w:t>24  dsr_rerr_opt_recv</w:t>
      </w:r>
      <w:r>
        <w:rPr>
          <w:rFonts w:hint="eastAsia"/>
        </w:rPr>
        <w:t>方法</w:t>
      </w:r>
      <w:r>
        <w:t xml:space="preserve"> </w:t>
      </w:r>
    </w:p>
    <w:p w14:paraId="672D0AF0" w14:textId="77777777" w:rsidR="0032539E" w:rsidRDefault="00540462" w:rsidP="00540462">
      <w:r>
        <w:rPr>
          <w:rFonts w:hint="eastAsia"/>
        </w:rPr>
        <w:tab/>
      </w:r>
    </w:p>
    <w:p w14:paraId="0EF5A398" w14:textId="77777777" w:rsidR="00054558" w:rsidRDefault="008E0D20" w:rsidP="00054558">
      <w:pPr>
        <w:ind w:firstLine="420"/>
        <w:rPr>
          <w:rFonts w:hint="eastAsia"/>
        </w:rPr>
      </w:pPr>
      <w:r>
        <w:rPr>
          <w:rFonts w:hint="eastAsia"/>
        </w:rPr>
        <w:t>接收错误选项，如果没有正确到达，则将该选项发给他的源节点及目的节点，删掉所有没有接收</w:t>
      </w:r>
      <w:r>
        <w:rPr>
          <w:rFonts w:hint="eastAsia"/>
        </w:rPr>
        <w:t>ack</w:t>
      </w:r>
      <w:r>
        <w:rPr>
          <w:rFonts w:hint="eastAsia"/>
        </w:rPr>
        <w:t>的包，将破损的链从缓存中移出。</w:t>
      </w:r>
    </w:p>
    <w:p w14:paraId="03D7576D" w14:textId="0091BC7D" w:rsidR="00540462" w:rsidRPr="00540462" w:rsidRDefault="00540462" w:rsidP="00054558">
      <w:pPr>
        <w:ind w:firstLine="420"/>
      </w:pPr>
      <w:r w:rsidRPr="00540462">
        <w:t>如果在找到目的地之前减至</w:t>
      </w:r>
      <w:r w:rsidR="0032539E">
        <w:t>０，则这个请求包将被丢弃。</w:t>
      </w:r>
      <w:r w:rsidRPr="00540462">
        <w:t>运用这个机制来发送一个非广播式路由请求，用以确定目标是否是</w:t>
      </w:r>
      <w:r w:rsidRPr="00540462">
        <w:t xml:space="preserve"> </w:t>
      </w:r>
      <w:r w:rsidRPr="00540462">
        <w:t>起始节点的邻居或临近节点是否存储有到达目的</w:t>
      </w:r>
      <w:r w:rsidR="0032539E">
        <w:t>节点的路径。</w:t>
      </w:r>
      <w:r w:rsidR="0032539E">
        <w:rPr>
          <w:rFonts w:hint="eastAsia"/>
        </w:rPr>
        <w:t>否则输入出信息</w:t>
      </w:r>
      <w:r w:rsidR="0032539E">
        <w:rPr>
          <w:rFonts w:hint="eastAsia"/>
        </w:rPr>
        <w:t>OPTION_NOT_SUPPORTED</w:t>
      </w:r>
    </w:p>
    <w:p w14:paraId="71A8E965" w14:textId="1A030586" w:rsidR="008E0D20" w:rsidRDefault="008E0D20" w:rsidP="00B157BF"/>
    <w:p w14:paraId="1AB45993" w14:textId="4C091173" w:rsidR="00540462" w:rsidRDefault="00540462" w:rsidP="00B157BF"/>
    <w:p w14:paraId="786C63D5" w14:textId="508B262B" w:rsidR="00540462" w:rsidRDefault="00540462" w:rsidP="00B157BF"/>
    <w:p w14:paraId="713ED8B0" w14:textId="054412CC" w:rsidR="00540462" w:rsidRDefault="0082050C" w:rsidP="00B157BF">
      <w:r>
        <w:rPr>
          <w:noProof/>
        </w:rPr>
        <w:lastRenderedPageBreak/>
        <w:drawing>
          <wp:anchor distT="0" distB="0" distL="114300" distR="114300" simplePos="0" relativeHeight="251661824" behindDoc="0" locked="0" layoutInCell="1" allowOverlap="1" wp14:anchorId="1D2BF7CA" wp14:editId="7F62F818">
            <wp:simplePos x="0" y="0"/>
            <wp:positionH relativeFrom="column">
              <wp:posOffset>2153920</wp:posOffset>
            </wp:positionH>
            <wp:positionV relativeFrom="paragraph">
              <wp:posOffset>-291465</wp:posOffset>
            </wp:positionV>
            <wp:extent cx="1521460" cy="1905635"/>
            <wp:effectExtent l="0" t="0" r="0" b="0"/>
            <wp:wrapNone/>
            <wp:docPr id="15" name="图片 15" descr="屏幕快照%202018-12-13%20下午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8-12-13%20下午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1460" cy="1905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0BD0F3" w14:textId="5A82F820" w:rsidR="00540462" w:rsidRDefault="00540462" w:rsidP="00B157BF"/>
    <w:p w14:paraId="475BBB3D" w14:textId="77777777" w:rsidR="00540462" w:rsidRDefault="00540462" w:rsidP="00B157BF"/>
    <w:p w14:paraId="65B1DB90" w14:textId="227A5506" w:rsidR="008E0D20" w:rsidRDefault="008E0D20" w:rsidP="00B157BF"/>
    <w:p w14:paraId="3AA7D870" w14:textId="77777777" w:rsidR="0082050C" w:rsidRDefault="0082050C" w:rsidP="00B157BF"/>
    <w:p w14:paraId="54270672" w14:textId="77777777" w:rsidR="0082050C" w:rsidRDefault="0082050C" w:rsidP="00B157BF"/>
    <w:p w14:paraId="782F215F" w14:textId="77777777" w:rsidR="0082050C" w:rsidRDefault="0082050C" w:rsidP="00B157BF"/>
    <w:p w14:paraId="4320312C" w14:textId="77777777" w:rsidR="0082050C" w:rsidRDefault="0082050C" w:rsidP="00B157BF"/>
    <w:p w14:paraId="734115BA" w14:textId="576CD5AD" w:rsidR="008E0D20" w:rsidRDefault="008E0D20" w:rsidP="00B157BF"/>
    <w:p w14:paraId="22EB686C" w14:textId="5983B907" w:rsidR="008E0D20" w:rsidRDefault="008E0D20" w:rsidP="00B157BF"/>
    <w:p w14:paraId="1CA43867" w14:textId="3A26F573" w:rsidR="0032539E" w:rsidRDefault="0032539E" w:rsidP="0032539E">
      <w:pPr>
        <w:jc w:val="center"/>
      </w:pPr>
      <w:r>
        <w:rPr>
          <w:rFonts w:hint="eastAsia"/>
        </w:rPr>
        <w:t>图</w:t>
      </w:r>
      <w:r>
        <w:rPr>
          <w:rFonts w:hint="eastAsia"/>
        </w:rPr>
        <w:t>25  dsr_rerr_opt</w:t>
      </w:r>
      <w:r>
        <w:rPr>
          <w:rFonts w:hint="eastAsia"/>
        </w:rPr>
        <w:t>结构</w:t>
      </w:r>
      <w:r>
        <w:t xml:space="preserve"> </w:t>
      </w:r>
    </w:p>
    <w:p w14:paraId="63148CF3" w14:textId="267035B3" w:rsidR="0032539E" w:rsidRDefault="0032539E" w:rsidP="00B157BF">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14:paraId="0AB4FCDC" w14:textId="03A3069B" w:rsidR="00773F66" w:rsidRDefault="00773F66" w:rsidP="00773F66">
      <w:r>
        <w:rPr>
          <w:rFonts w:hint="eastAsia"/>
        </w:rPr>
        <w:tab/>
        <w:t xml:space="preserve">2. </w:t>
      </w:r>
      <w:r w:rsidR="0032539E">
        <w:rPr>
          <w:rFonts w:hint="eastAsia"/>
        </w:rPr>
        <w:t>代码</w:t>
      </w:r>
      <w:r>
        <w:rPr>
          <w:rFonts w:hint="eastAsia"/>
        </w:rPr>
        <w:t>介绍</w:t>
      </w:r>
    </w:p>
    <w:p w14:paraId="4E070109" w14:textId="4A062F12" w:rsidR="00773F66" w:rsidRDefault="00773F66" w:rsidP="00773F66">
      <w:r>
        <w:rPr>
          <w:rFonts w:hint="eastAsia"/>
        </w:rPr>
        <w:tab/>
      </w:r>
      <w:r>
        <w:rPr>
          <w:rFonts w:hint="eastAsia"/>
        </w:rPr>
        <w:t>网络拓扑的变化使得缓存的路由失效，影响和感染其它节点，使用该路由缓存的路由将不可用。当节点根据路由缓存回应</w:t>
      </w:r>
      <w:r>
        <w:rPr>
          <w:rFonts w:hint="eastAsia"/>
        </w:rPr>
        <w:t>RREP</w:t>
      </w:r>
      <w:r>
        <w:rPr>
          <w:rFonts w:hint="eastAsia"/>
        </w:rPr>
        <w:t>时，其它监听到此</w:t>
      </w:r>
      <w:r>
        <w:rPr>
          <w:rFonts w:hint="eastAsia"/>
        </w:rPr>
        <w:t>RREP</w:t>
      </w:r>
      <w:r>
        <w:rPr>
          <w:rFonts w:hint="eastAsia"/>
        </w:rPr>
        <w:t>的节点会更改自己缓存的路由，从而感染错误路由缓存，设置缓存路由的有效期，过期即删除。</w:t>
      </w:r>
    </w:p>
    <w:p w14:paraId="03226121" w14:textId="6A489FAD" w:rsidR="000B7273" w:rsidRDefault="0032539E" w:rsidP="00773F66">
      <w:r>
        <w:rPr>
          <w:rFonts w:hint="eastAsia"/>
          <w:noProof/>
        </w:rPr>
        <w:drawing>
          <wp:anchor distT="0" distB="0" distL="114300" distR="114300" simplePos="0" relativeHeight="251679232" behindDoc="0" locked="0" layoutInCell="1" allowOverlap="1" wp14:anchorId="3DB41141" wp14:editId="3F3F8DB9">
            <wp:simplePos x="0" y="0"/>
            <wp:positionH relativeFrom="column">
              <wp:posOffset>1560548</wp:posOffset>
            </wp:positionH>
            <wp:positionV relativeFrom="paragraph">
              <wp:posOffset>24193</wp:posOffset>
            </wp:positionV>
            <wp:extent cx="2686967" cy="4308187"/>
            <wp:effectExtent l="0" t="0" r="5715" b="10160"/>
            <wp:wrapNone/>
            <wp:docPr id="43" name="图片 43" descr="../../../Library/Containers/com.tencent.qq/Data/Library/Caches/Images/9F054B71B8CE8A30AAE83238696CDD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qq/Data/Library/Caches/Images/9F054B71B8CE8A30AAE83238696CDD6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87531" cy="43090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3E6CE" w14:textId="01FFCF45" w:rsidR="000B7273" w:rsidRDefault="000B7273" w:rsidP="00773F66"/>
    <w:p w14:paraId="4F01B6DB" w14:textId="71743593" w:rsidR="000B7273" w:rsidRDefault="000B7273" w:rsidP="00773F66"/>
    <w:p w14:paraId="5A4E2701" w14:textId="7E37B9DE" w:rsidR="000B7273" w:rsidRDefault="000B7273" w:rsidP="00773F66"/>
    <w:p w14:paraId="033B3300" w14:textId="5BF41D3A" w:rsidR="000B7273" w:rsidRDefault="000B7273" w:rsidP="00773F66"/>
    <w:p w14:paraId="11202E1E" w14:textId="77777777" w:rsidR="000B7273" w:rsidRDefault="000B7273" w:rsidP="00773F66"/>
    <w:p w14:paraId="1A95E156" w14:textId="77777777" w:rsidR="000B7273" w:rsidRDefault="000B7273" w:rsidP="00773F66"/>
    <w:p w14:paraId="02F25FB6" w14:textId="77777777" w:rsidR="000B7273" w:rsidRDefault="000B7273" w:rsidP="00773F66"/>
    <w:p w14:paraId="274E76D3" w14:textId="77777777" w:rsidR="000B7273" w:rsidRDefault="000B7273" w:rsidP="00773F66"/>
    <w:p w14:paraId="08314EDB" w14:textId="77777777" w:rsidR="000B7273" w:rsidRDefault="000B7273" w:rsidP="00773F66"/>
    <w:p w14:paraId="12D4AC94" w14:textId="77777777" w:rsidR="0082050C" w:rsidRDefault="0082050C" w:rsidP="00773F66"/>
    <w:p w14:paraId="03ED66FC" w14:textId="77777777" w:rsidR="0082050C" w:rsidRDefault="0082050C" w:rsidP="00773F66"/>
    <w:p w14:paraId="45949462" w14:textId="77777777" w:rsidR="0082050C" w:rsidRDefault="0082050C" w:rsidP="00773F66"/>
    <w:p w14:paraId="700D4E56" w14:textId="77777777" w:rsidR="0082050C" w:rsidRDefault="0082050C" w:rsidP="00773F66"/>
    <w:p w14:paraId="4983382C" w14:textId="77777777" w:rsidR="0082050C" w:rsidRDefault="0082050C" w:rsidP="00773F66"/>
    <w:p w14:paraId="200FEB2A" w14:textId="77777777" w:rsidR="0082050C" w:rsidRDefault="0082050C" w:rsidP="00773F66"/>
    <w:p w14:paraId="66AAD5A3" w14:textId="77777777" w:rsidR="000B7273" w:rsidRDefault="000B7273" w:rsidP="00773F66"/>
    <w:p w14:paraId="42D2C341" w14:textId="77777777" w:rsidR="000B7273" w:rsidRDefault="000B7273" w:rsidP="00773F66"/>
    <w:p w14:paraId="2A9963D0" w14:textId="77777777" w:rsidR="000B7273" w:rsidRDefault="000B7273" w:rsidP="00773F66"/>
    <w:p w14:paraId="5996FC2D" w14:textId="77777777" w:rsidR="000B7273" w:rsidRDefault="000B7273" w:rsidP="00773F66"/>
    <w:p w14:paraId="10552D7B" w14:textId="77777777" w:rsidR="000B7273" w:rsidRDefault="000B7273" w:rsidP="00773F66"/>
    <w:p w14:paraId="2EBE8713" w14:textId="77777777" w:rsidR="000B7273" w:rsidRDefault="000B7273" w:rsidP="00773F66"/>
    <w:p w14:paraId="5E50B101" w14:textId="77777777" w:rsidR="000B7273" w:rsidRDefault="000B7273" w:rsidP="00773F66"/>
    <w:p w14:paraId="58A349AE" w14:textId="77777777" w:rsidR="000B7273" w:rsidRDefault="000B7273" w:rsidP="00773F66"/>
    <w:p w14:paraId="0B4E7BA5" w14:textId="77777777" w:rsidR="000B7273" w:rsidRDefault="000B7273" w:rsidP="00773F66"/>
    <w:p w14:paraId="5CEA1DD7" w14:textId="77777777" w:rsidR="000B7273" w:rsidRDefault="000B7273" w:rsidP="00773F66"/>
    <w:p w14:paraId="1AAEB7D0" w14:textId="446B856D" w:rsidR="000B7273" w:rsidRDefault="0032539E" w:rsidP="0032539E">
      <w:pPr>
        <w:jc w:val="center"/>
      </w:pPr>
      <w:r>
        <w:rPr>
          <w:rFonts w:hint="eastAsia"/>
        </w:rPr>
        <w:t>图</w:t>
      </w:r>
      <w:r>
        <w:rPr>
          <w:rFonts w:hint="eastAsia"/>
        </w:rPr>
        <w:t>26  dsr-rerr.c</w:t>
      </w:r>
      <w:r>
        <w:rPr>
          <w:rFonts w:hint="eastAsia"/>
        </w:rPr>
        <w:t>与各文件之间调用关系</w:t>
      </w:r>
    </w:p>
    <w:p w14:paraId="37E32109" w14:textId="428EA0F5" w:rsidR="00773F66" w:rsidRPr="00773F66" w:rsidRDefault="00773F66" w:rsidP="008E0D20">
      <w:pPr>
        <w:pStyle w:val="2"/>
        <w:spacing w:before="120"/>
      </w:pPr>
      <w:bookmarkStart w:id="21" w:name="_Toc533891887"/>
      <w:r>
        <w:rPr>
          <w:rFonts w:hint="eastAsia"/>
        </w:rPr>
        <w:lastRenderedPageBreak/>
        <w:t>3.3 maint_buf选项结构</w:t>
      </w:r>
      <w:bookmarkEnd w:id="21"/>
    </w:p>
    <w:p w14:paraId="1F772E03" w14:textId="529CAAAD" w:rsidR="00773F66" w:rsidRDefault="00773F66" w:rsidP="00773F66">
      <w:r>
        <w:rPr>
          <w:rFonts w:hint="eastAsia"/>
        </w:rPr>
        <w:tab/>
        <w:t xml:space="preserve">1. </w:t>
      </w:r>
      <w:r>
        <w:rPr>
          <w:rFonts w:hint="eastAsia"/>
        </w:rPr>
        <w:t>路由维护缓存选项结构</w:t>
      </w:r>
      <w:r>
        <w:rPr>
          <w:rFonts w:hint="eastAsia"/>
        </w:rPr>
        <w:t>:</w:t>
      </w:r>
    </w:p>
    <w:p w14:paraId="31A4EDAE" w14:textId="19E3F9CD" w:rsidR="009956C3" w:rsidRDefault="009956C3" w:rsidP="009956C3">
      <w:r>
        <w:rPr>
          <w:u w:val="single"/>
        </w:rPr>
        <w:t xml:space="preserve">                                      </w:t>
      </w:r>
      <w:r>
        <w:rPr>
          <w:rFonts w:hint="eastAsia"/>
          <w:u w:val="single"/>
        </w:rPr>
        <w:t xml:space="preserve">  </w:t>
      </w:r>
      <w:r>
        <w:rPr>
          <w:u w:val="single"/>
        </w:rPr>
        <w:t xml:space="preserve">                     </w:t>
      </w:r>
      <w:r>
        <w:rPr>
          <w:rFonts w:hint="eastAsia"/>
        </w:rPr>
        <w:t>dsr-maint_buf.c</w:t>
      </w:r>
    </w:p>
    <w:p w14:paraId="77478108" w14:textId="59F2E764" w:rsidR="008E0D20" w:rsidRDefault="009956C3" w:rsidP="00773F66">
      <w:r>
        <w:rPr>
          <w:rFonts w:hint="eastAsia"/>
          <w:noProof/>
        </w:rPr>
        <w:drawing>
          <wp:anchor distT="0" distB="0" distL="114300" distR="114300" simplePos="0" relativeHeight="251673088" behindDoc="0" locked="0" layoutInCell="1" allowOverlap="1" wp14:anchorId="52B9C4C0" wp14:editId="2459DB0C">
            <wp:simplePos x="0" y="0"/>
            <wp:positionH relativeFrom="column">
              <wp:posOffset>-5080</wp:posOffset>
            </wp:positionH>
            <wp:positionV relativeFrom="paragraph">
              <wp:posOffset>157479</wp:posOffset>
            </wp:positionV>
            <wp:extent cx="6590477" cy="4257675"/>
            <wp:effectExtent l="0" t="0" r="0" b="9525"/>
            <wp:wrapNone/>
            <wp:docPr id="36" name="图片 36" descr="../../../Library/Containers/com.tencent.qq/Data/Library/Caches/Images/90103E7EF7094E3EAAC170F342DAF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qq/Data/Library/Caches/Images/90103E7EF7094E3EAAC170F342DAF759.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1" b="22236"/>
                    <a:stretch/>
                  </pic:blipFill>
                  <pic:spPr bwMode="auto">
                    <a:xfrm>
                      <a:off x="0" y="0"/>
                      <a:ext cx="6623287" cy="42788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2E0120" w14:textId="1BEED250" w:rsidR="008E0D20" w:rsidRDefault="008E0D20" w:rsidP="00773F66"/>
    <w:p w14:paraId="38EDEDC9" w14:textId="4C1A1729" w:rsidR="008E0D20" w:rsidRDefault="008E0D20" w:rsidP="00773F66"/>
    <w:p w14:paraId="1AC80499" w14:textId="76AF63E6" w:rsidR="008E0D20" w:rsidRDefault="008E0D20" w:rsidP="00773F66"/>
    <w:p w14:paraId="06652D7D" w14:textId="77777777" w:rsidR="008E0D20" w:rsidRDefault="008E0D20" w:rsidP="00773F66"/>
    <w:p w14:paraId="728EC7F5" w14:textId="1F79A672" w:rsidR="008E0D20" w:rsidRDefault="008E0D20" w:rsidP="00773F66"/>
    <w:p w14:paraId="20DF4AC7" w14:textId="00DAA824" w:rsidR="008E0D20" w:rsidRDefault="008E0D20" w:rsidP="00773F66"/>
    <w:p w14:paraId="18B080A7" w14:textId="77777777" w:rsidR="008E0D20" w:rsidRDefault="008E0D20" w:rsidP="00773F66"/>
    <w:p w14:paraId="464441DC" w14:textId="77777777" w:rsidR="008E0D20" w:rsidRDefault="008E0D20" w:rsidP="00773F66"/>
    <w:p w14:paraId="439F81CB" w14:textId="77777777" w:rsidR="008E0D20" w:rsidRDefault="008E0D20" w:rsidP="00773F66"/>
    <w:p w14:paraId="59431FA9" w14:textId="77777777" w:rsidR="008E0D20" w:rsidRDefault="008E0D20" w:rsidP="00773F66"/>
    <w:p w14:paraId="7F228B34" w14:textId="77777777" w:rsidR="008E0D20" w:rsidRDefault="008E0D20" w:rsidP="00773F66"/>
    <w:p w14:paraId="6B4350E9" w14:textId="77777777" w:rsidR="008E0D20" w:rsidRDefault="008E0D20" w:rsidP="00773F66"/>
    <w:p w14:paraId="5781D5D1" w14:textId="77777777" w:rsidR="009E1B11" w:rsidRDefault="009E1B11" w:rsidP="00773F66"/>
    <w:p w14:paraId="1DBD65E7" w14:textId="77777777" w:rsidR="0082050C" w:rsidRDefault="0082050C" w:rsidP="00773F66"/>
    <w:p w14:paraId="05FB18E0" w14:textId="77777777" w:rsidR="0082050C" w:rsidRDefault="0082050C" w:rsidP="00773F66"/>
    <w:p w14:paraId="0CF60792" w14:textId="77777777" w:rsidR="0082050C" w:rsidRDefault="0082050C" w:rsidP="00773F66"/>
    <w:p w14:paraId="558D165F" w14:textId="77777777" w:rsidR="0082050C" w:rsidRDefault="0082050C" w:rsidP="00773F66"/>
    <w:p w14:paraId="20A02C68" w14:textId="77777777" w:rsidR="0082050C" w:rsidRDefault="0082050C" w:rsidP="00773F66"/>
    <w:p w14:paraId="3BD448DB" w14:textId="77777777" w:rsidR="0082050C" w:rsidRDefault="0082050C" w:rsidP="00773F66"/>
    <w:p w14:paraId="59FBC071" w14:textId="77777777" w:rsidR="0082050C" w:rsidRDefault="0082050C" w:rsidP="00773F66"/>
    <w:p w14:paraId="2AF494A2" w14:textId="77777777" w:rsidR="009E1B11" w:rsidRDefault="009E1B11" w:rsidP="00773F66"/>
    <w:p w14:paraId="03F6DF4D" w14:textId="77777777" w:rsidR="009E1B11" w:rsidRDefault="009E1B11" w:rsidP="00773F66"/>
    <w:p w14:paraId="30E13549" w14:textId="77777777" w:rsidR="009E1B11" w:rsidRDefault="009E1B11" w:rsidP="00773F66"/>
    <w:p w14:paraId="5C4BA7A2" w14:textId="77777777" w:rsidR="009E1B11" w:rsidRDefault="009E1B11" w:rsidP="00773F66"/>
    <w:p w14:paraId="2687FD43" w14:textId="77777777" w:rsidR="009956C3" w:rsidRDefault="009956C3" w:rsidP="009956C3">
      <w:r>
        <w:rPr>
          <w:u w:val="single"/>
        </w:rPr>
        <w:t xml:space="preserve">                                      </w:t>
      </w:r>
      <w:r>
        <w:rPr>
          <w:rFonts w:hint="eastAsia"/>
          <w:u w:val="single"/>
        </w:rPr>
        <w:t xml:space="preserve">  </w:t>
      </w:r>
      <w:r>
        <w:rPr>
          <w:u w:val="single"/>
        </w:rPr>
        <w:t xml:space="preserve">                     </w:t>
      </w:r>
      <w:r>
        <w:rPr>
          <w:rFonts w:hint="eastAsia"/>
        </w:rPr>
        <w:t>dsr-maint_buf.c</w:t>
      </w:r>
    </w:p>
    <w:p w14:paraId="418C0D69" w14:textId="3D3032E2" w:rsidR="0032539E" w:rsidRDefault="0032539E" w:rsidP="0032539E">
      <w:pPr>
        <w:jc w:val="center"/>
      </w:pPr>
      <w:r>
        <w:rPr>
          <w:rFonts w:hint="eastAsia"/>
        </w:rPr>
        <w:t>图</w:t>
      </w:r>
      <w:r>
        <w:rPr>
          <w:rFonts w:hint="eastAsia"/>
        </w:rPr>
        <w:t>27  dsr-maint_buf.c</w:t>
      </w:r>
      <w:r>
        <w:rPr>
          <w:rFonts w:hint="eastAsia"/>
        </w:rPr>
        <w:t>函数部分截图</w:t>
      </w:r>
    </w:p>
    <w:p w14:paraId="58886556" w14:textId="77777777" w:rsidR="006F6B2B" w:rsidRDefault="006F6B2B" w:rsidP="006F6B2B"/>
    <w:p w14:paraId="03A48157" w14:textId="77777777" w:rsidR="006F6B2B" w:rsidRDefault="006F6B2B" w:rsidP="006F6B2B"/>
    <w:p w14:paraId="5902AC10" w14:textId="77777777" w:rsidR="006F6B2B" w:rsidRDefault="006F6B2B" w:rsidP="006F6B2B">
      <w:r>
        <w:rPr>
          <w:rFonts w:hint="eastAsia"/>
        </w:rPr>
        <w:t xml:space="preserve">2. </w:t>
      </w:r>
      <w:r>
        <w:rPr>
          <w:rFonts w:hint="eastAsia"/>
        </w:rPr>
        <w:t>代码介绍</w:t>
      </w:r>
    </w:p>
    <w:p w14:paraId="568FCA43" w14:textId="77777777" w:rsidR="006F6B2B" w:rsidRDefault="006F6B2B" w:rsidP="006F6B2B">
      <w:r>
        <w:rPr>
          <w:rFonts w:hint="eastAsia"/>
        </w:rPr>
        <w:t>515~525</w:t>
      </w:r>
      <w:r>
        <w:rPr>
          <w:rFonts w:hint="eastAsia"/>
        </w:rPr>
        <w:t>：如果数据分组被重发了最大次数仍然没有收到下一跳的确认，则节点向源端发送路由错误（</w:t>
      </w:r>
      <w:r>
        <w:rPr>
          <w:rFonts w:hint="eastAsia"/>
        </w:rPr>
        <w:t>Route Error</w:t>
      </w:r>
      <w:r>
        <w:rPr>
          <w:rFonts w:hint="eastAsia"/>
        </w:rPr>
        <w:t>）消息，并且指明中断的链路源端将该路由从路由缓存中删除。</w:t>
      </w:r>
    </w:p>
    <w:p w14:paraId="654F4E1F" w14:textId="77777777" w:rsidR="006F6B2B" w:rsidRDefault="006F6B2B" w:rsidP="006F6B2B">
      <w:r>
        <w:rPr>
          <w:rFonts w:hint="eastAsia"/>
        </w:rPr>
        <w:t>527~532</w:t>
      </w:r>
      <w:r>
        <w:rPr>
          <w:rFonts w:hint="eastAsia"/>
        </w:rPr>
        <w:t>：如果源端路由缓存中存在另一条到目的节点的路由则使用该路由重发分组，否则重新开始路由发现过程。</w:t>
      </w:r>
    </w:p>
    <w:p w14:paraId="5358351E" w14:textId="12B97CB2" w:rsidR="006F6B2B" w:rsidRDefault="006F6B2B" w:rsidP="00773F66">
      <w:r>
        <w:rPr>
          <w:rFonts w:hint="eastAsia"/>
        </w:rPr>
        <w:t>536~541</w:t>
      </w:r>
      <w:r>
        <w:rPr>
          <w:rFonts w:hint="eastAsia"/>
        </w:rPr>
        <w:t>：如果</w:t>
      </w:r>
      <w:r>
        <w:rPr>
          <w:rFonts w:hint="eastAsia"/>
        </w:rPr>
        <w:t>packet</w:t>
      </w:r>
      <w:r>
        <w:rPr>
          <w:rFonts w:hint="eastAsia"/>
        </w:rPr>
        <w:t>的标志不为</w:t>
      </w:r>
      <w:r>
        <w:rPr>
          <w:rFonts w:hint="eastAsia"/>
        </w:rPr>
        <w:t>1</w:t>
      </w:r>
      <w:r>
        <w:rPr>
          <w:rFonts w:hint="eastAsia"/>
        </w:rPr>
        <w:t>或这不是一个</w:t>
      </w:r>
      <w:r>
        <w:rPr>
          <w:rFonts w:hint="eastAsia"/>
        </w:rPr>
        <w:t>ACK</w:t>
      </w:r>
      <w:r>
        <w:rPr>
          <w:rFonts w:hint="eastAsia"/>
        </w:rPr>
        <w:t>请求报文，则通过调用</w:t>
      </w:r>
      <w:r>
        <w:rPr>
          <w:rFonts w:hint="eastAsia"/>
        </w:rPr>
        <w:t>debug.c</w:t>
      </w:r>
      <w:r>
        <w:rPr>
          <w:rFonts w:hint="eastAsia"/>
        </w:rPr>
        <w:t>的调试日志输出信息</w:t>
      </w:r>
      <w:r>
        <w:rPr>
          <w:rFonts w:hint="eastAsia"/>
        </w:rPr>
        <w:t>Debug()</w:t>
      </w:r>
    </w:p>
    <w:p w14:paraId="4EAE657D" w14:textId="77777777" w:rsidR="006F6B2B" w:rsidRDefault="006F6B2B" w:rsidP="00773F66"/>
    <w:p w14:paraId="2BD24679" w14:textId="374BCEFF" w:rsidR="00773F66" w:rsidRDefault="00773F66" w:rsidP="00773F66"/>
    <w:p w14:paraId="3CE64B3A" w14:textId="111C43A3" w:rsidR="00773F66" w:rsidRDefault="00773F66" w:rsidP="00773F66"/>
    <w:p w14:paraId="2A128273" w14:textId="77777777" w:rsidR="0082050C" w:rsidRDefault="0082050C" w:rsidP="00773F66"/>
    <w:p w14:paraId="23232FA0" w14:textId="2A4457E7" w:rsidR="0082050C" w:rsidRDefault="006F6B2B" w:rsidP="00773F66">
      <w:r>
        <w:rPr>
          <w:noProof/>
        </w:rPr>
        <w:drawing>
          <wp:anchor distT="0" distB="0" distL="114300" distR="114300" simplePos="0" relativeHeight="251662848" behindDoc="0" locked="0" layoutInCell="1" allowOverlap="1" wp14:anchorId="0284F90F" wp14:editId="49FDF881">
            <wp:simplePos x="0" y="0"/>
            <wp:positionH relativeFrom="column">
              <wp:posOffset>2033905</wp:posOffset>
            </wp:positionH>
            <wp:positionV relativeFrom="paragraph">
              <wp:posOffset>-15875</wp:posOffset>
            </wp:positionV>
            <wp:extent cx="1931035" cy="2085340"/>
            <wp:effectExtent l="0" t="0" r="0" b="0"/>
            <wp:wrapNone/>
            <wp:docPr id="17" name="图片 17" descr="屏幕快照%202018-12-13%20下午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8-12-13%20下午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31035" cy="2085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E6C94C" w14:textId="6CDB0B10" w:rsidR="0082050C" w:rsidRDefault="0082050C" w:rsidP="00773F66"/>
    <w:p w14:paraId="69E0BD8B" w14:textId="275C7058" w:rsidR="00773F66" w:rsidRDefault="00773F66" w:rsidP="00773F66"/>
    <w:p w14:paraId="38DB7901" w14:textId="711F7006" w:rsidR="00773F66" w:rsidRDefault="00773F66" w:rsidP="00773F66"/>
    <w:p w14:paraId="62462E0D" w14:textId="0BBE0C27" w:rsidR="000B7273" w:rsidRDefault="000B7273" w:rsidP="00773F66"/>
    <w:p w14:paraId="11C303F0" w14:textId="2A45C9A9" w:rsidR="000B7273" w:rsidRDefault="000B7273" w:rsidP="00773F66"/>
    <w:p w14:paraId="017AB77A" w14:textId="1B92489E" w:rsidR="000B7273" w:rsidRDefault="000B7273" w:rsidP="00773F66"/>
    <w:p w14:paraId="5BDD7A04" w14:textId="6209FEC5" w:rsidR="000B7273" w:rsidRDefault="000B7273" w:rsidP="00773F66"/>
    <w:p w14:paraId="4E704EDB" w14:textId="77777777" w:rsidR="006F6B2B" w:rsidRDefault="006F6B2B" w:rsidP="0032539E">
      <w:pPr>
        <w:jc w:val="center"/>
      </w:pPr>
    </w:p>
    <w:p w14:paraId="458E0897" w14:textId="77777777" w:rsidR="006F6B2B" w:rsidRDefault="006F6B2B" w:rsidP="0032539E">
      <w:pPr>
        <w:jc w:val="center"/>
      </w:pPr>
    </w:p>
    <w:p w14:paraId="74EC6B4F" w14:textId="77777777" w:rsidR="006F6B2B" w:rsidRDefault="006F6B2B" w:rsidP="0032539E">
      <w:pPr>
        <w:jc w:val="center"/>
      </w:pPr>
    </w:p>
    <w:p w14:paraId="2CDDA977" w14:textId="77777777" w:rsidR="006F6B2B" w:rsidRDefault="006F6B2B" w:rsidP="0032539E">
      <w:pPr>
        <w:jc w:val="center"/>
      </w:pPr>
    </w:p>
    <w:p w14:paraId="4EBB0622" w14:textId="77777777" w:rsidR="006F6B2B" w:rsidRDefault="006F6B2B" w:rsidP="0032539E">
      <w:pPr>
        <w:jc w:val="center"/>
      </w:pPr>
    </w:p>
    <w:p w14:paraId="55B8C680" w14:textId="484C5BFB" w:rsidR="0032539E" w:rsidRDefault="0032539E" w:rsidP="0032539E">
      <w:pPr>
        <w:jc w:val="center"/>
      </w:pPr>
      <w:r>
        <w:rPr>
          <w:rFonts w:hint="eastAsia"/>
        </w:rPr>
        <w:t>图</w:t>
      </w:r>
      <w:r>
        <w:rPr>
          <w:rFonts w:hint="eastAsia"/>
        </w:rPr>
        <w:t>28 maint_entry</w:t>
      </w:r>
      <w:r>
        <w:rPr>
          <w:rFonts w:hint="eastAsia"/>
        </w:rPr>
        <w:t>结构</w:t>
      </w:r>
    </w:p>
    <w:p w14:paraId="4E8913AD" w14:textId="2784B8B9" w:rsidR="00773F66" w:rsidRDefault="00773F66" w:rsidP="006F6B2B">
      <w:r>
        <w:rPr>
          <w:rFonts w:hint="eastAsia"/>
        </w:rPr>
        <w:tab/>
      </w:r>
    </w:p>
    <w:p w14:paraId="4700CF43" w14:textId="77777777" w:rsidR="006F6B2B" w:rsidRDefault="006F6B2B" w:rsidP="00773F66"/>
    <w:p w14:paraId="54347543" w14:textId="77777777" w:rsidR="006F6B2B" w:rsidRDefault="006F6B2B" w:rsidP="00773F66"/>
    <w:p w14:paraId="35BE9AA7" w14:textId="77777777" w:rsidR="00B157BF" w:rsidRDefault="00D30AA2" w:rsidP="00B157BF">
      <w:pPr>
        <w:pStyle w:val="1"/>
      </w:pPr>
      <w:bookmarkStart w:id="22" w:name="_Toc533891888"/>
      <w:r>
        <w:rPr>
          <w:rFonts w:hint="eastAsia"/>
        </w:rPr>
        <w:t xml:space="preserve">4 </w:t>
      </w:r>
      <w:r w:rsidR="006E48A9">
        <w:rPr>
          <w:rFonts w:hint="eastAsia"/>
        </w:rPr>
        <w:t xml:space="preserve"> </w:t>
      </w:r>
      <w:r w:rsidR="00B82A31">
        <w:rPr>
          <w:rFonts w:hint="eastAsia"/>
        </w:rPr>
        <w:t>DSR协议基本原理</w:t>
      </w:r>
      <w:bookmarkEnd w:id="22"/>
    </w:p>
    <w:p w14:paraId="4C8E7C38" w14:textId="36643102" w:rsidR="0032539E" w:rsidRPr="0032539E" w:rsidRDefault="00B82A31" w:rsidP="0032539E">
      <w:pPr>
        <w:pStyle w:val="2"/>
        <w:tabs>
          <w:tab w:val="left" w:pos="2222"/>
        </w:tabs>
        <w:spacing w:before="120"/>
        <w:rPr>
          <w:rFonts w:ascii="Calibri" w:hAnsi="Calibri"/>
        </w:rPr>
      </w:pPr>
      <w:bookmarkStart w:id="23" w:name="_Toc533891889"/>
      <w:r>
        <w:rPr>
          <w:rFonts w:hint="eastAsia"/>
        </w:rPr>
        <w:t xml:space="preserve">4.1 </w:t>
      </w:r>
      <w:r>
        <w:rPr>
          <w:rFonts w:ascii="Calibri" w:hAnsi="Calibri" w:hint="eastAsia"/>
        </w:rPr>
        <w:t>路由发现</w:t>
      </w:r>
      <w:bookmarkEnd w:id="23"/>
      <w:r w:rsidR="0032539E">
        <w:rPr>
          <w:rFonts w:ascii="Calibri" w:hAnsi="Calibri"/>
        </w:rPr>
        <w:tab/>
      </w:r>
    </w:p>
    <w:p w14:paraId="0FAC7FBD" w14:textId="77777777" w:rsidR="0032539E" w:rsidRDefault="0032539E" w:rsidP="0032539E">
      <w:pPr>
        <w:ind w:firstLine="420"/>
      </w:pPr>
      <w:r w:rsidRPr="0032539E">
        <w:t>路由发现的作用是使每个节点都能动态地找到到达其他节点的路径，当某个节点接收到一个路由请求包时，对请求包处理方法有以下４类：</w:t>
      </w:r>
      <w:r w:rsidRPr="0032539E">
        <w:t xml:space="preserve"> </w:t>
      </w:r>
    </w:p>
    <w:p w14:paraId="7C6695F2" w14:textId="5CDAC167" w:rsidR="0032539E" w:rsidRDefault="0032539E" w:rsidP="0032539E">
      <w:pPr>
        <w:pStyle w:val="af5"/>
        <w:numPr>
          <w:ilvl w:val="0"/>
          <w:numId w:val="9"/>
        </w:numPr>
        <w:tabs>
          <w:tab w:val="clear" w:pos="377"/>
        </w:tabs>
        <w:spacing w:line="240" w:lineRule="auto"/>
        <w:ind w:firstLineChars="0"/>
        <w:jc w:val="left"/>
      </w:pPr>
      <w:r w:rsidRPr="0032539E">
        <w:t>本次路由请求标识与起始端地址已经存在于最近可见的请求中，为防止重复路由请求包，放弃该请求包．</w:t>
      </w:r>
      <w:r w:rsidRPr="0032539E">
        <w:t xml:space="preserve"> </w:t>
      </w:r>
    </w:p>
    <w:p w14:paraId="04A3BE10" w14:textId="77777777" w:rsidR="0032539E" w:rsidRDefault="0032539E" w:rsidP="0032539E">
      <w:pPr>
        <w:pStyle w:val="af5"/>
        <w:numPr>
          <w:ilvl w:val="0"/>
          <w:numId w:val="9"/>
        </w:numPr>
        <w:tabs>
          <w:tab w:val="clear" w:pos="377"/>
        </w:tabs>
        <w:spacing w:line="240" w:lineRule="auto"/>
        <w:ind w:firstLineChars="0"/>
        <w:jc w:val="left"/>
      </w:pPr>
      <w:r w:rsidRPr="0032539E">
        <w:t>节点地址已经存在于请求的路由记录中，也丢弃路由请求包以防产生循环路由．</w:t>
      </w:r>
      <w:r w:rsidRPr="0032539E">
        <w:t xml:space="preserve"> </w:t>
      </w:r>
    </w:p>
    <w:p w14:paraId="050202AB" w14:textId="11F666AB" w:rsidR="0032539E" w:rsidRPr="0032539E" w:rsidRDefault="0032539E" w:rsidP="0032539E">
      <w:pPr>
        <w:pStyle w:val="af5"/>
        <w:numPr>
          <w:ilvl w:val="0"/>
          <w:numId w:val="9"/>
        </w:numPr>
        <w:tabs>
          <w:tab w:val="clear" w:pos="377"/>
        </w:tabs>
        <w:spacing w:line="240" w:lineRule="auto"/>
        <w:ind w:firstLineChars="0"/>
        <w:jc w:val="left"/>
        <w:rPr>
          <w:rFonts w:ascii="Calibri" w:eastAsia="Calibri" w:hAnsi="Calibri" w:cs="Calibri"/>
        </w:rPr>
      </w:pPr>
      <w:r w:rsidRPr="0032539E">
        <w:t>请求包的目标标识与某个节点的地址相吻合，则信息包中的全程路由记录得以确认，返回响应包到起始端．</w:t>
      </w:r>
      <w:r w:rsidRPr="0032539E">
        <w:t xml:space="preserve"> </w:t>
      </w:r>
    </w:p>
    <w:p w14:paraId="254B9440" w14:textId="7F361E1D" w:rsidR="0032539E" w:rsidRPr="0032539E" w:rsidRDefault="0032539E" w:rsidP="0032539E">
      <w:pPr>
        <w:pStyle w:val="af5"/>
        <w:numPr>
          <w:ilvl w:val="0"/>
          <w:numId w:val="9"/>
        </w:numPr>
        <w:tabs>
          <w:tab w:val="clear" w:pos="377"/>
        </w:tabs>
        <w:spacing w:line="240" w:lineRule="auto"/>
        <w:ind w:firstLineChars="0"/>
        <w:jc w:val="left"/>
      </w:pPr>
      <w:r w:rsidRPr="0032539E">
        <w:t>请求标识与节点地址不吻合，追加此节点地址到路由请求包的路由记录中，并重广播此请求．</w:t>
      </w:r>
    </w:p>
    <w:p w14:paraId="67E0325F" w14:textId="77777777" w:rsidR="00B82A31" w:rsidRDefault="00B82A31" w:rsidP="00B82A31">
      <w:r>
        <w:rPr>
          <w:rFonts w:hint="eastAsia"/>
        </w:rPr>
        <w:tab/>
      </w:r>
      <w:r>
        <w:rPr>
          <w:rFonts w:hint="eastAsia"/>
        </w:rPr>
        <w:t>当节点想要将数据发送到目标节点时，它首先在路由缓冲区中查询到目标节点的路由。</w:t>
      </w:r>
      <w:r>
        <w:rPr>
          <w:rFonts w:hint="eastAsia"/>
        </w:rPr>
        <w:t xml:space="preserve"> </w:t>
      </w:r>
      <w:r>
        <w:rPr>
          <w:rFonts w:hint="eastAsia"/>
        </w:rPr>
        <w:t>如果有，按此路由发送</w:t>
      </w:r>
      <w:r>
        <w:rPr>
          <w:rFonts w:hint="eastAsia"/>
        </w:rPr>
        <w:t xml:space="preserve">; </w:t>
      </w:r>
      <w:r>
        <w:rPr>
          <w:rFonts w:hint="eastAsia"/>
        </w:rPr>
        <w:t>如果不是，则源节点启动路由发现过程。</w:t>
      </w:r>
      <w:r>
        <w:rPr>
          <w:rFonts w:hint="eastAsia"/>
        </w:rPr>
        <w:t xml:space="preserve"> </w:t>
      </w:r>
      <w:r>
        <w:rPr>
          <w:rFonts w:hint="eastAsia"/>
        </w:rPr>
        <w:t>路由发现过程使用洪泛路由。</w:t>
      </w:r>
    </w:p>
    <w:p w14:paraId="1EF94932" w14:textId="3A074615" w:rsidR="00B82A31" w:rsidRDefault="00B82A31" w:rsidP="00B82A31">
      <w:r>
        <w:rPr>
          <w:rFonts w:hint="eastAsia"/>
        </w:rPr>
        <w:tab/>
      </w:r>
      <w:r w:rsidRPr="00B82A31">
        <w:rPr>
          <w:rFonts w:hint="eastAsia"/>
        </w:rPr>
        <w:t>当节点</w:t>
      </w:r>
      <w:r w:rsidRPr="00B82A31">
        <w:rPr>
          <w:rFonts w:hint="eastAsia"/>
        </w:rPr>
        <w:t>S</w:t>
      </w:r>
      <w:r w:rsidRPr="00B82A31">
        <w:rPr>
          <w:rFonts w:hint="eastAsia"/>
        </w:rPr>
        <w:t>需要向节点</w:t>
      </w:r>
      <w:r w:rsidRPr="00B82A31">
        <w:rPr>
          <w:rFonts w:hint="eastAsia"/>
        </w:rPr>
        <w:t>D</w:t>
      </w:r>
      <w:r w:rsidRPr="00B82A31">
        <w:rPr>
          <w:rFonts w:hint="eastAsia"/>
        </w:rPr>
        <w:t>发送数据</w:t>
      </w:r>
      <w:r w:rsidRPr="00B82A31">
        <w:rPr>
          <w:rFonts w:hint="eastAsia"/>
        </w:rPr>
        <w:t xml:space="preserve">, </w:t>
      </w:r>
      <w:r w:rsidRPr="00B82A31">
        <w:rPr>
          <w:rFonts w:hint="eastAsia"/>
        </w:rPr>
        <w:t>但不知到节点</w:t>
      </w:r>
      <w:r w:rsidRPr="00B82A31">
        <w:rPr>
          <w:rFonts w:hint="eastAsia"/>
        </w:rPr>
        <w:t>D</w:t>
      </w:r>
      <w:r w:rsidRPr="00B82A31">
        <w:rPr>
          <w:rFonts w:hint="eastAsia"/>
        </w:rPr>
        <w:t>的路由，于是节点</w:t>
      </w:r>
      <w:r w:rsidRPr="00B82A31">
        <w:rPr>
          <w:rFonts w:hint="eastAsia"/>
        </w:rPr>
        <w:t>S</w:t>
      </w:r>
      <w:r w:rsidRPr="00B82A31">
        <w:rPr>
          <w:rFonts w:hint="eastAsia"/>
        </w:rPr>
        <w:t>就开始路由发现过程。源节点</w:t>
      </w:r>
      <w:r w:rsidRPr="00B82A31">
        <w:rPr>
          <w:rFonts w:hint="eastAsia"/>
        </w:rPr>
        <w:t>S</w:t>
      </w:r>
      <w:r w:rsidRPr="00B82A31">
        <w:rPr>
          <w:rFonts w:hint="eastAsia"/>
        </w:rPr>
        <w:t>洪泛“路由请求”分组</w:t>
      </w:r>
      <w:r w:rsidRPr="00B82A31">
        <w:rPr>
          <w:rFonts w:hint="eastAsia"/>
        </w:rPr>
        <w:t>Route Request (RREQ)</w:t>
      </w:r>
      <w:r w:rsidRPr="00B82A31">
        <w:rPr>
          <w:rFonts w:hint="eastAsia"/>
        </w:rPr>
        <w:t>，每个请求分组通过序列号和源节点</w:t>
      </w:r>
      <w:r w:rsidRPr="00B82A31">
        <w:rPr>
          <w:rFonts w:hint="eastAsia"/>
        </w:rPr>
        <w:t>S</w:t>
      </w:r>
      <w:r w:rsidRPr="00B82A31">
        <w:rPr>
          <w:rFonts w:hint="eastAsia"/>
        </w:rPr>
        <w:t>标识唯一确定。</w:t>
      </w:r>
    </w:p>
    <w:p w14:paraId="63D95EBC" w14:textId="52A1AAEB" w:rsidR="0032539E" w:rsidRDefault="0032539E" w:rsidP="00B82A31"/>
    <w:p w14:paraId="3FEEFEDE" w14:textId="77777777" w:rsidR="0032539E" w:rsidRDefault="0032539E" w:rsidP="00B82A31"/>
    <w:p w14:paraId="71381581" w14:textId="77777777" w:rsidR="006F6B2B" w:rsidRDefault="006F6B2B" w:rsidP="00B82A31"/>
    <w:p w14:paraId="5B05F139" w14:textId="77777777" w:rsidR="006F6B2B" w:rsidRDefault="006F6B2B" w:rsidP="00B82A31"/>
    <w:p w14:paraId="0F9DF000" w14:textId="1D485220" w:rsidR="006F6B2B" w:rsidRDefault="00054558" w:rsidP="00B82A31">
      <w:r>
        <w:rPr>
          <w:rFonts w:hint="eastAsia"/>
          <w:noProof/>
        </w:rPr>
        <w:lastRenderedPageBreak/>
        <w:drawing>
          <wp:anchor distT="0" distB="0" distL="114300" distR="114300" simplePos="0" relativeHeight="251675136" behindDoc="0" locked="0" layoutInCell="1" allowOverlap="1" wp14:anchorId="48047B52" wp14:editId="3D8DBBA1">
            <wp:simplePos x="0" y="0"/>
            <wp:positionH relativeFrom="column">
              <wp:posOffset>1109345</wp:posOffset>
            </wp:positionH>
            <wp:positionV relativeFrom="paragraph">
              <wp:posOffset>-19051</wp:posOffset>
            </wp:positionV>
            <wp:extent cx="4114800" cy="7078157"/>
            <wp:effectExtent l="0" t="0" r="0" b="0"/>
            <wp:wrapNone/>
            <wp:docPr id="20" name="图片 20" descr="屏幕快照%202018-12-13%2020.1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8-12-13%2020.18.5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7259" cy="7099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B4501B" w14:textId="7639AA54" w:rsidR="0032539E" w:rsidRDefault="0032539E" w:rsidP="00B82A31"/>
    <w:p w14:paraId="76720441" w14:textId="56AB049D" w:rsidR="0032539E" w:rsidRDefault="0032539E" w:rsidP="00B82A31"/>
    <w:p w14:paraId="78DFB3BA" w14:textId="2E951ED2" w:rsidR="009956C3" w:rsidRDefault="009956C3" w:rsidP="00B82A31"/>
    <w:p w14:paraId="38FEE92C" w14:textId="77777777" w:rsidR="009956C3" w:rsidRDefault="009956C3" w:rsidP="00B82A31"/>
    <w:p w14:paraId="2644078A" w14:textId="77777777" w:rsidR="009956C3" w:rsidRDefault="009956C3" w:rsidP="00B82A31"/>
    <w:p w14:paraId="1AE208B6" w14:textId="77777777" w:rsidR="009956C3" w:rsidRDefault="009956C3" w:rsidP="00B82A31"/>
    <w:p w14:paraId="6C74DDD8" w14:textId="77777777" w:rsidR="009956C3" w:rsidRDefault="009956C3" w:rsidP="00B82A31"/>
    <w:p w14:paraId="5A6F9C5B" w14:textId="77777777" w:rsidR="009956C3" w:rsidRDefault="009956C3" w:rsidP="00B82A31"/>
    <w:p w14:paraId="06CE36B0" w14:textId="77777777" w:rsidR="009956C3" w:rsidRDefault="009956C3" w:rsidP="00B82A31"/>
    <w:p w14:paraId="3014B96F" w14:textId="77777777" w:rsidR="009956C3" w:rsidRDefault="009956C3" w:rsidP="00B82A31"/>
    <w:p w14:paraId="261A9358" w14:textId="77777777" w:rsidR="009956C3" w:rsidRDefault="009956C3" w:rsidP="00B82A31"/>
    <w:p w14:paraId="64935D66" w14:textId="77777777" w:rsidR="009956C3" w:rsidRDefault="009956C3" w:rsidP="00B82A31"/>
    <w:p w14:paraId="0473085F" w14:textId="77777777" w:rsidR="009956C3" w:rsidRDefault="009956C3" w:rsidP="00B82A31"/>
    <w:p w14:paraId="4C14D0B8" w14:textId="77777777" w:rsidR="009956C3" w:rsidRDefault="009956C3" w:rsidP="00B82A31"/>
    <w:p w14:paraId="7F67DB1D" w14:textId="77777777" w:rsidR="0082050C" w:rsidRDefault="0082050C" w:rsidP="00B82A31"/>
    <w:p w14:paraId="4E4DF5D3" w14:textId="77777777" w:rsidR="0082050C" w:rsidRDefault="0082050C" w:rsidP="00B82A31"/>
    <w:p w14:paraId="1FDC7719" w14:textId="77777777" w:rsidR="0082050C" w:rsidRDefault="0082050C" w:rsidP="00B82A31"/>
    <w:p w14:paraId="67D1AC95" w14:textId="77777777" w:rsidR="0082050C" w:rsidRDefault="0082050C" w:rsidP="00B82A31"/>
    <w:p w14:paraId="71D6BA4D" w14:textId="77777777" w:rsidR="0082050C" w:rsidRDefault="0082050C" w:rsidP="00B82A31"/>
    <w:p w14:paraId="55980320" w14:textId="77777777" w:rsidR="009956C3" w:rsidRDefault="009956C3" w:rsidP="00B82A31"/>
    <w:p w14:paraId="43BCCC20" w14:textId="77777777" w:rsidR="009956C3" w:rsidRDefault="009956C3" w:rsidP="00B82A31"/>
    <w:p w14:paraId="3CEFB7E0" w14:textId="77777777" w:rsidR="009956C3" w:rsidRDefault="009956C3" w:rsidP="00B82A31"/>
    <w:p w14:paraId="536DD475" w14:textId="77777777" w:rsidR="009956C3" w:rsidRDefault="009956C3" w:rsidP="00B82A31"/>
    <w:p w14:paraId="377C5C4E" w14:textId="77777777" w:rsidR="009956C3" w:rsidRDefault="009956C3" w:rsidP="00B82A31"/>
    <w:p w14:paraId="397C67BF" w14:textId="77777777" w:rsidR="00002C56" w:rsidRDefault="00002C56" w:rsidP="00B82A31"/>
    <w:p w14:paraId="74A4D46A" w14:textId="77777777" w:rsidR="00002C56" w:rsidRDefault="00002C56" w:rsidP="00B82A31"/>
    <w:p w14:paraId="7275D207" w14:textId="77777777" w:rsidR="00002C56" w:rsidRDefault="00002C56" w:rsidP="00B82A31"/>
    <w:p w14:paraId="0B9DC5E6" w14:textId="77777777" w:rsidR="00002C56" w:rsidRDefault="00002C56" w:rsidP="00B82A31"/>
    <w:p w14:paraId="18DC729F" w14:textId="77777777" w:rsidR="009956C3" w:rsidRDefault="009956C3" w:rsidP="00B82A31"/>
    <w:p w14:paraId="7F9BB3E4" w14:textId="77777777" w:rsidR="00DF452B" w:rsidRDefault="00DF452B" w:rsidP="00B82A31">
      <w:pPr>
        <w:rPr>
          <w:rFonts w:hint="eastAsia"/>
        </w:rPr>
      </w:pPr>
    </w:p>
    <w:p w14:paraId="7295D83B" w14:textId="77777777" w:rsidR="00054558" w:rsidRDefault="00054558" w:rsidP="00B82A31">
      <w:pPr>
        <w:rPr>
          <w:rFonts w:hint="eastAsia"/>
        </w:rPr>
      </w:pPr>
    </w:p>
    <w:p w14:paraId="79953987" w14:textId="77777777" w:rsidR="00054558" w:rsidRDefault="00054558" w:rsidP="00B82A31">
      <w:pPr>
        <w:rPr>
          <w:rFonts w:hint="eastAsia"/>
        </w:rPr>
      </w:pPr>
    </w:p>
    <w:p w14:paraId="3F094B78" w14:textId="77777777" w:rsidR="00054558" w:rsidRDefault="00054558" w:rsidP="00B82A31">
      <w:pPr>
        <w:rPr>
          <w:rFonts w:hint="eastAsia"/>
        </w:rPr>
      </w:pPr>
    </w:p>
    <w:p w14:paraId="62A10F56" w14:textId="77777777" w:rsidR="00054558" w:rsidRDefault="00054558" w:rsidP="00B82A31">
      <w:pPr>
        <w:rPr>
          <w:rFonts w:hint="eastAsia"/>
        </w:rPr>
      </w:pPr>
    </w:p>
    <w:p w14:paraId="57D640CA" w14:textId="77777777" w:rsidR="00054558" w:rsidRDefault="00054558" w:rsidP="00B82A31">
      <w:pPr>
        <w:rPr>
          <w:rFonts w:hint="eastAsia"/>
        </w:rPr>
      </w:pPr>
    </w:p>
    <w:p w14:paraId="6CCCF809" w14:textId="77777777" w:rsidR="00054558" w:rsidRDefault="00054558" w:rsidP="00B82A31">
      <w:pPr>
        <w:rPr>
          <w:rFonts w:hint="eastAsia"/>
        </w:rPr>
      </w:pPr>
    </w:p>
    <w:p w14:paraId="72ACC548" w14:textId="109D5A3E" w:rsidR="00B82A31" w:rsidRDefault="00B82A31" w:rsidP="00002C56">
      <w:pPr>
        <w:jc w:val="center"/>
      </w:pPr>
      <w:r>
        <w:rPr>
          <w:rFonts w:hint="eastAsia"/>
        </w:rPr>
        <w:t>图</w:t>
      </w:r>
      <w:r w:rsidR="00DF452B">
        <w:rPr>
          <w:rFonts w:hint="eastAsia"/>
        </w:rPr>
        <w:t xml:space="preserve">29 </w:t>
      </w:r>
      <w:r>
        <w:rPr>
          <w:rFonts w:hint="eastAsia"/>
        </w:rPr>
        <w:t xml:space="preserve"> DSR</w:t>
      </w:r>
      <w:r>
        <w:rPr>
          <w:rFonts w:hint="eastAsia"/>
        </w:rPr>
        <w:t>路由发现流程图</w:t>
      </w:r>
    </w:p>
    <w:p w14:paraId="13513AF3" w14:textId="77777777" w:rsidR="00DF452B" w:rsidRDefault="00DF452B" w:rsidP="00002C56">
      <w:pPr>
        <w:jc w:val="center"/>
      </w:pPr>
    </w:p>
    <w:p w14:paraId="1294EBE6" w14:textId="32D03A74" w:rsidR="009956C3" w:rsidRPr="009956C3" w:rsidRDefault="00B82A31" w:rsidP="009956C3">
      <w:pPr>
        <w:pStyle w:val="3"/>
        <w:spacing w:before="120"/>
      </w:pPr>
      <w:bookmarkStart w:id="24" w:name="_Toc533891890"/>
      <w:r>
        <w:rPr>
          <w:rFonts w:hint="eastAsia"/>
        </w:rPr>
        <w:t>4.1.1路由请求</w:t>
      </w:r>
      <w:bookmarkEnd w:id="24"/>
    </w:p>
    <w:p w14:paraId="0BAD775D" w14:textId="77777777" w:rsidR="00B82A31" w:rsidRDefault="00B82A31" w:rsidP="00B82A31">
      <w:r>
        <w:rPr>
          <w:rFonts w:hint="eastAsia"/>
        </w:rPr>
        <w:tab/>
      </w:r>
      <w:r>
        <w:rPr>
          <w:rFonts w:hint="eastAsia"/>
        </w:rPr>
        <w:t>源节点向邻居节点广播路由请求（</w:t>
      </w:r>
      <w:r>
        <w:rPr>
          <w:rFonts w:hint="eastAsia"/>
        </w:rPr>
        <w:t>RREQ</w:t>
      </w:r>
      <w:r>
        <w:rPr>
          <w:rFonts w:hint="eastAsia"/>
        </w:rPr>
        <w:t>：</w:t>
      </w:r>
      <w:r>
        <w:rPr>
          <w:rFonts w:hint="eastAsia"/>
        </w:rPr>
        <w:t>Route Request</w:t>
      </w:r>
      <w:r>
        <w:rPr>
          <w:rFonts w:hint="eastAsia"/>
        </w:rPr>
        <w:t>）目的节点地址</w:t>
      </w:r>
    </w:p>
    <w:p w14:paraId="18C8E322" w14:textId="77777777" w:rsidR="00B82A31" w:rsidRDefault="00B82A31" w:rsidP="00B82A31">
      <w:r>
        <w:rPr>
          <w:rFonts w:hint="eastAsia"/>
        </w:rPr>
        <w:tab/>
      </w:r>
      <w:r>
        <w:rPr>
          <w:rFonts w:hint="eastAsia"/>
        </w:rPr>
        <w:t>路由记录：纪录从源节点到目的节点路由中的中间节点请求</w:t>
      </w:r>
      <w:r>
        <w:rPr>
          <w:rFonts w:hint="eastAsia"/>
        </w:rPr>
        <w:t>ID</w:t>
      </w:r>
    </w:p>
    <w:p w14:paraId="0EF7BF30" w14:textId="70DE4E7A" w:rsidR="00DF452B" w:rsidRDefault="00B82A31" w:rsidP="00B82A31">
      <w:pPr>
        <w:rPr>
          <w:rFonts w:hint="eastAsia"/>
        </w:rPr>
      </w:pPr>
      <w:r>
        <w:rPr>
          <w:rFonts w:hint="eastAsia"/>
        </w:rPr>
        <w:tab/>
      </w:r>
      <w:r>
        <w:rPr>
          <w:rFonts w:hint="eastAsia"/>
        </w:rPr>
        <w:t>中间节点接收到</w:t>
      </w:r>
      <w:r>
        <w:rPr>
          <w:rFonts w:hint="eastAsia"/>
        </w:rPr>
        <w:t>RREQ</w:t>
      </w:r>
      <w:r>
        <w:rPr>
          <w:rFonts w:hint="eastAsia"/>
        </w:rPr>
        <w:t>后，将自己的地址附在路由纪录中</w:t>
      </w:r>
      <w:r w:rsidR="00054558">
        <w:rPr>
          <w:rFonts w:hint="eastAsia"/>
        </w:rPr>
        <w:t>。</w:t>
      </w:r>
    </w:p>
    <w:p w14:paraId="516E5C5E" w14:textId="214F8FC6" w:rsidR="00DF452B" w:rsidRDefault="00DF452B" w:rsidP="00B82A31"/>
    <w:p w14:paraId="11DA6A60" w14:textId="044B51F6" w:rsidR="00DF452B" w:rsidRDefault="00DF452B" w:rsidP="00B82A31">
      <w:r>
        <w:rPr>
          <w:rFonts w:hint="eastAsia"/>
          <w:noProof/>
        </w:rPr>
        <w:drawing>
          <wp:anchor distT="0" distB="0" distL="114300" distR="114300" simplePos="0" relativeHeight="251685376" behindDoc="0" locked="0" layoutInCell="1" allowOverlap="1" wp14:anchorId="673EFB6B" wp14:editId="41327B3C">
            <wp:simplePos x="0" y="0"/>
            <wp:positionH relativeFrom="column">
              <wp:posOffset>577003</wp:posOffset>
            </wp:positionH>
            <wp:positionV relativeFrom="paragraph">
              <wp:posOffset>-158044</wp:posOffset>
            </wp:positionV>
            <wp:extent cx="4777105" cy="3486785"/>
            <wp:effectExtent l="0" t="0" r="0" b="0"/>
            <wp:wrapNone/>
            <wp:docPr id="23" name="图片 23" descr="../../../屏幕快照%202018-12-18%20上午9.5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18-12-18%20上午9.55.3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7105" cy="3486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2FB1C1" w14:textId="2A7D703B" w:rsidR="00DF452B" w:rsidRPr="00B82A31" w:rsidRDefault="00DF452B" w:rsidP="00B82A31"/>
    <w:p w14:paraId="3A806960" w14:textId="21E2DAEE" w:rsidR="00EF38EB" w:rsidRPr="00EF38EB" w:rsidRDefault="00B157BF" w:rsidP="00773F66">
      <w:r>
        <w:rPr>
          <w:rFonts w:hint="eastAsia"/>
        </w:rPr>
        <w:t xml:space="preserve">  </w:t>
      </w:r>
      <w:r w:rsidR="007E4267">
        <w:rPr>
          <w:rFonts w:hint="eastAsia"/>
        </w:rPr>
        <w:t xml:space="preserve"> </w:t>
      </w:r>
    </w:p>
    <w:p w14:paraId="5474F1C8" w14:textId="77777777" w:rsidR="00DF452B" w:rsidRDefault="00DF452B" w:rsidP="00DF452B">
      <w:pPr>
        <w:pStyle w:val="aa"/>
        <w:ind w:leftChars="174" w:left="908" w:hangingChars="204" w:hanging="490"/>
        <w:jc w:val="center"/>
        <w:rPr>
          <w:rFonts w:ascii="Times New Roman" w:hAnsi="Times New Roman"/>
          <w:sz w:val="24"/>
          <w:szCs w:val="24"/>
          <w:lang w:bidi="ar-SA"/>
        </w:rPr>
      </w:pPr>
    </w:p>
    <w:p w14:paraId="256C78AC" w14:textId="77777777" w:rsidR="00DF452B" w:rsidRDefault="00DF452B" w:rsidP="00DF452B">
      <w:pPr>
        <w:pStyle w:val="aa"/>
        <w:ind w:leftChars="174" w:left="908" w:hangingChars="204" w:hanging="490"/>
        <w:jc w:val="center"/>
        <w:rPr>
          <w:rFonts w:ascii="Times New Roman" w:hAnsi="Times New Roman"/>
          <w:sz w:val="24"/>
          <w:szCs w:val="24"/>
          <w:lang w:bidi="ar-SA"/>
        </w:rPr>
      </w:pPr>
    </w:p>
    <w:p w14:paraId="4D5E315B" w14:textId="77777777" w:rsidR="00DF452B" w:rsidRDefault="00DF452B" w:rsidP="00DF452B">
      <w:pPr>
        <w:pStyle w:val="aa"/>
        <w:ind w:leftChars="174" w:left="908" w:hangingChars="204" w:hanging="490"/>
        <w:jc w:val="center"/>
        <w:rPr>
          <w:rFonts w:ascii="Times New Roman" w:hAnsi="Times New Roman"/>
          <w:sz w:val="24"/>
          <w:szCs w:val="24"/>
          <w:lang w:bidi="ar-SA"/>
        </w:rPr>
      </w:pPr>
    </w:p>
    <w:p w14:paraId="319845DA" w14:textId="77777777" w:rsidR="00DF452B" w:rsidRDefault="00DF452B" w:rsidP="00DF452B">
      <w:pPr>
        <w:pStyle w:val="aa"/>
        <w:ind w:leftChars="174" w:left="908" w:hangingChars="204" w:hanging="490"/>
        <w:jc w:val="center"/>
        <w:rPr>
          <w:rFonts w:ascii="Times New Roman" w:hAnsi="Times New Roman"/>
          <w:sz w:val="24"/>
          <w:szCs w:val="24"/>
          <w:lang w:bidi="ar-SA"/>
        </w:rPr>
      </w:pPr>
    </w:p>
    <w:p w14:paraId="39BC9536" w14:textId="77777777" w:rsidR="00DF452B" w:rsidRDefault="00DF452B" w:rsidP="00DF452B">
      <w:pPr>
        <w:pStyle w:val="aa"/>
        <w:ind w:leftChars="174" w:left="908" w:hangingChars="204" w:hanging="490"/>
        <w:jc w:val="center"/>
        <w:rPr>
          <w:rFonts w:ascii="Times New Roman" w:hAnsi="Times New Roman"/>
          <w:sz w:val="24"/>
          <w:szCs w:val="24"/>
          <w:lang w:bidi="ar-SA"/>
        </w:rPr>
      </w:pPr>
    </w:p>
    <w:p w14:paraId="12B50A5E" w14:textId="77777777" w:rsidR="00DF452B" w:rsidRDefault="00DF452B" w:rsidP="00DF452B">
      <w:pPr>
        <w:pStyle w:val="aa"/>
        <w:ind w:leftChars="174" w:left="908" w:hangingChars="204" w:hanging="490"/>
        <w:jc w:val="center"/>
        <w:rPr>
          <w:rFonts w:ascii="Times New Roman" w:hAnsi="Times New Roman"/>
          <w:sz w:val="24"/>
          <w:szCs w:val="24"/>
          <w:lang w:bidi="ar-SA"/>
        </w:rPr>
      </w:pPr>
    </w:p>
    <w:p w14:paraId="465B7225" w14:textId="77777777" w:rsidR="00DF452B" w:rsidRDefault="00DF452B" w:rsidP="00DF452B">
      <w:pPr>
        <w:pStyle w:val="aa"/>
        <w:ind w:leftChars="174" w:left="908" w:hangingChars="204" w:hanging="490"/>
        <w:jc w:val="center"/>
        <w:rPr>
          <w:rFonts w:ascii="Times New Roman" w:hAnsi="Times New Roman"/>
          <w:sz w:val="24"/>
          <w:szCs w:val="24"/>
          <w:lang w:bidi="ar-SA"/>
        </w:rPr>
      </w:pPr>
    </w:p>
    <w:p w14:paraId="3D36BF8C" w14:textId="77777777" w:rsidR="00DF452B" w:rsidRDefault="00DF452B" w:rsidP="00DF452B">
      <w:pPr>
        <w:pStyle w:val="aa"/>
        <w:ind w:leftChars="174" w:left="908" w:hangingChars="204" w:hanging="490"/>
        <w:jc w:val="center"/>
        <w:rPr>
          <w:rFonts w:ascii="Times New Roman" w:hAnsi="Times New Roman"/>
          <w:sz w:val="24"/>
          <w:szCs w:val="24"/>
          <w:lang w:bidi="ar-SA"/>
        </w:rPr>
      </w:pPr>
    </w:p>
    <w:p w14:paraId="785F29FC" w14:textId="77777777" w:rsidR="00DF452B" w:rsidRDefault="00DF452B" w:rsidP="00DF452B">
      <w:pPr>
        <w:pStyle w:val="aa"/>
        <w:ind w:leftChars="174" w:left="908" w:hangingChars="204" w:hanging="490"/>
        <w:jc w:val="center"/>
        <w:rPr>
          <w:rFonts w:ascii="Times New Roman" w:hAnsi="Times New Roman"/>
          <w:sz w:val="24"/>
          <w:szCs w:val="24"/>
          <w:lang w:bidi="ar-SA"/>
        </w:rPr>
      </w:pPr>
    </w:p>
    <w:p w14:paraId="75DA975D" w14:textId="77777777" w:rsidR="00DF452B" w:rsidRDefault="00DF452B" w:rsidP="00DF452B">
      <w:pPr>
        <w:pStyle w:val="aa"/>
        <w:ind w:leftChars="174" w:left="908" w:hangingChars="204" w:hanging="490"/>
        <w:jc w:val="center"/>
        <w:rPr>
          <w:rFonts w:ascii="Times New Roman" w:hAnsi="Times New Roman"/>
          <w:sz w:val="24"/>
          <w:szCs w:val="24"/>
          <w:lang w:bidi="ar-SA"/>
        </w:rPr>
      </w:pPr>
    </w:p>
    <w:p w14:paraId="0F286935" w14:textId="77777777" w:rsidR="00DF452B" w:rsidRDefault="00DF452B" w:rsidP="00DF452B">
      <w:pPr>
        <w:pStyle w:val="aa"/>
        <w:ind w:leftChars="174" w:left="908" w:hangingChars="204" w:hanging="490"/>
        <w:jc w:val="center"/>
        <w:rPr>
          <w:rFonts w:ascii="Times New Roman" w:hAnsi="Times New Roman"/>
          <w:sz w:val="24"/>
          <w:szCs w:val="24"/>
          <w:lang w:bidi="ar-SA"/>
        </w:rPr>
      </w:pPr>
    </w:p>
    <w:p w14:paraId="1C58D545" w14:textId="77777777" w:rsidR="00DF452B" w:rsidRDefault="00DF452B" w:rsidP="00DF452B">
      <w:pPr>
        <w:pStyle w:val="aa"/>
        <w:ind w:leftChars="174" w:left="908" w:hangingChars="204" w:hanging="490"/>
        <w:jc w:val="center"/>
        <w:rPr>
          <w:rFonts w:ascii="Times New Roman" w:hAnsi="Times New Roman"/>
          <w:sz w:val="24"/>
          <w:szCs w:val="24"/>
          <w:lang w:bidi="ar-SA"/>
        </w:rPr>
      </w:pPr>
    </w:p>
    <w:p w14:paraId="468C837A" w14:textId="77777777" w:rsidR="00DF452B" w:rsidRDefault="00DF452B" w:rsidP="00DF452B">
      <w:pPr>
        <w:pStyle w:val="aa"/>
        <w:ind w:firstLineChars="0" w:firstLine="0"/>
        <w:rPr>
          <w:rFonts w:ascii="Times New Roman" w:hAnsi="Times New Roman"/>
          <w:sz w:val="24"/>
          <w:szCs w:val="24"/>
          <w:lang w:bidi="ar-SA"/>
        </w:rPr>
      </w:pPr>
    </w:p>
    <w:p w14:paraId="6B57483C" w14:textId="3076ACE7" w:rsidR="00EF38EB" w:rsidRPr="00DF452B" w:rsidRDefault="00B82A31" w:rsidP="00DF452B">
      <w:pPr>
        <w:pStyle w:val="aa"/>
        <w:ind w:leftChars="174" w:left="908" w:hangingChars="204" w:hanging="490"/>
        <w:jc w:val="center"/>
        <w:rPr>
          <w:rFonts w:ascii="Times New Roman" w:hAnsi="Times New Roman"/>
          <w:sz w:val="24"/>
          <w:szCs w:val="24"/>
          <w:lang w:bidi="ar-SA"/>
        </w:rPr>
      </w:pPr>
      <w:r w:rsidRPr="00DF452B">
        <w:rPr>
          <w:rFonts w:ascii="Times New Roman" w:hAnsi="Times New Roman" w:hint="eastAsia"/>
          <w:sz w:val="24"/>
          <w:szCs w:val="24"/>
          <w:lang w:bidi="ar-SA"/>
        </w:rPr>
        <w:t>图</w:t>
      </w:r>
      <w:r w:rsidR="00DF452B" w:rsidRPr="00DF452B">
        <w:rPr>
          <w:rFonts w:ascii="Times New Roman" w:hAnsi="Times New Roman" w:hint="eastAsia"/>
          <w:sz w:val="24"/>
          <w:szCs w:val="24"/>
          <w:lang w:bidi="ar-SA"/>
        </w:rPr>
        <w:t>30</w:t>
      </w:r>
      <w:r w:rsidRPr="00DF452B">
        <w:rPr>
          <w:rFonts w:ascii="Times New Roman" w:hAnsi="Times New Roman" w:hint="eastAsia"/>
          <w:sz w:val="24"/>
          <w:szCs w:val="24"/>
          <w:lang w:bidi="ar-SA"/>
        </w:rPr>
        <w:t xml:space="preserve"> </w:t>
      </w:r>
      <w:r w:rsidRPr="00DF452B">
        <w:rPr>
          <w:rFonts w:ascii="Times New Roman" w:hAnsi="Times New Roman" w:hint="eastAsia"/>
          <w:sz w:val="24"/>
          <w:szCs w:val="24"/>
          <w:lang w:bidi="ar-SA"/>
        </w:rPr>
        <w:t>路由请求调用关系</w:t>
      </w:r>
    </w:p>
    <w:p w14:paraId="0E7B2720" w14:textId="11EA9DB9" w:rsidR="00F36134" w:rsidRPr="00DF452B" w:rsidRDefault="00F36134" w:rsidP="00F36134">
      <w:pPr>
        <w:pStyle w:val="aa"/>
        <w:ind w:leftChars="174" w:left="908" w:hangingChars="204" w:hanging="490"/>
        <w:rPr>
          <w:rFonts w:ascii="Times New Roman" w:hAnsi="Times New Roman"/>
          <w:sz w:val="24"/>
          <w:szCs w:val="24"/>
          <w:lang w:bidi="ar-SA"/>
        </w:rPr>
      </w:pPr>
    </w:p>
    <w:p w14:paraId="2598BDE2" w14:textId="77777777" w:rsidR="00B71A66" w:rsidRPr="00DF452B" w:rsidRDefault="002558C0" w:rsidP="00B71A66">
      <w:pPr>
        <w:pStyle w:val="3"/>
        <w:spacing w:before="120"/>
        <w:rPr>
          <w:rFonts w:ascii="Times New Roman" w:eastAsia="宋体"/>
          <w:bCs w:val="0"/>
          <w:szCs w:val="24"/>
        </w:rPr>
      </w:pPr>
      <w:bookmarkStart w:id="25" w:name="_Toc533891891"/>
      <w:r w:rsidRPr="00DF452B">
        <w:rPr>
          <w:rFonts w:ascii="Times New Roman" w:eastAsia="宋体" w:hint="eastAsia"/>
          <w:bCs w:val="0"/>
          <w:szCs w:val="24"/>
        </w:rPr>
        <w:t xml:space="preserve">4.1.2 </w:t>
      </w:r>
      <w:r w:rsidRPr="00DF452B">
        <w:rPr>
          <w:rFonts w:ascii="Times New Roman" w:eastAsia="宋体" w:hint="eastAsia"/>
          <w:bCs w:val="0"/>
          <w:szCs w:val="24"/>
        </w:rPr>
        <w:t>重复</w:t>
      </w:r>
      <w:r w:rsidRPr="00DF452B">
        <w:rPr>
          <w:rFonts w:ascii="Times New Roman" w:eastAsia="宋体" w:hint="eastAsia"/>
          <w:bCs w:val="0"/>
          <w:szCs w:val="24"/>
        </w:rPr>
        <w:t>RREQ</w:t>
      </w:r>
      <w:r w:rsidRPr="00DF452B">
        <w:rPr>
          <w:rFonts w:ascii="Times New Roman" w:eastAsia="宋体" w:hint="eastAsia"/>
          <w:bCs w:val="0"/>
          <w:szCs w:val="24"/>
        </w:rPr>
        <w:t>检测</w:t>
      </w:r>
      <w:bookmarkEnd w:id="25"/>
    </w:p>
    <w:p w14:paraId="6FB956F9" w14:textId="77777777" w:rsidR="002558C0" w:rsidRPr="002558C0" w:rsidRDefault="002558C0" w:rsidP="002558C0">
      <w:r>
        <w:rPr>
          <w:rFonts w:hint="eastAsia"/>
        </w:rPr>
        <w:tab/>
      </w:r>
      <w:r w:rsidR="00B71A66">
        <w:rPr>
          <w:rFonts w:hint="eastAsia"/>
          <w:noProof/>
        </w:rPr>
        <w:drawing>
          <wp:inline distT="0" distB="0" distL="0" distR="0" wp14:anchorId="22F9F0DC" wp14:editId="6999E702">
            <wp:extent cx="5751195" cy="657860"/>
            <wp:effectExtent l="0" t="0" r="0" b="0"/>
            <wp:docPr id="25" name="图片 25" descr="../../../屏幕快照%202018-12-18%20上午10.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18-12-18%20上午10.09.2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1195" cy="657860"/>
                    </a:xfrm>
                    <a:prstGeom prst="rect">
                      <a:avLst/>
                    </a:prstGeom>
                    <a:noFill/>
                    <a:ln>
                      <a:noFill/>
                    </a:ln>
                  </pic:spPr>
                </pic:pic>
              </a:graphicData>
            </a:graphic>
          </wp:inline>
        </w:drawing>
      </w:r>
    </w:p>
    <w:p w14:paraId="344A806D" w14:textId="38E8F973" w:rsidR="00EF38EB" w:rsidRPr="00DF452B" w:rsidRDefault="00B71A66" w:rsidP="00DF452B">
      <w:pPr>
        <w:pStyle w:val="aa"/>
        <w:ind w:firstLineChars="228" w:firstLine="547"/>
        <w:jc w:val="center"/>
        <w:rPr>
          <w:rFonts w:ascii="Times New Roman" w:hAnsi="Times New Roman"/>
          <w:sz w:val="24"/>
          <w:szCs w:val="24"/>
          <w:lang w:bidi="ar-SA"/>
        </w:rPr>
      </w:pPr>
      <w:r w:rsidRPr="00DF452B">
        <w:rPr>
          <w:rFonts w:ascii="Times New Roman" w:hAnsi="Times New Roman" w:hint="eastAsia"/>
          <w:sz w:val="24"/>
          <w:szCs w:val="24"/>
          <w:lang w:bidi="ar-SA"/>
        </w:rPr>
        <w:t>图</w:t>
      </w:r>
      <w:r w:rsidR="00DF452B">
        <w:rPr>
          <w:rFonts w:ascii="Times New Roman" w:hAnsi="Times New Roman" w:hint="eastAsia"/>
          <w:sz w:val="24"/>
          <w:szCs w:val="24"/>
          <w:lang w:bidi="ar-SA"/>
        </w:rPr>
        <w:t>31</w:t>
      </w:r>
      <w:r w:rsidRPr="00DF452B">
        <w:rPr>
          <w:rFonts w:ascii="Times New Roman" w:hAnsi="Times New Roman" w:hint="eastAsia"/>
          <w:sz w:val="24"/>
          <w:szCs w:val="24"/>
          <w:lang w:bidi="ar-SA"/>
        </w:rPr>
        <w:t xml:space="preserve"> </w:t>
      </w:r>
      <w:r w:rsidRPr="00DF452B">
        <w:rPr>
          <w:rFonts w:ascii="Times New Roman" w:hAnsi="Times New Roman" w:hint="eastAsia"/>
          <w:sz w:val="24"/>
          <w:szCs w:val="24"/>
          <w:lang w:bidi="ar-SA"/>
        </w:rPr>
        <w:t>重复</w:t>
      </w:r>
      <w:r w:rsidRPr="00DF452B">
        <w:rPr>
          <w:rFonts w:ascii="Times New Roman" w:hAnsi="Times New Roman" w:hint="eastAsia"/>
          <w:sz w:val="24"/>
          <w:szCs w:val="24"/>
          <w:lang w:bidi="ar-SA"/>
        </w:rPr>
        <w:t>RREQ</w:t>
      </w:r>
      <w:r w:rsidRPr="00DF452B">
        <w:rPr>
          <w:rFonts w:ascii="Times New Roman" w:hAnsi="Times New Roman" w:hint="eastAsia"/>
          <w:sz w:val="24"/>
          <w:szCs w:val="24"/>
          <w:lang w:bidi="ar-SA"/>
        </w:rPr>
        <w:t>检测函数关系</w:t>
      </w:r>
    </w:p>
    <w:p w14:paraId="292D93B7" w14:textId="77777777" w:rsidR="00B71A66" w:rsidRPr="00DF452B" w:rsidRDefault="00B71A66" w:rsidP="00054558">
      <w:pPr>
        <w:pStyle w:val="aa"/>
        <w:ind w:firstLineChars="0" w:firstLine="418"/>
        <w:jc w:val="both"/>
        <w:rPr>
          <w:rFonts w:ascii="Times New Roman" w:hAnsi="Times New Roman"/>
          <w:sz w:val="24"/>
          <w:szCs w:val="24"/>
          <w:lang w:bidi="ar-SA"/>
        </w:rPr>
      </w:pPr>
    </w:p>
    <w:p w14:paraId="54889D35" w14:textId="7C5E194C" w:rsidR="00B71A66" w:rsidRPr="00DF452B" w:rsidRDefault="00B71A66" w:rsidP="00054558">
      <w:pPr>
        <w:pStyle w:val="aa"/>
        <w:ind w:firstLineChars="0" w:firstLine="418"/>
        <w:jc w:val="both"/>
        <w:rPr>
          <w:rFonts w:ascii="Times New Roman" w:hAnsi="Times New Roman"/>
          <w:sz w:val="24"/>
          <w:szCs w:val="24"/>
          <w:lang w:bidi="ar-SA"/>
        </w:rPr>
      </w:pPr>
      <w:r w:rsidRPr="00DF452B">
        <w:rPr>
          <w:rFonts w:ascii="Times New Roman" w:hAnsi="Times New Roman" w:hint="eastAsia"/>
          <w:sz w:val="24"/>
          <w:szCs w:val="24"/>
          <w:lang w:bidi="ar-SA"/>
        </w:rPr>
        <w:t>如果接收到的</w:t>
      </w:r>
      <w:r w:rsidRPr="00DF452B">
        <w:rPr>
          <w:rFonts w:ascii="Times New Roman" w:hAnsi="Times New Roman" w:hint="eastAsia"/>
          <w:sz w:val="24"/>
          <w:szCs w:val="24"/>
          <w:lang w:bidi="ar-SA"/>
        </w:rPr>
        <w:t>RREQ</w:t>
      </w:r>
      <w:r w:rsidRPr="00DF452B">
        <w:rPr>
          <w:rFonts w:ascii="Times New Roman" w:hAnsi="Times New Roman" w:hint="eastAsia"/>
          <w:sz w:val="24"/>
          <w:szCs w:val="24"/>
          <w:lang w:bidi="ar-SA"/>
        </w:rPr>
        <w:t>消息中的</w:t>
      </w:r>
      <w:r w:rsidRPr="00DF452B">
        <w:rPr>
          <w:rFonts w:ascii="Times New Roman" w:hAnsi="Times New Roman" w:hint="eastAsia"/>
          <w:sz w:val="24"/>
          <w:szCs w:val="24"/>
          <w:lang w:bidi="ar-SA"/>
        </w:rPr>
        <w:t>&lt;</w:t>
      </w:r>
      <w:r w:rsidRPr="00DF452B">
        <w:rPr>
          <w:rFonts w:ascii="Times New Roman" w:hAnsi="Times New Roman" w:hint="eastAsia"/>
          <w:sz w:val="24"/>
          <w:szCs w:val="24"/>
          <w:lang w:bidi="ar-SA"/>
        </w:rPr>
        <w:t>源节点地址、请求</w:t>
      </w:r>
      <w:r w:rsidRPr="00DF452B">
        <w:rPr>
          <w:rFonts w:ascii="Times New Roman" w:hAnsi="Times New Roman" w:hint="eastAsia"/>
          <w:sz w:val="24"/>
          <w:szCs w:val="24"/>
          <w:lang w:bidi="ar-SA"/>
        </w:rPr>
        <w:t>ID&gt;</w:t>
      </w:r>
      <w:r w:rsidRPr="00DF452B">
        <w:rPr>
          <w:rFonts w:ascii="Times New Roman" w:hAnsi="Times New Roman" w:hint="eastAsia"/>
          <w:sz w:val="24"/>
          <w:szCs w:val="24"/>
          <w:lang w:bidi="ar-SA"/>
        </w:rPr>
        <w:t>存在于本节点的序列对列表中</w:t>
      </w:r>
    </w:p>
    <w:p w14:paraId="1803F045" w14:textId="77777777" w:rsidR="00B71A66" w:rsidRPr="00DF452B" w:rsidRDefault="00B71A66" w:rsidP="00054558">
      <w:pPr>
        <w:pStyle w:val="aa"/>
        <w:ind w:firstLineChars="0" w:firstLine="418"/>
        <w:jc w:val="both"/>
        <w:rPr>
          <w:rFonts w:ascii="Times New Roman" w:hAnsi="Times New Roman"/>
          <w:sz w:val="24"/>
          <w:szCs w:val="24"/>
          <w:lang w:bidi="ar-SA"/>
        </w:rPr>
      </w:pPr>
      <w:r w:rsidRPr="00DF452B">
        <w:rPr>
          <w:rFonts w:ascii="Times New Roman" w:hAnsi="Times New Roman" w:hint="eastAsia"/>
          <w:sz w:val="24"/>
          <w:szCs w:val="24"/>
          <w:lang w:bidi="ar-SA"/>
        </w:rPr>
        <w:t>如果接收到的</w:t>
      </w:r>
      <w:r w:rsidRPr="00DF452B">
        <w:rPr>
          <w:rFonts w:ascii="Times New Roman" w:hAnsi="Times New Roman" w:hint="eastAsia"/>
          <w:sz w:val="24"/>
          <w:szCs w:val="24"/>
          <w:lang w:bidi="ar-SA"/>
        </w:rPr>
        <w:t>RREQ</w:t>
      </w:r>
      <w:r w:rsidRPr="00DF452B">
        <w:rPr>
          <w:rFonts w:ascii="Times New Roman" w:hAnsi="Times New Roman" w:hint="eastAsia"/>
          <w:sz w:val="24"/>
          <w:szCs w:val="24"/>
          <w:lang w:bidi="ar-SA"/>
        </w:rPr>
        <w:t>消息中的路由纪录中包含本节点的地址</w:t>
      </w:r>
    </w:p>
    <w:p w14:paraId="6A253DC3" w14:textId="77777777" w:rsidR="00D30AA2" w:rsidRDefault="00B71A66" w:rsidP="00054558">
      <w:pPr>
        <w:pStyle w:val="aa"/>
        <w:ind w:leftChars="174" w:left="908" w:hangingChars="204" w:hanging="490"/>
        <w:jc w:val="both"/>
        <w:rPr>
          <w:rFonts w:ascii="Times New Roman" w:hAnsi="Times New Roman" w:hint="eastAsia"/>
          <w:sz w:val="24"/>
          <w:szCs w:val="24"/>
          <w:lang w:bidi="ar-SA"/>
        </w:rPr>
      </w:pPr>
      <w:r w:rsidRPr="00DF452B">
        <w:rPr>
          <w:rFonts w:ascii="Times New Roman" w:hAnsi="Times New Roman" w:hint="eastAsia"/>
          <w:sz w:val="24"/>
          <w:szCs w:val="24"/>
          <w:lang w:bidi="ar-SA"/>
        </w:rPr>
        <w:t>如果检测到重复，则中间节点丢弃该</w:t>
      </w:r>
      <w:r w:rsidRPr="00DF452B">
        <w:rPr>
          <w:rFonts w:ascii="Times New Roman" w:hAnsi="Times New Roman" w:hint="eastAsia"/>
          <w:sz w:val="24"/>
          <w:szCs w:val="24"/>
          <w:lang w:bidi="ar-SA"/>
        </w:rPr>
        <w:t>RREQ</w:t>
      </w:r>
      <w:r w:rsidRPr="00DF452B">
        <w:rPr>
          <w:rFonts w:ascii="Times New Roman" w:hAnsi="Times New Roman" w:hint="eastAsia"/>
          <w:sz w:val="24"/>
          <w:szCs w:val="24"/>
          <w:lang w:bidi="ar-SA"/>
        </w:rPr>
        <w:t>消息</w:t>
      </w:r>
    </w:p>
    <w:p w14:paraId="1B75A0ED" w14:textId="75B8E3ED" w:rsidR="00054558" w:rsidRPr="00DF452B" w:rsidRDefault="00054558" w:rsidP="00054558">
      <w:pPr>
        <w:pStyle w:val="aa"/>
        <w:ind w:firstLineChars="0" w:firstLine="418"/>
        <w:jc w:val="both"/>
        <w:rPr>
          <w:rFonts w:ascii="Times New Roman" w:hAnsi="Times New Roman" w:hint="eastAsia"/>
          <w:sz w:val="24"/>
          <w:szCs w:val="24"/>
          <w:lang w:bidi="ar-SA"/>
        </w:rPr>
      </w:pPr>
      <w:r>
        <w:rPr>
          <w:rFonts w:ascii="Times New Roman" w:hAnsi="Times New Roman" w:hint="eastAsia"/>
          <w:sz w:val="24"/>
          <w:szCs w:val="24"/>
          <w:lang w:bidi="ar-SA"/>
        </w:rPr>
        <w:t>函数处理过程是，首先接收</w:t>
      </w:r>
      <w:r>
        <w:rPr>
          <w:rFonts w:ascii="Times New Roman" w:hAnsi="Times New Roman" w:hint="eastAsia"/>
          <w:sz w:val="24"/>
          <w:szCs w:val="24"/>
          <w:lang w:bidi="ar-SA"/>
        </w:rPr>
        <w:t>dsr</w:t>
      </w:r>
      <w:r>
        <w:rPr>
          <w:rFonts w:ascii="Times New Roman" w:hAnsi="Times New Roman" w:hint="eastAsia"/>
          <w:sz w:val="24"/>
          <w:szCs w:val="24"/>
          <w:lang w:bidi="ar-SA"/>
        </w:rPr>
        <w:t>数据报，接收到</w:t>
      </w:r>
      <w:r>
        <w:rPr>
          <w:rFonts w:ascii="Times New Roman" w:hAnsi="Times New Roman" w:hint="eastAsia"/>
          <w:sz w:val="24"/>
          <w:szCs w:val="24"/>
          <w:lang w:bidi="ar-SA"/>
        </w:rPr>
        <w:t>dst</w:t>
      </w:r>
      <w:r>
        <w:rPr>
          <w:rFonts w:ascii="Times New Roman" w:hAnsi="Times New Roman" w:hint="eastAsia"/>
          <w:sz w:val="24"/>
          <w:szCs w:val="24"/>
          <w:lang w:bidi="ar-SA"/>
        </w:rPr>
        <w:t>路由选项，接收</w:t>
      </w:r>
      <w:r>
        <w:rPr>
          <w:rFonts w:ascii="Times New Roman" w:hAnsi="Times New Roman" w:hint="eastAsia"/>
          <w:sz w:val="24"/>
          <w:szCs w:val="24"/>
          <w:lang w:bidi="ar-SA"/>
        </w:rPr>
        <w:t>dsr</w:t>
      </w:r>
      <w:r>
        <w:rPr>
          <w:rFonts w:ascii="Times New Roman" w:hAnsi="Times New Roman" w:hint="eastAsia"/>
          <w:sz w:val="24"/>
          <w:szCs w:val="24"/>
          <w:lang w:bidi="ar-SA"/>
        </w:rPr>
        <w:t>路由请求选项，检查是否有重复的</w:t>
      </w:r>
      <w:r>
        <w:rPr>
          <w:rFonts w:ascii="Times New Roman" w:hAnsi="Times New Roman" w:hint="eastAsia"/>
          <w:sz w:val="24"/>
          <w:szCs w:val="24"/>
          <w:lang w:bidi="ar-SA"/>
        </w:rPr>
        <w:t>rreq</w:t>
      </w:r>
      <w:r>
        <w:rPr>
          <w:rFonts w:ascii="Times New Roman" w:hAnsi="Times New Roman" w:hint="eastAsia"/>
          <w:sz w:val="24"/>
          <w:szCs w:val="24"/>
          <w:lang w:bidi="ar-SA"/>
        </w:rPr>
        <w:t>，使用函数</w:t>
      </w:r>
      <w:r>
        <w:rPr>
          <w:rFonts w:ascii="Times New Roman" w:hAnsi="Times New Roman" w:hint="eastAsia"/>
          <w:sz w:val="24"/>
          <w:szCs w:val="24"/>
          <w:lang w:bidi="ar-SA"/>
        </w:rPr>
        <w:t>dsr_rreq_duplicate()</w:t>
      </w:r>
      <w:r>
        <w:rPr>
          <w:rFonts w:ascii="Times New Roman" w:hAnsi="Times New Roman" w:hint="eastAsia"/>
          <w:sz w:val="24"/>
          <w:szCs w:val="24"/>
          <w:lang w:bidi="ar-SA"/>
        </w:rPr>
        <w:t>进行检测，这个函数中使用到了</w:t>
      </w:r>
      <w:r>
        <w:rPr>
          <w:rFonts w:ascii="Times New Roman" w:hAnsi="Times New Roman" w:hint="eastAsia"/>
          <w:sz w:val="24"/>
          <w:szCs w:val="24"/>
          <w:lang w:bidi="ar-SA"/>
        </w:rPr>
        <w:t>in_tbl()</w:t>
      </w:r>
      <w:r>
        <w:rPr>
          <w:rFonts w:ascii="Times New Roman" w:hAnsi="Times New Roman" w:hint="eastAsia"/>
          <w:sz w:val="24"/>
          <w:szCs w:val="24"/>
          <w:lang w:bidi="ar-SA"/>
        </w:rPr>
        <w:t>函数以及</w:t>
      </w:r>
      <w:r>
        <w:rPr>
          <w:rFonts w:ascii="Times New Roman" w:hAnsi="Times New Roman" w:hint="eastAsia"/>
          <w:sz w:val="24"/>
          <w:szCs w:val="24"/>
          <w:lang w:bidi="ar-SA"/>
        </w:rPr>
        <w:t>crit_duplicate()</w:t>
      </w:r>
      <w:r>
        <w:rPr>
          <w:rFonts w:ascii="Times New Roman" w:hAnsi="Times New Roman" w:hint="eastAsia"/>
          <w:sz w:val="24"/>
          <w:szCs w:val="24"/>
          <w:lang w:bidi="ar-SA"/>
        </w:rPr>
        <w:t>函数。</w:t>
      </w:r>
    </w:p>
    <w:p w14:paraId="31BF529C" w14:textId="77777777" w:rsidR="00B71A66" w:rsidRPr="00DF452B" w:rsidRDefault="00B71A66" w:rsidP="00054558">
      <w:pPr>
        <w:pStyle w:val="aa"/>
        <w:ind w:firstLineChars="0" w:firstLine="418"/>
        <w:jc w:val="both"/>
        <w:rPr>
          <w:rFonts w:ascii="Times New Roman" w:hAnsi="Times New Roman"/>
          <w:sz w:val="24"/>
          <w:szCs w:val="24"/>
          <w:lang w:bidi="ar-SA"/>
        </w:rPr>
      </w:pPr>
    </w:p>
    <w:p w14:paraId="13D0EC50" w14:textId="355B4DF0" w:rsidR="00D30AA2" w:rsidRDefault="002558C0" w:rsidP="002558C0">
      <w:pPr>
        <w:pStyle w:val="2"/>
        <w:spacing w:before="120"/>
        <w:rPr>
          <w:rFonts w:ascii="SimHei" w:eastAsia="SimHei" w:hAnsi="SimHei"/>
        </w:rPr>
      </w:pPr>
      <w:bookmarkStart w:id="26" w:name="_Toc533891892"/>
      <w:r w:rsidRPr="002558C0">
        <w:rPr>
          <w:rFonts w:ascii="SimHei" w:eastAsia="SimHei" w:hAnsi="SimHei" w:hint="eastAsia"/>
        </w:rPr>
        <w:lastRenderedPageBreak/>
        <w:t>4.2 路由</w:t>
      </w:r>
      <w:r w:rsidR="00FD776B">
        <w:rPr>
          <w:rFonts w:ascii="SimHei" w:eastAsia="SimHei" w:hAnsi="SimHei" w:hint="eastAsia"/>
        </w:rPr>
        <w:t>维护</w:t>
      </w:r>
      <w:bookmarkEnd w:id="26"/>
    </w:p>
    <w:p w14:paraId="51067109" w14:textId="7459338B" w:rsidR="00B71A66" w:rsidRDefault="00B71A66" w:rsidP="00B71A66">
      <w:r>
        <w:rPr>
          <w:rFonts w:hint="eastAsia"/>
          <w:noProof/>
        </w:rPr>
        <mc:AlternateContent>
          <mc:Choice Requires="wps">
            <w:drawing>
              <wp:anchor distT="0" distB="0" distL="114300" distR="114300" simplePos="0" relativeHeight="251664896" behindDoc="0" locked="0" layoutInCell="1" allowOverlap="1" wp14:anchorId="4A16D3C4" wp14:editId="461E7ACF">
                <wp:simplePos x="0" y="0"/>
                <wp:positionH relativeFrom="column">
                  <wp:posOffset>696807</wp:posOffset>
                </wp:positionH>
                <wp:positionV relativeFrom="page">
                  <wp:posOffset>6637161</wp:posOffset>
                </wp:positionV>
                <wp:extent cx="2016760" cy="26416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2016760" cy="2641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36FB50" w14:textId="11E714FF" w:rsidR="0086322F" w:rsidRDefault="0086322F">
                            <w:r>
                              <w:rPr>
                                <w:rFonts w:hint="eastAsia"/>
                              </w:rPr>
                              <w:t>图</w:t>
                            </w:r>
                            <w:r>
                              <w:rPr>
                                <w:rFonts w:hint="eastAsia"/>
                              </w:rPr>
                              <w:t>32  DSR</w:t>
                            </w:r>
                            <w:r>
                              <w:rPr>
                                <w:rFonts w:hint="eastAsia"/>
                              </w:rPr>
                              <w:t>路由应答流程图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16D3C4" id="_x0000_t202" coordsize="21600,21600" o:spt="202" path="m0,0l0,21600,21600,21600,21600,0xe">
                <v:stroke joinstyle="miter"/>
                <v:path gradientshapeok="t" o:connecttype="rect"/>
              </v:shapetype>
              <v:shape id="文本框 16" o:spid="_x0000_s1026" type="#_x0000_t202" style="position:absolute;margin-left:54.85pt;margin-top:522.6pt;width:158.8pt;height:20.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" filled="f" stroked="f">
                <v:textbox>
                  <w:txbxContent>
                    <w:p w14:paraId="1E36FB50" w14:textId="11E714FF" w:rsidR="0086322F" w:rsidRDefault="0086322F">
                      <w:r>
                        <w:rPr>
                          <w:rFonts w:hint="eastAsia"/>
                        </w:rPr>
                        <w:t>图</w:t>
                      </w:r>
                      <w:r>
                        <w:rPr>
                          <w:rFonts w:hint="eastAsia"/>
                        </w:rPr>
                        <w:t>32  DSR</w:t>
                      </w:r>
                      <w:r>
                        <w:rPr>
                          <w:rFonts w:hint="eastAsia"/>
                        </w:rPr>
                        <w:t>路由应答流程图</w:t>
                      </w:r>
                    </w:p>
                  </w:txbxContent>
                </v:textbox>
                <w10:wrap anchory="page"/>
              </v:shape>
            </w:pict>
          </mc:Fallback>
        </mc:AlternateContent>
      </w:r>
      <w:r>
        <w:rPr>
          <w:rFonts w:hint="eastAsia"/>
          <w:noProof/>
        </w:rPr>
        <w:drawing>
          <wp:inline distT="0" distB="0" distL="0" distR="0" wp14:anchorId="531C13EB" wp14:editId="1D1B5302">
            <wp:extent cx="3597910" cy="5367020"/>
            <wp:effectExtent l="0" t="0" r="0" b="0"/>
            <wp:docPr id="26" name="图片 26" descr="屏幕快照%202018-12-13%20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屏幕快照%202018-12-13%2020.13.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910" cy="5367020"/>
                    </a:xfrm>
                    <a:prstGeom prst="rect">
                      <a:avLst/>
                    </a:prstGeom>
                    <a:noFill/>
                    <a:ln>
                      <a:noFill/>
                    </a:ln>
                  </pic:spPr>
                </pic:pic>
              </a:graphicData>
            </a:graphic>
          </wp:inline>
        </w:drawing>
      </w:r>
    </w:p>
    <w:p w14:paraId="64CD7B73" w14:textId="4CEC540F" w:rsidR="007C550E" w:rsidRDefault="007C550E" w:rsidP="007C550E">
      <w:r>
        <w:rPr>
          <w:rFonts w:hint="eastAsia"/>
        </w:rPr>
        <w:t>调用了</w:t>
      </w:r>
      <w:r>
        <w:rPr>
          <w:rFonts w:hint="eastAsia"/>
        </w:rPr>
        <w:t>make_and_send_dsr_data_packet</w:t>
      </w:r>
      <w:r>
        <w:rPr>
          <w:rFonts w:hint="eastAsia"/>
        </w:rPr>
        <w:t>进行处理</w:t>
      </w:r>
      <w:r>
        <w:rPr>
          <w:rFonts w:hint="eastAsia"/>
        </w:rPr>
        <w:t xml:space="preserve"> </w:t>
      </w:r>
      <w:r>
        <w:rPr>
          <w:rFonts w:hint="eastAsia"/>
        </w:rPr>
        <w:t>具体过程：</w:t>
      </w:r>
    </w:p>
    <w:p w14:paraId="0AAAEF32" w14:textId="3A6D8487" w:rsidR="007C550E" w:rsidRDefault="007C550E" w:rsidP="00CB59B9">
      <w:pPr>
        <w:ind w:firstLine="420"/>
      </w:pPr>
      <w:r>
        <w:rPr>
          <w:rFonts w:hint="eastAsia"/>
        </w:rPr>
        <w:t>如果</w:t>
      </w:r>
      <w:r>
        <w:rPr>
          <w:rFonts w:hint="eastAsia"/>
        </w:rPr>
        <w:t>hoplist</w:t>
      </w:r>
      <w:r>
        <w:rPr>
          <w:rFonts w:hint="eastAsia"/>
        </w:rPr>
        <w:t>是空</w:t>
      </w:r>
      <w:r>
        <w:rPr>
          <w:rFonts w:hint="eastAsia"/>
        </w:rPr>
        <w:t xml:space="preserve"> </w:t>
      </w:r>
      <w:r>
        <w:rPr>
          <w:rFonts w:hint="eastAsia"/>
        </w:rPr>
        <w:t>则调用</w:t>
      </w:r>
      <w:r w:rsidR="00DF452B">
        <w:rPr>
          <w:rFonts w:hint="eastAsia"/>
        </w:rPr>
        <w:t>make_dsr_source_route_option </w:t>
      </w:r>
      <w:r w:rsidR="00DF452B">
        <w:rPr>
          <w:rFonts w:hint="eastAsia"/>
        </w:rPr>
        <w:t>，</w:t>
      </w:r>
      <w:r>
        <w:rPr>
          <w:rFonts w:hint="eastAsia"/>
        </w:rPr>
        <w:t>在这个函数中，首先比较目的地址是否为本网段，如果不是本网段则需要查找本地网关列表</w:t>
      </w:r>
      <w:r>
        <w:rPr>
          <w:rFonts w:hint="eastAsia"/>
        </w:rPr>
        <w:t xml:space="preserve">  </w:t>
      </w:r>
    </w:p>
    <w:p w14:paraId="5310E8C5" w14:textId="54AA97F8" w:rsidR="007C550E" w:rsidRDefault="007C550E" w:rsidP="00CB59B9">
      <w:pPr>
        <w:ind w:firstLine="420"/>
      </w:pPr>
      <w:r>
        <w:rPr>
          <w:rFonts w:hint="eastAsia"/>
        </w:rPr>
        <w:t>如果没有网关信息，则发起网关发现：</w:t>
      </w:r>
      <w:r>
        <w:rPr>
          <w:rFonts w:hint="eastAsia"/>
        </w:rPr>
        <w:t>gateway_discovery()</w:t>
      </w:r>
    </w:p>
    <w:p w14:paraId="0E76DA7A" w14:textId="6E27ECFA" w:rsidR="007C550E" w:rsidRDefault="007C550E" w:rsidP="007C550E">
      <w:r>
        <w:rPr>
          <w:rFonts w:hint="eastAsia"/>
        </w:rPr>
        <w:t>否则检查到网关</w:t>
      </w:r>
      <w:r>
        <w:rPr>
          <w:rFonts w:hint="eastAsia"/>
        </w:rPr>
        <w:t>/</w:t>
      </w:r>
      <w:r>
        <w:rPr>
          <w:rFonts w:hint="eastAsia"/>
        </w:rPr>
        <w:t>内网地址由，如果没有路由，则发起路由请求，将发送的数据暂时保存在发送缓冲区中</w:t>
      </w:r>
      <w:r w:rsidR="00CB59B9">
        <w:rPr>
          <w:rFonts w:hint="eastAsia"/>
        </w:rPr>
        <w:t>。</w:t>
      </w:r>
    </w:p>
    <w:p w14:paraId="5BCE42A6" w14:textId="0BF5C234" w:rsidR="00002C56" w:rsidRDefault="007C550E" w:rsidP="00CB59B9">
      <w:pPr>
        <w:ind w:firstLine="420"/>
      </w:pPr>
      <w:r>
        <w:rPr>
          <w:rFonts w:hint="eastAsia"/>
        </w:rPr>
        <w:t>总结一下</w:t>
      </w:r>
      <w:r>
        <w:rPr>
          <w:rFonts w:hint="eastAsia"/>
        </w:rPr>
        <w:t xml:space="preserve">make_dsr_sour_route_option </w:t>
      </w:r>
      <w:r>
        <w:rPr>
          <w:rFonts w:hint="eastAsia"/>
        </w:rPr>
        <w:t>的功能，就是检查网关信息和路由信息，没有相关信息则发起路由请求，把要发送的数据存到发送缓冲区中</w:t>
      </w:r>
      <w:r w:rsidR="00CB59B9">
        <w:rPr>
          <w:rFonts w:hint="eastAsia"/>
        </w:rPr>
        <w:t>。</w:t>
      </w:r>
    </w:p>
    <w:p w14:paraId="20DC4334" w14:textId="77777777" w:rsidR="00002C56" w:rsidRDefault="00002C56" w:rsidP="00B71A66"/>
    <w:p w14:paraId="3D0AEB52" w14:textId="77777777" w:rsidR="00002C56" w:rsidRDefault="00002C56" w:rsidP="00B71A66"/>
    <w:p w14:paraId="0E58E7FD" w14:textId="77777777" w:rsidR="0082050C" w:rsidRDefault="0082050C" w:rsidP="00B71A66"/>
    <w:p w14:paraId="66F282ED" w14:textId="3027CF77" w:rsidR="00002C56" w:rsidRDefault="00002C56" w:rsidP="00B71A66">
      <w:r>
        <w:rPr>
          <w:rFonts w:hint="eastAsia"/>
          <w:noProof/>
        </w:rPr>
        <w:lastRenderedPageBreak/>
        <w:drawing>
          <wp:anchor distT="0" distB="0" distL="114300" distR="114300" simplePos="0" relativeHeight="251677184" behindDoc="0" locked="0" layoutInCell="1" allowOverlap="1" wp14:anchorId="1E68E522" wp14:editId="2FA99CE3">
            <wp:simplePos x="0" y="0"/>
            <wp:positionH relativeFrom="column">
              <wp:posOffset>572165</wp:posOffset>
            </wp:positionH>
            <wp:positionV relativeFrom="paragraph">
              <wp:posOffset>-23940</wp:posOffset>
            </wp:positionV>
            <wp:extent cx="4606237" cy="2990974"/>
            <wp:effectExtent l="0" t="0" r="0" b="6350"/>
            <wp:wrapNone/>
            <wp:docPr id="18" name="图片 18" descr="../../../屏幕快照%202018-12-18%20上午10.1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屏幕快照%202018-12-18%20上午10.15.4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06237" cy="29909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95ABA6" w14:textId="77777777" w:rsidR="00002C56" w:rsidRDefault="00002C56" w:rsidP="00B71A66"/>
    <w:p w14:paraId="08E6A1DA" w14:textId="77777777" w:rsidR="00002C56" w:rsidRDefault="00002C56" w:rsidP="00B71A66"/>
    <w:p w14:paraId="1603241F" w14:textId="77777777" w:rsidR="00002C56" w:rsidRDefault="00002C56" w:rsidP="00B71A66"/>
    <w:p w14:paraId="03C89979" w14:textId="77777777" w:rsidR="0082050C" w:rsidRDefault="0082050C" w:rsidP="00B71A66"/>
    <w:p w14:paraId="41B47227" w14:textId="77777777" w:rsidR="0082050C" w:rsidRDefault="0082050C" w:rsidP="00B71A66"/>
    <w:p w14:paraId="428C08AD" w14:textId="77777777" w:rsidR="0082050C" w:rsidRDefault="0082050C" w:rsidP="00B71A66"/>
    <w:p w14:paraId="1135ABC5" w14:textId="77777777" w:rsidR="0082050C" w:rsidRDefault="0082050C" w:rsidP="00B71A66"/>
    <w:p w14:paraId="73888353" w14:textId="77777777" w:rsidR="0082050C" w:rsidRDefault="0082050C" w:rsidP="00B71A66"/>
    <w:p w14:paraId="118D67D5" w14:textId="77777777" w:rsidR="00002C56" w:rsidRDefault="00002C56" w:rsidP="00B71A66"/>
    <w:p w14:paraId="78D518CD" w14:textId="77777777" w:rsidR="00002C56" w:rsidRDefault="00002C56" w:rsidP="00B71A66"/>
    <w:p w14:paraId="22255E6F" w14:textId="77777777" w:rsidR="00002C56" w:rsidRDefault="00002C56" w:rsidP="00B71A66"/>
    <w:p w14:paraId="0EA47E0D" w14:textId="77777777" w:rsidR="00002C56" w:rsidRDefault="00002C56" w:rsidP="00B71A66"/>
    <w:p w14:paraId="57847543" w14:textId="77777777" w:rsidR="00002C56" w:rsidRDefault="00002C56" w:rsidP="00B71A66"/>
    <w:p w14:paraId="0F93828E" w14:textId="77777777" w:rsidR="00002C56" w:rsidRDefault="00002C56" w:rsidP="00B71A66"/>
    <w:p w14:paraId="290434B0" w14:textId="77777777" w:rsidR="00002C56" w:rsidRDefault="00002C56" w:rsidP="00B71A66"/>
    <w:p w14:paraId="21661922" w14:textId="77777777" w:rsidR="00002C56" w:rsidRDefault="00002C56" w:rsidP="00B71A66"/>
    <w:p w14:paraId="3BC48EE4" w14:textId="77777777" w:rsidR="00002C56" w:rsidRDefault="00002C56" w:rsidP="00B71A66"/>
    <w:p w14:paraId="7EAA83F6" w14:textId="4C05B8CA" w:rsidR="00002C56" w:rsidRDefault="007C550E" w:rsidP="007C550E">
      <w:pPr>
        <w:jc w:val="center"/>
        <w:rPr>
          <w:rFonts w:hint="eastAsia"/>
        </w:rPr>
      </w:pPr>
      <w:r>
        <w:rPr>
          <w:rFonts w:hint="eastAsia"/>
        </w:rPr>
        <w:t>图</w:t>
      </w:r>
      <w:r w:rsidR="00DF452B">
        <w:rPr>
          <w:rFonts w:hint="eastAsia"/>
        </w:rPr>
        <w:t>33</w:t>
      </w:r>
      <w:r>
        <w:rPr>
          <w:rFonts w:hint="eastAsia"/>
        </w:rPr>
        <w:t xml:space="preserve"> </w:t>
      </w:r>
      <w:r>
        <w:rPr>
          <w:rFonts w:hint="eastAsia"/>
        </w:rPr>
        <w:t>函数调用关系</w:t>
      </w:r>
    </w:p>
    <w:p w14:paraId="294F80D1" w14:textId="77777777" w:rsidR="00054558" w:rsidRDefault="00054558" w:rsidP="007C550E">
      <w:pPr>
        <w:jc w:val="center"/>
      </w:pPr>
    </w:p>
    <w:p w14:paraId="377878AB" w14:textId="307EBE0E" w:rsidR="00B71A66" w:rsidRDefault="00B71A66" w:rsidP="00B71A66">
      <w:pPr>
        <w:rPr>
          <w:rFonts w:hint="eastAsia"/>
        </w:rPr>
      </w:pPr>
      <w:r>
        <w:rPr>
          <w:rFonts w:hint="eastAsia"/>
        </w:rPr>
        <w:tab/>
      </w:r>
      <w:r>
        <w:rPr>
          <w:rFonts w:hint="eastAsia"/>
        </w:rPr>
        <w:t>目的节点收到</w:t>
      </w:r>
      <w:r>
        <w:rPr>
          <w:rFonts w:hint="eastAsia"/>
        </w:rPr>
        <w:t>RREQ</w:t>
      </w:r>
      <w:r>
        <w:rPr>
          <w:rFonts w:hint="eastAsia"/>
        </w:rPr>
        <w:t>后，给源节点返回路由应答（</w:t>
      </w:r>
      <w:r>
        <w:rPr>
          <w:rFonts w:hint="eastAsia"/>
        </w:rPr>
        <w:t>RREPRoute Reply</w:t>
      </w:r>
      <w:r>
        <w:rPr>
          <w:rFonts w:hint="eastAsia"/>
        </w:rPr>
        <w:t>）消息，拷贝</w:t>
      </w:r>
      <w:r>
        <w:rPr>
          <w:rFonts w:hint="eastAsia"/>
        </w:rPr>
        <w:t>RREQ</w:t>
      </w:r>
      <w:r>
        <w:rPr>
          <w:rFonts w:hint="eastAsia"/>
        </w:rPr>
        <w:t>消息中的路由纪录，源节点收到</w:t>
      </w:r>
      <w:r>
        <w:rPr>
          <w:rFonts w:hint="eastAsia"/>
        </w:rPr>
        <w:t>RREP</w:t>
      </w:r>
      <w:r>
        <w:rPr>
          <w:rFonts w:hint="eastAsia"/>
        </w:rPr>
        <w:t>后在本地路由缓存中缓存路由信息。</w:t>
      </w:r>
      <w:r w:rsidR="006F6B2B">
        <w:rPr>
          <w:rFonts w:hint="eastAsia"/>
        </w:rPr>
        <w:t>此处</w:t>
      </w:r>
      <w:r w:rsidR="006F6B2B">
        <w:rPr>
          <w:rFonts w:hint="eastAsia"/>
        </w:rPr>
        <w:t>dsr-rrep.c</w:t>
      </w:r>
      <w:r w:rsidR="006F6B2B">
        <w:rPr>
          <w:rFonts w:hint="eastAsia"/>
        </w:rPr>
        <w:t>文件调用</w:t>
      </w:r>
      <w:r w:rsidR="006F6B2B">
        <w:rPr>
          <w:rFonts w:hint="eastAsia"/>
        </w:rPr>
        <w:t>link-cache.h</w:t>
      </w:r>
      <w:r w:rsidR="006F6B2B">
        <w:rPr>
          <w:rFonts w:hint="eastAsia"/>
        </w:rPr>
        <w:t>文件来新增</w:t>
      </w:r>
      <w:r w:rsidR="006F6B2B">
        <w:rPr>
          <w:rFonts w:hint="eastAsia"/>
        </w:rPr>
        <w:t>lc</w:t>
      </w:r>
      <w:r w:rsidR="006F6B2B">
        <w:rPr>
          <w:rFonts w:hint="eastAsia"/>
        </w:rPr>
        <w:t>路由选项以及路由表，通过调用</w:t>
      </w:r>
      <w:r w:rsidR="006F6B2B">
        <w:rPr>
          <w:rFonts w:hint="eastAsia"/>
        </w:rPr>
        <w:t>send-buf.h</w:t>
      </w:r>
      <w:r w:rsidR="006F6B2B">
        <w:rPr>
          <w:rFonts w:hint="eastAsia"/>
        </w:rPr>
        <w:t>文件在本地路由缓存中缓存路由信息，通过调用</w:t>
      </w:r>
      <w:r w:rsidR="006F6B2B">
        <w:rPr>
          <w:rFonts w:hint="eastAsia"/>
        </w:rPr>
        <w:t>debug.h</w:t>
      </w:r>
      <w:r w:rsidR="006F6B2B">
        <w:rPr>
          <w:rFonts w:hint="eastAsia"/>
        </w:rPr>
        <w:t>文件输出错误处理调试日志。</w:t>
      </w:r>
    </w:p>
    <w:p w14:paraId="0088F065" w14:textId="77777777" w:rsidR="00054558" w:rsidRDefault="00054558" w:rsidP="00B71A66">
      <w:pPr>
        <w:rPr>
          <w:rFonts w:hint="eastAsia"/>
        </w:rPr>
      </w:pPr>
    </w:p>
    <w:p w14:paraId="207AFD2E" w14:textId="77777777" w:rsidR="00054558" w:rsidRDefault="00054558" w:rsidP="00B71A66"/>
    <w:p w14:paraId="23B9F68A" w14:textId="77777777" w:rsidR="00B71A66" w:rsidRPr="00B71A66" w:rsidRDefault="00B71A66" w:rsidP="00B71A66">
      <w:r>
        <w:rPr>
          <w:rFonts w:hint="eastAsia"/>
        </w:rPr>
        <w:tab/>
      </w:r>
      <w:r>
        <w:rPr>
          <w:rFonts w:hint="eastAsia"/>
        </w:rPr>
        <w:tab/>
      </w:r>
      <w:r>
        <w:rPr>
          <w:rFonts w:hint="eastAsia"/>
        </w:rPr>
        <w:tab/>
      </w:r>
      <w:r>
        <w:rPr>
          <w:rFonts w:hint="eastAsia"/>
        </w:rPr>
        <w:tab/>
      </w:r>
      <w:r>
        <w:rPr>
          <w:rFonts w:hint="eastAsia"/>
        </w:rPr>
        <w:tab/>
      </w:r>
      <w:r>
        <w:rPr>
          <w:rFonts w:hint="eastAsia"/>
        </w:rPr>
        <w:tab/>
      </w:r>
    </w:p>
    <w:p w14:paraId="3033CB60" w14:textId="77777777" w:rsidR="002558C0" w:rsidRDefault="002558C0" w:rsidP="002558C0">
      <w:pPr>
        <w:pStyle w:val="2"/>
        <w:spacing w:before="120"/>
        <w:rPr>
          <w:rFonts w:ascii="SimHei" w:eastAsia="SimHei" w:hAnsi="SimHei"/>
        </w:rPr>
      </w:pPr>
      <w:bookmarkStart w:id="27" w:name="_Toc533891893"/>
      <w:r>
        <w:rPr>
          <w:rFonts w:ascii="SimHei" w:eastAsia="SimHei" w:hAnsi="SimHei" w:hint="eastAsia"/>
        </w:rPr>
        <w:t>4.3</w:t>
      </w:r>
      <w:r w:rsidRPr="002558C0">
        <w:rPr>
          <w:rFonts w:ascii="SimHei" w:eastAsia="SimHei" w:hAnsi="SimHei" w:hint="eastAsia"/>
        </w:rPr>
        <w:t xml:space="preserve"> </w:t>
      </w:r>
      <w:r>
        <w:rPr>
          <w:rFonts w:ascii="SimHei" w:eastAsia="SimHei" w:hAnsi="SimHei" w:hint="eastAsia"/>
        </w:rPr>
        <w:t>缓存机制</w:t>
      </w:r>
      <w:bookmarkEnd w:id="27"/>
    </w:p>
    <w:p w14:paraId="41878B56" w14:textId="77777777" w:rsidR="0086322F" w:rsidRDefault="00DF452B" w:rsidP="0086322F">
      <w:pPr>
        <w:ind w:firstLine="420"/>
      </w:pPr>
      <w:r w:rsidRPr="00DF452B">
        <w:t>每个路由请求报文都含有一个多跳限制，用于限制传送路由请求的中介节点的数目．随着请求的传送，这个限制逐渐减小，如果在找到目的地之前减至</w:t>
      </w:r>
      <w:r>
        <w:t>０，则这个请求包将被丢弃，</w:t>
      </w:r>
      <w:r w:rsidRPr="00DF452B">
        <w:t>运用这个机制来发送一个非广播式路由请求，用以确定目标是否是起始节点的邻居或临近节点是否存储有到达目</w:t>
      </w:r>
      <w:r w:rsidR="0086322F">
        <w:t>的节点的路径（有效地将邻节点的缓存器作为起始节点缓存器的延伸）。</w:t>
      </w:r>
    </w:p>
    <w:p w14:paraId="3896856F" w14:textId="77777777" w:rsidR="0086322F" w:rsidRDefault="0086322F" w:rsidP="0086322F">
      <w:pPr>
        <w:ind w:left="420"/>
      </w:pPr>
      <w:r>
        <w:t>如果没有接收到路由回复，则发送广播式路由请求。</w:t>
      </w:r>
    </w:p>
    <w:p w14:paraId="5031750B" w14:textId="0189C96C" w:rsidR="0086322F" w:rsidRDefault="00DF452B" w:rsidP="0086322F">
      <w:pPr>
        <w:ind w:left="420"/>
        <w:rPr>
          <w:rFonts w:hint="eastAsia"/>
        </w:rPr>
      </w:pPr>
      <w:r w:rsidRPr="00DF452B">
        <w:t>或者采用扩展环方式来寻找目的节点，渐渐地探测到目标而不需要将路由请求在</w:t>
      </w:r>
      <w:r w:rsidRPr="00DF452B">
        <w:t xml:space="preserve"> </w:t>
      </w:r>
      <w:r>
        <w:t>整个网络中广播。</w:t>
      </w:r>
    </w:p>
    <w:p w14:paraId="26EC3EC9" w14:textId="1464008A" w:rsidR="0086322F" w:rsidRDefault="0086322F" w:rsidP="0086322F">
      <w:pPr>
        <w:ind w:firstLine="420"/>
      </w:pPr>
      <w:r>
        <w:rPr>
          <w:rFonts w:hint="eastAsia"/>
        </w:rPr>
        <w:t>源路由的路由机制，在每一个分组的头部都携带整条路由的信息，路由器按照该路由纪录来转发分组。这种机制最初被</w:t>
      </w:r>
      <w:r>
        <w:rPr>
          <w:rFonts w:hint="eastAsia"/>
        </w:rPr>
        <w:t>IEEE802.5</w:t>
      </w:r>
      <w:r>
        <w:rPr>
          <w:rFonts w:hint="eastAsia"/>
        </w:rPr>
        <w:t>协议用在由桥互连的多个令牌环网中寻找路由。</w:t>
      </w:r>
    </w:p>
    <w:p w14:paraId="2BDFD9D1" w14:textId="6007D110" w:rsidR="00DF452B" w:rsidRPr="00DF452B" w:rsidRDefault="00DF452B" w:rsidP="00DF452B">
      <w:pPr>
        <w:ind w:firstLine="420"/>
      </w:pPr>
    </w:p>
    <w:p w14:paraId="4E0DE10A" w14:textId="45B3EA96" w:rsidR="00B71A66" w:rsidRDefault="00DF452B" w:rsidP="00DF452B">
      <w:pPr>
        <w:pStyle w:val="3"/>
        <w:spacing w:before="120"/>
      </w:pPr>
      <w:r>
        <w:rPr>
          <w:rFonts w:hint="eastAsia"/>
        </w:rPr>
        <w:lastRenderedPageBreak/>
        <w:t xml:space="preserve"> </w:t>
      </w:r>
      <w:bookmarkStart w:id="28" w:name="_Toc533891894"/>
      <w:r w:rsidR="00B71A66">
        <w:rPr>
          <w:rFonts w:hint="eastAsia"/>
        </w:rPr>
        <w:t>4.3.1 Send-buf TBL</w:t>
      </w:r>
      <w:bookmarkEnd w:id="28"/>
    </w:p>
    <w:p w14:paraId="057F1B32" w14:textId="00FF50A8" w:rsidR="00B71A66" w:rsidRDefault="00B239F0" w:rsidP="00B71A66">
      <w:r>
        <w:rPr>
          <w:rFonts w:hint="eastAsia"/>
          <w:noProof/>
        </w:rPr>
        <w:drawing>
          <wp:inline distT="0" distB="0" distL="0" distR="0" wp14:anchorId="31AD5FCE" wp14:editId="0FE1A34C">
            <wp:extent cx="3551589" cy="3683113"/>
            <wp:effectExtent l="0" t="0" r="4445" b="0"/>
            <wp:docPr id="19" name="图片 19" descr="../../../屏幕快照%202018-12-18%20上午10.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屏幕快照%202018-12-18%20上午10.19.3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58102" cy="3689867"/>
                    </a:xfrm>
                    <a:prstGeom prst="rect">
                      <a:avLst/>
                    </a:prstGeom>
                    <a:noFill/>
                    <a:ln>
                      <a:noFill/>
                    </a:ln>
                  </pic:spPr>
                </pic:pic>
              </a:graphicData>
            </a:graphic>
          </wp:inline>
        </w:drawing>
      </w:r>
    </w:p>
    <w:p w14:paraId="7725F83B" w14:textId="41940247" w:rsidR="00B239F0" w:rsidRDefault="00DF452B" w:rsidP="00B71A66">
      <w:r>
        <w:rPr>
          <w:noProof/>
        </w:rPr>
        <w:drawing>
          <wp:anchor distT="0" distB="0" distL="114300" distR="114300" simplePos="0" relativeHeight="251681280" behindDoc="0" locked="0" layoutInCell="1" allowOverlap="1" wp14:anchorId="38D40E9E" wp14:editId="713395C2">
            <wp:simplePos x="0" y="0"/>
            <wp:positionH relativeFrom="column">
              <wp:posOffset>-42474</wp:posOffset>
            </wp:positionH>
            <wp:positionV relativeFrom="paragraph">
              <wp:posOffset>223732</wp:posOffset>
            </wp:positionV>
            <wp:extent cx="4537639" cy="3250046"/>
            <wp:effectExtent l="0" t="0" r="9525" b="1270"/>
            <wp:wrapNone/>
            <wp:docPr id="46" name="图片 46" descr="../../../Library/Containers/com.tencent.qq/Data/Library/Caches/Images/977A10BFF199EB4A98FFEC978FDB8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brary/Containers/com.tencent.qq/Data/Library/Caches/Images/977A10BFF199EB4A98FFEC978FDB828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0772" cy="325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B239F0">
        <w:rPr>
          <w:rFonts w:hint="eastAsia"/>
        </w:rPr>
        <w:tab/>
      </w:r>
      <w:r w:rsidR="00B239F0">
        <w:rPr>
          <w:rFonts w:hint="eastAsia"/>
        </w:rPr>
        <w:tab/>
      </w:r>
      <w:r w:rsidR="00B239F0">
        <w:rPr>
          <w:rFonts w:hint="eastAsia"/>
        </w:rPr>
        <w:tab/>
      </w:r>
      <w:r w:rsidR="00B239F0">
        <w:rPr>
          <w:rFonts w:hint="eastAsia"/>
        </w:rPr>
        <w:tab/>
      </w:r>
      <w:r w:rsidR="00B239F0">
        <w:rPr>
          <w:rFonts w:hint="eastAsia"/>
        </w:rPr>
        <w:t>图</w:t>
      </w:r>
      <w:r>
        <w:rPr>
          <w:rFonts w:hint="eastAsia"/>
        </w:rPr>
        <w:t xml:space="preserve">34 </w:t>
      </w:r>
      <w:r w:rsidR="00B239F0">
        <w:rPr>
          <w:rFonts w:hint="eastAsia"/>
        </w:rPr>
        <w:t xml:space="preserve"> Declaration: send-buf</w:t>
      </w:r>
    </w:p>
    <w:p w14:paraId="4BD9A5DC" w14:textId="45E371DD" w:rsidR="007C550E" w:rsidRDefault="007C550E" w:rsidP="00B71A66"/>
    <w:p w14:paraId="77BCD26B" w14:textId="26BD141B" w:rsidR="007C550E" w:rsidRDefault="007C550E" w:rsidP="00B71A66"/>
    <w:p w14:paraId="21E1497C" w14:textId="49AFBA02" w:rsidR="007C550E" w:rsidRDefault="007C550E" w:rsidP="00B71A66"/>
    <w:p w14:paraId="5ACCE234" w14:textId="3628FA1C" w:rsidR="007C550E" w:rsidRDefault="007C550E" w:rsidP="00B71A66"/>
    <w:p w14:paraId="010EBBA9" w14:textId="1F48FF44" w:rsidR="007C550E" w:rsidRDefault="007C550E" w:rsidP="00B71A66"/>
    <w:p w14:paraId="2D4202E9" w14:textId="5ABBDDF6" w:rsidR="007C550E" w:rsidRDefault="007C550E" w:rsidP="00B71A66"/>
    <w:p w14:paraId="04EAB854" w14:textId="03023C25" w:rsidR="007C550E" w:rsidRDefault="007C550E" w:rsidP="00B71A66"/>
    <w:p w14:paraId="7D2B4C08" w14:textId="77777777" w:rsidR="007C550E" w:rsidRDefault="007C550E" w:rsidP="00B71A66"/>
    <w:p w14:paraId="0110B93C" w14:textId="77777777" w:rsidR="007C550E" w:rsidRDefault="007C550E" w:rsidP="00B71A66"/>
    <w:p w14:paraId="5E84EDA8" w14:textId="77777777" w:rsidR="007C550E" w:rsidRDefault="007C550E" w:rsidP="00B71A66"/>
    <w:p w14:paraId="6DBA1D97" w14:textId="77777777" w:rsidR="00E12068" w:rsidRDefault="00E12068" w:rsidP="00B71A66"/>
    <w:p w14:paraId="180E19E0" w14:textId="77777777" w:rsidR="00E12068" w:rsidRDefault="00E12068" w:rsidP="00B71A66"/>
    <w:p w14:paraId="70036F21" w14:textId="77777777" w:rsidR="00E12068" w:rsidRDefault="00E12068" w:rsidP="00B71A66"/>
    <w:p w14:paraId="4ECB2D23" w14:textId="77777777" w:rsidR="00E12068" w:rsidRDefault="00E12068" w:rsidP="00B71A66"/>
    <w:p w14:paraId="638F8422" w14:textId="77777777" w:rsidR="00E12068" w:rsidRDefault="00E12068" w:rsidP="00B71A66"/>
    <w:p w14:paraId="2C9E215F" w14:textId="77777777" w:rsidR="007C550E" w:rsidRDefault="007C550E" w:rsidP="00B71A66"/>
    <w:p w14:paraId="4972FD19" w14:textId="77777777" w:rsidR="007C550E" w:rsidRDefault="007C550E" w:rsidP="00B71A66"/>
    <w:p w14:paraId="5B647BC7" w14:textId="77777777" w:rsidR="007C550E" w:rsidRDefault="007C550E" w:rsidP="00B71A66"/>
    <w:p w14:paraId="38ED5703" w14:textId="77777777" w:rsidR="007C550E" w:rsidRDefault="007C550E" w:rsidP="00B71A66"/>
    <w:p w14:paraId="63052CB5" w14:textId="5DC8F393" w:rsidR="00DF452B" w:rsidRDefault="00DF452B" w:rsidP="00DF452B">
      <w:r>
        <w:rPr>
          <w:rFonts w:hint="eastAsia"/>
        </w:rPr>
        <w:tab/>
      </w:r>
      <w:r>
        <w:rPr>
          <w:rFonts w:hint="eastAsia"/>
        </w:rPr>
        <w:tab/>
      </w:r>
      <w:r>
        <w:rPr>
          <w:rFonts w:hint="eastAsia"/>
        </w:rPr>
        <w:tab/>
      </w:r>
      <w:r>
        <w:rPr>
          <w:rFonts w:hint="eastAsia"/>
        </w:rPr>
        <w:tab/>
      </w:r>
      <w:r>
        <w:rPr>
          <w:rFonts w:hint="eastAsia"/>
        </w:rPr>
        <w:t>图</w:t>
      </w:r>
      <w:r>
        <w:rPr>
          <w:rFonts w:hint="eastAsia"/>
        </w:rPr>
        <w:t>35  send-buf.c</w:t>
      </w:r>
      <w:r>
        <w:rPr>
          <w:rFonts w:hint="eastAsia"/>
        </w:rPr>
        <w:t>内部函数调用关系</w:t>
      </w:r>
    </w:p>
    <w:p w14:paraId="042FE024" w14:textId="77777777" w:rsidR="007C550E" w:rsidRDefault="007C550E" w:rsidP="00B71A66"/>
    <w:p w14:paraId="43B8084D" w14:textId="5BCBD94E" w:rsidR="00B239F0" w:rsidRDefault="00B239F0" w:rsidP="00B71A66">
      <w:r>
        <w:rPr>
          <w:rFonts w:hint="eastAsia"/>
        </w:rPr>
        <w:lastRenderedPageBreak/>
        <w:tab/>
      </w:r>
      <w:r w:rsidRPr="00B239F0">
        <w:rPr>
          <w:rFonts w:hint="eastAsia"/>
        </w:rPr>
        <w:t>当节点要传送数据分组时，源节点先检查缓存中是否有到信宿的路由信息，若有非过期的路由则可直接采用，否则泛洪广播发送路由请求分组。</w:t>
      </w:r>
    </w:p>
    <w:p w14:paraId="0BD6E02E" w14:textId="60604BB0" w:rsidR="00B239F0" w:rsidRDefault="00DF452B" w:rsidP="00B71A66">
      <w:r>
        <w:rPr>
          <w:noProof/>
        </w:rPr>
        <w:drawing>
          <wp:anchor distT="0" distB="0" distL="114300" distR="114300" simplePos="0" relativeHeight="251678208" behindDoc="0" locked="0" layoutInCell="1" allowOverlap="1" wp14:anchorId="4D0C1E34" wp14:editId="67C87998">
            <wp:simplePos x="0" y="0"/>
            <wp:positionH relativeFrom="column">
              <wp:posOffset>1613535</wp:posOffset>
            </wp:positionH>
            <wp:positionV relativeFrom="paragraph">
              <wp:posOffset>33020</wp:posOffset>
            </wp:positionV>
            <wp:extent cx="2905125" cy="3379119"/>
            <wp:effectExtent l="0" t="0" r="0" b="0"/>
            <wp:wrapNone/>
            <wp:docPr id="39" name="图片 39" descr="../../../Library/Containers/com.tencent.qq/Data/Library/Caches/Images/4710728BDFC68A3DDD9D6EC2E94C8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brary/Containers/com.tencent.qq/Data/Library/Caches/Images/4710728BDFC68A3DDD9D6EC2E94C89C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05125" cy="33791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BF0522" w14:textId="00914713" w:rsidR="003E0C89" w:rsidRDefault="003E0C89" w:rsidP="00B71A66"/>
    <w:p w14:paraId="7F3493FB" w14:textId="77777777" w:rsidR="003E0C89" w:rsidRDefault="003E0C89" w:rsidP="00B71A66"/>
    <w:p w14:paraId="1F1E11F3" w14:textId="77777777" w:rsidR="003E0C89" w:rsidRDefault="003E0C89" w:rsidP="00B71A66"/>
    <w:p w14:paraId="5FA3643A" w14:textId="77777777" w:rsidR="003E0C89" w:rsidRDefault="003E0C89" w:rsidP="00B71A66"/>
    <w:p w14:paraId="1A48F3D1" w14:textId="77777777" w:rsidR="003E0C89" w:rsidRDefault="003E0C89" w:rsidP="00B71A66"/>
    <w:p w14:paraId="7BBE5E3B" w14:textId="77777777" w:rsidR="003E0C89" w:rsidRDefault="003E0C89" w:rsidP="00B71A66"/>
    <w:p w14:paraId="5131FE4F" w14:textId="77777777" w:rsidR="003E0C89" w:rsidRDefault="003E0C89" w:rsidP="00B71A66"/>
    <w:p w14:paraId="05F606BA" w14:textId="77777777" w:rsidR="003E0C89" w:rsidRDefault="003E0C89" w:rsidP="00B71A66"/>
    <w:p w14:paraId="4A6CC1DF" w14:textId="77777777" w:rsidR="003E0C89" w:rsidRDefault="003E0C89" w:rsidP="00B71A66"/>
    <w:p w14:paraId="4956599C" w14:textId="77777777" w:rsidR="003E0C89" w:rsidRDefault="003E0C89" w:rsidP="00B71A66"/>
    <w:p w14:paraId="10B88819" w14:textId="77777777" w:rsidR="003E0C89" w:rsidRDefault="003E0C89" w:rsidP="00B71A66"/>
    <w:p w14:paraId="1249D311" w14:textId="77777777" w:rsidR="003E0C89" w:rsidRDefault="003E0C89" w:rsidP="00B71A66"/>
    <w:p w14:paraId="3532FE8E" w14:textId="77777777" w:rsidR="003E0C89" w:rsidRDefault="003E0C89" w:rsidP="00B71A66"/>
    <w:p w14:paraId="005C5D17" w14:textId="77777777" w:rsidR="003E0C89" w:rsidRDefault="003E0C89" w:rsidP="00B71A66"/>
    <w:p w14:paraId="726BE41D" w14:textId="77777777" w:rsidR="003E0C89" w:rsidRDefault="003E0C89" w:rsidP="00B71A66"/>
    <w:p w14:paraId="13CD0630" w14:textId="77777777" w:rsidR="00E12068" w:rsidRDefault="00E12068" w:rsidP="00B71A66"/>
    <w:p w14:paraId="3B732040" w14:textId="77777777" w:rsidR="00E12068" w:rsidRDefault="00E12068" w:rsidP="00B71A66"/>
    <w:p w14:paraId="4AA915A9" w14:textId="77777777" w:rsidR="00E12068" w:rsidRDefault="00E12068" w:rsidP="00B71A66"/>
    <w:p w14:paraId="596D9C97" w14:textId="77777777" w:rsidR="00E12068" w:rsidRDefault="00E12068" w:rsidP="00B71A66"/>
    <w:p w14:paraId="23AAC1B8" w14:textId="04EED4FD" w:rsidR="00DF452B" w:rsidRDefault="00DF452B" w:rsidP="00E12068">
      <w:pPr>
        <w:jc w:val="center"/>
      </w:pPr>
      <w:r>
        <w:rPr>
          <w:rFonts w:hint="eastAsia"/>
        </w:rPr>
        <w:t>图</w:t>
      </w:r>
      <w:r>
        <w:rPr>
          <w:rFonts w:hint="eastAsia"/>
        </w:rPr>
        <w:t>36  send-buf.c</w:t>
      </w:r>
      <w:r>
        <w:rPr>
          <w:rFonts w:hint="eastAsia"/>
        </w:rPr>
        <w:t>与其他文件调用关系</w:t>
      </w:r>
    </w:p>
    <w:p w14:paraId="6B17013E" w14:textId="5A1C99F8" w:rsidR="00B239F0" w:rsidRDefault="00E12068" w:rsidP="00B239F0">
      <w:pPr>
        <w:pStyle w:val="3"/>
        <w:spacing w:before="120"/>
      </w:pPr>
      <w:bookmarkStart w:id="29" w:name="_Toc533891895"/>
      <w:r>
        <w:rPr>
          <w:rFonts w:hint="eastAsia"/>
          <w:noProof/>
        </w:rPr>
        <w:drawing>
          <wp:anchor distT="0" distB="0" distL="114300" distR="114300" simplePos="0" relativeHeight="251686400" behindDoc="0" locked="0" layoutInCell="1" allowOverlap="1" wp14:anchorId="2C429AEB" wp14:editId="760A0D92">
            <wp:simplePos x="0" y="0"/>
            <wp:positionH relativeFrom="column">
              <wp:posOffset>1632585</wp:posOffset>
            </wp:positionH>
            <wp:positionV relativeFrom="paragraph">
              <wp:posOffset>282575</wp:posOffset>
            </wp:positionV>
            <wp:extent cx="2628900" cy="3182596"/>
            <wp:effectExtent l="0" t="0" r="0" b="0"/>
            <wp:wrapNone/>
            <wp:docPr id="21" name="图片 21" descr="../../../屏幕快照%202018-12-18%20上午10.2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屏幕快照%202018-12-18%20上午10.23.2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28900" cy="3182596"/>
                    </a:xfrm>
                    <a:prstGeom prst="rect">
                      <a:avLst/>
                    </a:prstGeom>
                    <a:noFill/>
                    <a:ln>
                      <a:noFill/>
                    </a:ln>
                  </pic:spPr>
                </pic:pic>
              </a:graphicData>
            </a:graphic>
            <wp14:sizeRelH relativeFrom="page">
              <wp14:pctWidth>0</wp14:pctWidth>
            </wp14:sizeRelH>
            <wp14:sizeRelV relativeFrom="page">
              <wp14:pctHeight>0</wp14:pctHeight>
            </wp14:sizeRelV>
          </wp:anchor>
        </w:drawing>
      </w:r>
      <w:r w:rsidR="00B239F0">
        <w:rPr>
          <w:rFonts w:hint="eastAsia"/>
        </w:rPr>
        <w:t>4.3.2 Maint-buf TBL</w:t>
      </w:r>
      <w:bookmarkEnd w:id="29"/>
    </w:p>
    <w:p w14:paraId="4D63072C" w14:textId="71941CAA" w:rsidR="00B239F0" w:rsidRDefault="00B239F0" w:rsidP="00B71A66"/>
    <w:p w14:paraId="68D67E37" w14:textId="5C986A76" w:rsidR="00DF452B" w:rsidRDefault="00DF452B" w:rsidP="00B239F0"/>
    <w:p w14:paraId="348FB4FF" w14:textId="30E68B02" w:rsidR="00DF452B" w:rsidRDefault="00DF452B" w:rsidP="00B239F0"/>
    <w:p w14:paraId="081F681E" w14:textId="582DD8D3" w:rsidR="00DF452B" w:rsidRDefault="00DF452B" w:rsidP="00B239F0"/>
    <w:p w14:paraId="37E9F355" w14:textId="098B5F8E" w:rsidR="00DF452B" w:rsidRDefault="00DF452B" w:rsidP="00B239F0"/>
    <w:p w14:paraId="2528D2B5" w14:textId="5B0A2B6C" w:rsidR="00DF452B" w:rsidRDefault="00DF452B" w:rsidP="00B239F0"/>
    <w:p w14:paraId="2A282087" w14:textId="3556EE2C" w:rsidR="00DF452B" w:rsidRDefault="00DF452B" w:rsidP="00B239F0"/>
    <w:p w14:paraId="6074AC6A" w14:textId="77777777" w:rsidR="00DF452B" w:rsidRDefault="00DF452B" w:rsidP="00B239F0"/>
    <w:p w14:paraId="77074262" w14:textId="77777777" w:rsidR="00DF452B" w:rsidRDefault="00DF452B" w:rsidP="00B239F0"/>
    <w:p w14:paraId="6C8AAEAC" w14:textId="77777777" w:rsidR="00DF452B" w:rsidRDefault="00DF452B" w:rsidP="00B239F0"/>
    <w:p w14:paraId="1F5BED1B" w14:textId="77777777" w:rsidR="00DF452B" w:rsidRDefault="00DF452B" w:rsidP="00B239F0"/>
    <w:p w14:paraId="24A3D896" w14:textId="77777777" w:rsidR="00DF452B" w:rsidRDefault="00DF452B" w:rsidP="00B239F0"/>
    <w:p w14:paraId="3CB8B9AD" w14:textId="77777777" w:rsidR="00DF452B" w:rsidRDefault="00DF452B" w:rsidP="00B239F0"/>
    <w:p w14:paraId="6CDE2616" w14:textId="77777777" w:rsidR="00DF452B" w:rsidRDefault="00DF452B" w:rsidP="00B239F0"/>
    <w:p w14:paraId="57CDEF18" w14:textId="77777777" w:rsidR="00E12068" w:rsidRDefault="00E12068" w:rsidP="00B239F0"/>
    <w:p w14:paraId="125A48DC" w14:textId="77777777" w:rsidR="00E12068" w:rsidRDefault="00E12068" w:rsidP="00B239F0"/>
    <w:p w14:paraId="52431850" w14:textId="77777777" w:rsidR="00E12068" w:rsidRDefault="00E12068" w:rsidP="00B239F0"/>
    <w:p w14:paraId="03F0EB7F" w14:textId="77777777" w:rsidR="00E12068" w:rsidRDefault="00E12068" w:rsidP="00B239F0"/>
    <w:p w14:paraId="27B632A4" w14:textId="164A2C81" w:rsidR="00DF452B" w:rsidRDefault="00DF452B" w:rsidP="00DF452B">
      <w:pPr>
        <w:jc w:val="center"/>
      </w:pPr>
      <w:r>
        <w:rPr>
          <w:rFonts w:hint="eastAsia"/>
        </w:rPr>
        <w:t>图</w:t>
      </w:r>
      <w:r>
        <w:rPr>
          <w:rFonts w:hint="eastAsia"/>
        </w:rPr>
        <w:t>37  maint-buf.c</w:t>
      </w:r>
      <w:r>
        <w:rPr>
          <w:rFonts w:hint="eastAsia"/>
        </w:rPr>
        <w:t>内部结构</w:t>
      </w:r>
      <w:r>
        <w:t xml:space="preserve"> </w:t>
      </w:r>
    </w:p>
    <w:p w14:paraId="60B85916" w14:textId="77777777" w:rsidR="00B239F0" w:rsidRDefault="00B239F0" w:rsidP="00B239F0"/>
    <w:p w14:paraId="5054957D" w14:textId="603C68E9" w:rsidR="00B239F0" w:rsidRDefault="00B239F0" w:rsidP="00B71A66">
      <w:r>
        <w:rPr>
          <w:rFonts w:hint="eastAsia"/>
        </w:rPr>
        <w:tab/>
      </w:r>
      <w:r w:rsidRPr="00B239F0">
        <w:rPr>
          <w:rFonts w:hint="eastAsia"/>
        </w:rPr>
        <w:t>在此过程中需要对已建立的路由进行维护。源节点通过路由维护机制可以检测出网络拓扑的改变</w:t>
      </w:r>
      <w:r w:rsidRPr="00B239F0">
        <w:rPr>
          <w:rFonts w:hint="eastAsia"/>
        </w:rPr>
        <w:t>,</w:t>
      </w:r>
      <w:r w:rsidRPr="00B239F0">
        <w:rPr>
          <w:rFonts w:hint="eastAsia"/>
        </w:rPr>
        <w:t>从而知道到目的节点的路由是否可用。当路由维护探测到某条使用中的路由出现了问题时</w:t>
      </w:r>
      <w:r w:rsidRPr="00B239F0">
        <w:rPr>
          <w:rFonts w:hint="eastAsia"/>
        </w:rPr>
        <w:t>,</w:t>
      </w:r>
      <w:r w:rsidRPr="00B239F0">
        <w:rPr>
          <w:rFonts w:hint="eastAsia"/>
        </w:rPr>
        <w:t>就会发送</w:t>
      </w:r>
      <w:r w:rsidRPr="00B239F0">
        <w:rPr>
          <w:rFonts w:hint="eastAsia"/>
        </w:rPr>
        <w:t>RERR(</w:t>
      </w:r>
      <w:r w:rsidRPr="00B239F0">
        <w:rPr>
          <w:rFonts w:hint="eastAsia"/>
        </w:rPr>
        <w:t>路由错误报文</w:t>
      </w:r>
      <w:r w:rsidRPr="00B239F0">
        <w:rPr>
          <w:rFonts w:hint="eastAsia"/>
        </w:rPr>
        <w:t>)</w:t>
      </w:r>
      <w:r w:rsidRPr="00B239F0">
        <w:rPr>
          <w:rFonts w:hint="eastAsia"/>
        </w:rPr>
        <w:t>给源节点，源节点在收到该</w:t>
      </w:r>
      <w:r w:rsidRPr="00B239F0">
        <w:rPr>
          <w:rFonts w:hint="eastAsia"/>
        </w:rPr>
        <w:t xml:space="preserve"> RERR</w:t>
      </w:r>
      <w:r w:rsidRPr="00B239F0">
        <w:rPr>
          <w:rFonts w:hint="eastAsia"/>
        </w:rPr>
        <w:t>后</w:t>
      </w:r>
      <w:r w:rsidRPr="00B239F0">
        <w:rPr>
          <w:rFonts w:hint="eastAsia"/>
        </w:rPr>
        <w:t>,</w:t>
      </w:r>
      <w:r w:rsidRPr="00B239F0">
        <w:rPr>
          <w:rFonts w:hint="eastAsia"/>
        </w:rPr>
        <w:t>就会从它的路由缓存中删除所有包含该故障链路的路由，并重新发起一个路由发现过程。</w:t>
      </w:r>
    </w:p>
    <w:p w14:paraId="18092ABC" w14:textId="77777777" w:rsidR="0082050C" w:rsidRPr="00B71A66" w:rsidRDefault="0082050C" w:rsidP="00B71A66"/>
    <w:p w14:paraId="7843097A" w14:textId="77777777" w:rsidR="002558C0" w:rsidRDefault="002558C0" w:rsidP="002558C0">
      <w:pPr>
        <w:pStyle w:val="2"/>
        <w:spacing w:before="120"/>
        <w:rPr>
          <w:rFonts w:ascii="SimHei" w:eastAsia="SimHei" w:hAnsi="SimHei"/>
        </w:rPr>
      </w:pPr>
      <w:bookmarkStart w:id="30" w:name="_Toc533891896"/>
      <w:r>
        <w:rPr>
          <w:rFonts w:ascii="SimHei" w:eastAsia="SimHei" w:hAnsi="SimHei" w:hint="eastAsia"/>
        </w:rPr>
        <w:t>4.4</w:t>
      </w:r>
      <w:r w:rsidRPr="002558C0">
        <w:rPr>
          <w:rFonts w:ascii="SimHei" w:eastAsia="SimHei" w:hAnsi="SimHei" w:hint="eastAsia"/>
        </w:rPr>
        <w:t xml:space="preserve"> </w:t>
      </w:r>
      <w:r>
        <w:rPr>
          <w:rFonts w:ascii="SimHei" w:eastAsia="SimHei" w:hAnsi="SimHei" w:hint="eastAsia"/>
        </w:rPr>
        <w:t>应答机制</w:t>
      </w:r>
      <w:bookmarkEnd w:id="30"/>
    </w:p>
    <w:p w14:paraId="1B3E7AFC" w14:textId="7A92D8CB" w:rsidR="00B239F0" w:rsidRDefault="00B239F0" w:rsidP="00B239F0">
      <w:pPr>
        <w:pStyle w:val="3"/>
        <w:spacing w:before="120"/>
        <w:rPr>
          <w:rFonts w:ascii="SimHei" w:eastAsia="SimHei" w:hAnsi="SimHei"/>
        </w:rPr>
      </w:pPr>
      <w:bookmarkStart w:id="31" w:name="_Toc533891897"/>
      <w:r w:rsidRPr="00B239F0">
        <w:rPr>
          <w:rFonts w:ascii="SimHei" w:eastAsia="SimHei" w:hAnsi="SimHei" w:hint="eastAsia"/>
        </w:rPr>
        <w:t>4.4.1 ack</w:t>
      </w:r>
      <w:r w:rsidR="00EF093D">
        <w:rPr>
          <w:rFonts w:ascii="SimHei" w:eastAsia="SimHei" w:hAnsi="SimHei" w:hint="eastAsia"/>
        </w:rPr>
        <w:t>确认处理机制</w:t>
      </w:r>
      <w:bookmarkEnd w:id="31"/>
    </w:p>
    <w:p w14:paraId="1B8F773A" w14:textId="6E93CEF7" w:rsidR="00B239F0" w:rsidRDefault="0082050C" w:rsidP="00B239F0">
      <w:r>
        <w:rPr>
          <w:rFonts w:hint="eastAsia"/>
          <w:noProof/>
        </w:rPr>
        <w:drawing>
          <wp:anchor distT="0" distB="0" distL="114300" distR="114300" simplePos="0" relativeHeight="251687424" behindDoc="0" locked="0" layoutInCell="1" allowOverlap="1" wp14:anchorId="4EED2E5B" wp14:editId="5BFA909D">
            <wp:simplePos x="0" y="0"/>
            <wp:positionH relativeFrom="column">
              <wp:posOffset>1187803</wp:posOffset>
            </wp:positionH>
            <wp:positionV relativeFrom="paragraph">
              <wp:posOffset>17709</wp:posOffset>
            </wp:positionV>
            <wp:extent cx="3375660" cy="1564005"/>
            <wp:effectExtent l="0" t="0" r="2540" b="10795"/>
            <wp:wrapNone/>
            <wp:docPr id="22" name="图片 22" descr="../../../屏幕快照%202018-12-18%20上午10.2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屏幕快照%202018-12-18%20上午10.27.0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75660" cy="1564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99E6B4" w14:textId="77777777" w:rsidR="0082050C" w:rsidRDefault="00B239F0" w:rsidP="00B239F0">
      <w:r>
        <w:rPr>
          <w:rFonts w:hint="eastAsia"/>
        </w:rPr>
        <w:tab/>
      </w:r>
      <w:r>
        <w:rPr>
          <w:rFonts w:hint="eastAsia"/>
        </w:rPr>
        <w:tab/>
      </w:r>
      <w:r>
        <w:rPr>
          <w:rFonts w:hint="eastAsia"/>
        </w:rPr>
        <w:tab/>
      </w:r>
    </w:p>
    <w:p w14:paraId="3AFB49BB" w14:textId="77777777" w:rsidR="0082050C" w:rsidRDefault="0082050C" w:rsidP="00B239F0"/>
    <w:p w14:paraId="55485303" w14:textId="77777777" w:rsidR="0082050C" w:rsidRDefault="0082050C" w:rsidP="00B239F0"/>
    <w:p w14:paraId="52A59040" w14:textId="77777777" w:rsidR="0082050C" w:rsidRDefault="0082050C" w:rsidP="00B239F0"/>
    <w:p w14:paraId="349BD240" w14:textId="77777777" w:rsidR="0082050C" w:rsidRDefault="0082050C" w:rsidP="00B239F0"/>
    <w:p w14:paraId="7AB795F8" w14:textId="77777777" w:rsidR="00E12068" w:rsidRDefault="00E12068" w:rsidP="00B239F0"/>
    <w:p w14:paraId="700135B7" w14:textId="77777777" w:rsidR="00E12068" w:rsidRDefault="00E12068" w:rsidP="00B239F0"/>
    <w:p w14:paraId="58DDA369" w14:textId="77777777" w:rsidR="0082050C" w:rsidRDefault="0082050C" w:rsidP="00B239F0"/>
    <w:p w14:paraId="79769999" w14:textId="77777777" w:rsidR="00E12068" w:rsidRDefault="00E12068" w:rsidP="00B239F0"/>
    <w:p w14:paraId="24306A59" w14:textId="35DF42AB" w:rsidR="00B239F0" w:rsidRDefault="00B239F0" w:rsidP="0082050C">
      <w:pPr>
        <w:jc w:val="center"/>
      </w:pPr>
      <w:r>
        <w:rPr>
          <w:rFonts w:hint="eastAsia"/>
        </w:rPr>
        <w:t>图</w:t>
      </w:r>
      <w:r w:rsidR="0082050C">
        <w:rPr>
          <w:rFonts w:hint="eastAsia"/>
        </w:rPr>
        <w:t xml:space="preserve">38  </w:t>
      </w:r>
      <w:r>
        <w:rPr>
          <w:rFonts w:hint="eastAsia"/>
        </w:rPr>
        <w:t xml:space="preserve">ack_opt </w:t>
      </w:r>
      <w:r>
        <w:rPr>
          <w:rFonts w:hint="eastAsia"/>
        </w:rPr>
        <w:t>与</w:t>
      </w:r>
      <w:r>
        <w:rPr>
          <w:rFonts w:hint="eastAsia"/>
        </w:rPr>
        <w:t xml:space="preserve"> ack_req_opt </w:t>
      </w:r>
      <w:r>
        <w:rPr>
          <w:rFonts w:hint="eastAsia"/>
        </w:rPr>
        <w:t>结构</w:t>
      </w:r>
    </w:p>
    <w:p w14:paraId="55EF86FB" w14:textId="77777777" w:rsidR="00E12068" w:rsidRDefault="00E12068" w:rsidP="0082050C">
      <w:pPr>
        <w:jc w:val="center"/>
      </w:pPr>
    </w:p>
    <w:p w14:paraId="350CD3E5" w14:textId="77777777" w:rsidR="00B239F0" w:rsidRDefault="00B239F0" w:rsidP="00B239F0">
      <w:r>
        <w:rPr>
          <w:rFonts w:hint="eastAsia"/>
        </w:rPr>
        <w:t>dsr-ack.h  ack</w:t>
      </w:r>
      <w:r>
        <w:rPr>
          <w:rFonts w:hint="eastAsia"/>
        </w:rPr>
        <w:t>请求选项以及</w:t>
      </w:r>
      <w:r>
        <w:rPr>
          <w:rFonts w:hint="eastAsia"/>
        </w:rPr>
        <w:t>ack</w:t>
      </w:r>
      <w:r>
        <w:rPr>
          <w:rFonts w:hint="eastAsia"/>
        </w:rPr>
        <w:t>选项的构成</w:t>
      </w:r>
      <w:r>
        <w:rPr>
          <w:rFonts w:hint="eastAsia"/>
        </w:rPr>
        <w:t xml:space="preserve"> </w:t>
      </w:r>
    </w:p>
    <w:p w14:paraId="06038467" w14:textId="2B798417" w:rsidR="00B239F0" w:rsidRDefault="00B239F0" w:rsidP="00B239F0">
      <w:r>
        <w:rPr>
          <w:rFonts w:hint="eastAsia"/>
        </w:rPr>
        <w:t xml:space="preserve">dsr-ack.c  </w:t>
      </w:r>
      <w:r>
        <w:rPr>
          <w:rFonts w:hint="eastAsia"/>
        </w:rPr>
        <w:t>添加</w:t>
      </w:r>
      <w:r>
        <w:rPr>
          <w:rFonts w:hint="eastAsia"/>
        </w:rPr>
        <w:t>ack</w:t>
      </w:r>
      <w:r>
        <w:rPr>
          <w:rFonts w:hint="eastAsia"/>
        </w:rPr>
        <w:t>，发送</w:t>
      </w:r>
      <w:r>
        <w:rPr>
          <w:rFonts w:hint="eastAsia"/>
        </w:rPr>
        <w:t>ack</w:t>
      </w:r>
      <w:r>
        <w:rPr>
          <w:rFonts w:hint="eastAsia"/>
        </w:rPr>
        <w:t>，产生请求，发送请求，接收请求，接收</w:t>
      </w:r>
      <w:r>
        <w:rPr>
          <w:rFonts w:hint="eastAsia"/>
        </w:rPr>
        <w:t>ack</w:t>
      </w:r>
    </w:p>
    <w:p w14:paraId="070D7FFD" w14:textId="5775E7F8" w:rsidR="006F6B2B" w:rsidRDefault="006F6B2B" w:rsidP="00B239F0">
      <w:r>
        <w:rPr>
          <w:noProof/>
        </w:rPr>
        <w:drawing>
          <wp:anchor distT="0" distB="0" distL="114300" distR="114300" simplePos="0" relativeHeight="251689472" behindDoc="0" locked="0" layoutInCell="1" allowOverlap="1" wp14:anchorId="5F33B48B" wp14:editId="2739270B">
            <wp:simplePos x="0" y="0"/>
            <wp:positionH relativeFrom="column">
              <wp:posOffset>756285</wp:posOffset>
            </wp:positionH>
            <wp:positionV relativeFrom="paragraph">
              <wp:posOffset>69850</wp:posOffset>
            </wp:positionV>
            <wp:extent cx="4218940" cy="1966514"/>
            <wp:effectExtent l="0" t="0" r="0" b="0"/>
            <wp:wrapNone/>
            <wp:docPr id="24" name="图片 24" descr="../Library/Containers/com.tencent.qq/Data/Library/Application%20Support/QQ/Users/1050670814/QQ/Temp.db/ACE0AAD0-0179-4E28-9985-B786EE7F4C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050670814/QQ/Temp.db/ACE0AAD0-0179-4E28-9985-B786EE7F4CC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18940" cy="19665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140556" w14:textId="77777777" w:rsidR="006F6B2B" w:rsidRPr="006F6B2B" w:rsidRDefault="006F6B2B" w:rsidP="006F6B2B"/>
    <w:p w14:paraId="1660382F" w14:textId="77777777" w:rsidR="006F6B2B" w:rsidRPr="006F6B2B" w:rsidRDefault="006F6B2B" w:rsidP="006F6B2B"/>
    <w:p w14:paraId="4377049C" w14:textId="77777777" w:rsidR="006F6B2B" w:rsidRPr="006F6B2B" w:rsidRDefault="006F6B2B" w:rsidP="006F6B2B"/>
    <w:p w14:paraId="290C979E" w14:textId="77777777" w:rsidR="006F6B2B" w:rsidRPr="006F6B2B" w:rsidRDefault="006F6B2B" w:rsidP="006F6B2B"/>
    <w:p w14:paraId="124135A8" w14:textId="77777777" w:rsidR="006F6B2B" w:rsidRPr="006F6B2B" w:rsidRDefault="006F6B2B" w:rsidP="006F6B2B"/>
    <w:p w14:paraId="1A70B5AB" w14:textId="77777777" w:rsidR="006F6B2B" w:rsidRPr="006F6B2B" w:rsidRDefault="006F6B2B" w:rsidP="006F6B2B"/>
    <w:p w14:paraId="2FE4F0B0" w14:textId="77777777" w:rsidR="006F6B2B" w:rsidRPr="006F6B2B" w:rsidRDefault="006F6B2B" w:rsidP="006F6B2B"/>
    <w:p w14:paraId="7ABF89BD" w14:textId="77777777" w:rsidR="006F6B2B" w:rsidRPr="006F6B2B" w:rsidRDefault="006F6B2B" w:rsidP="006F6B2B"/>
    <w:p w14:paraId="18C7E359" w14:textId="77777777" w:rsidR="006F6B2B" w:rsidRPr="006F6B2B" w:rsidRDefault="006F6B2B" w:rsidP="006F6B2B"/>
    <w:p w14:paraId="3798DEB0" w14:textId="77777777" w:rsidR="006F6B2B" w:rsidRPr="006F6B2B" w:rsidRDefault="006F6B2B" w:rsidP="006F6B2B"/>
    <w:p w14:paraId="6F3A0D8F" w14:textId="77777777" w:rsidR="006F6B2B" w:rsidRPr="006F6B2B" w:rsidRDefault="006F6B2B" w:rsidP="006F6B2B"/>
    <w:p w14:paraId="6151021D" w14:textId="18A9E49D" w:rsidR="00EF093D" w:rsidRDefault="006F6B2B" w:rsidP="00916F71">
      <w:pPr>
        <w:tabs>
          <w:tab w:val="left" w:pos="1170"/>
        </w:tabs>
        <w:jc w:val="center"/>
      </w:pPr>
      <w:r>
        <w:rPr>
          <w:rFonts w:hint="eastAsia"/>
        </w:rPr>
        <w:t>图</w:t>
      </w:r>
      <w:r>
        <w:rPr>
          <w:rFonts w:hint="eastAsia"/>
        </w:rPr>
        <w:t xml:space="preserve"> 39 dsr-ack.c</w:t>
      </w:r>
      <w:r w:rsidR="00916F71">
        <w:rPr>
          <w:rFonts w:hint="eastAsia"/>
        </w:rPr>
        <w:t>文件中函数关系以及其他文件相互关系</w:t>
      </w:r>
    </w:p>
    <w:p w14:paraId="5A6510E4" w14:textId="77777777" w:rsidR="00916F71" w:rsidRDefault="00916F71" w:rsidP="00916F71">
      <w:pPr>
        <w:tabs>
          <w:tab w:val="left" w:pos="1170"/>
        </w:tabs>
        <w:jc w:val="center"/>
      </w:pPr>
    </w:p>
    <w:p w14:paraId="48B421B1" w14:textId="5693DB09" w:rsidR="00916F71" w:rsidRPr="006F6B2B" w:rsidRDefault="00A44421" w:rsidP="00916F71">
      <w:pPr>
        <w:tabs>
          <w:tab w:val="left" w:pos="1170"/>
        </w:tabs>
        <w:jc w:val="both"/>
      </w:pPr>
      <w:r>
        <w:rPr>
          <w:rFonts w:hint="eastAsia"/>
        </w:rPr>
        <w:t xml:space="preserve">   </w:t>
      </w:r>
      <w:r w:rsidR="00916F71">
        <w:rPr>
          <w:rFonts w:hint="eastAsia"/>
        </w:rPr>
        <w:t>当接收到</w:t>
      </w:r>
      <w:r w:rsidR="00916F71">
        <w:rPr>
          <w:rFonts w:hint="eastAsia"/>
        </w:rPr>
        <w:t>dsr ACK</w:t>
      </w:r>
      <w:r w:rsidR="00916F71">
        <w:rPr>
          <w:rFonts w:hint="eastAsia"/>
        </w:rPr>
        <w:t>请求选项时</w:t>
      </w:r>
      <w:r w:rsidR="00916F71">
        <w:rPr>
          <w:rFonts w:hint="eastAsia"/>
        </w:rPr>
        <w:t>dsr_ack_req_opt_recv()</w:t>
      </w:r>
      <w:r w:rsidR="00916F71">
        <w:rPr>
          <w:rFonts w:hint="eastAsia"/>
        </w:rPr>
        <w:t>调用</w:t>
      </w:r>
      <w:r w:rsidR="00916F71">
        <w:rPr>
          <w:rFonts w:hint="eastAsia"/>
        </w:rPr>
        <w:t>dsr_ack_send()</w:t>
      </w:r>
      <w:r w:rsidR="00916F71">
        <w:rPr>
          <w:rFonts w:hint="eastAsia"/>
        </w:rPr>
        <w:t>函数进行发送，同时添加</w:t>
      </w:r>
      <w:r w:rsidR="00916F71">
        <w:rPr>
          <w:rFonts w:hint="eastAsia"/>
        </w:rPr>
        <w:t>dsr ack</w:t>
      </w:r>
      <w:r w:rsidR="00916F71">
        <w:rPr>
          <w:rFonts w:hint="eastAsia"/>
        </w:rPr>
        <w:t>选项，请求发送函数调用处理生成一个请求选项，然后调用</w:t>
      </w:r>
      <w:r w:rsidR="00916F71">
        <w:rPr>
          <w:rFonts w:hint="eastAsia"/>
        </w:rPr>
        <w:t>dsr-pkt.c</w:t>
      </w:r>
      <w:r w:rsidR="00916F71">
        <w:rPr>
          <w:rFonts w:hint="eastAsia"/>
        </w:rPr>
        <w:t>文件生成</w:t>
      </w:r>
      <w:r w:rsidR="00916F71">
        <w:rPr>
          <w:rFonts w:hint="eastAsia"/>
        </w:rPr>
        <w:t xml:space="preserve">dsr packet, </w:t>
      </w:r>
      <w:r w:rsidR="00916F71">
        <w:rPr>
          <w:rFonts w:hint="eastAsia"/>
        </w:rPr>
        <w:t>调用</w:t>
      </w:r>
      <w:r w:rsidR="00916F71">
        <w:rPr>
          <w:rFonts w:hint="eastAsia"/>
        </w:rPr>
        <w:t>dsr-opt.c</w:t>
      </w:r>
      <w:r w:rsidR="00916F71">
        <w:rPr>
          <w:rFonts w:hint="eastAsia"/>
        </w:rPr>
        <w:t>以及</w:t>
      </w:r>
      <w:r w:rsidR="00916F71">
        <w:rPr>
          <w:rFonts w:hint="eastAsia"/>
        </w:rPr>
        <w:t>maint-buf.c</w:t>
      </w:r>
      <w:r w:rsidR="00916F71">
        <w:rPr>
          <w:rFonts w:hint="eastAsia"/>
        </w:rPr>
        <w:t>来接收</w:t>
      </w:r>
      <w:r w:rsidR="00916F71">
        <w:rPr>
          <w:rFonts w:hint="eastAsia"/>
        </w:rPr>
        <w:t>dsr ACK</w:t>
      </w:r>
      <w:r w:rsidR="00916F71">
        <w:rPr>
          <w:rFonts w:hint="eastAsia"/>
        </w:rPr>
        <w:t>选项并且存入缓存中。</w:t>
      </w:r>
    </w:p>
    <w:p w14:paraId="335279FD" w14:textId="5AC35B19" w:rsidR="0082050C" w:rsidRPr="0082050C" w:rsidRDefault="0082050C" w:rsidP="0082050C">
      <w:pPr>
        <w:pStyle w:val="3"/>
        <w:spacing w:before="120"/>
        <w:rPr>
          <w:rFonts w:ascii="SimHei" w:eastAsia="SimHei" w:hAnsi="SimHei"/>
        </w:rPr>
      </w:pPr>
      <w:bookmarkStart w:id="32" w:name="_Toc533891898"/>
      <w:r>
        <w:rPr>
          <w:rFonts w:hint="eastAsia"/>
          <w:noProof/>
        </w:rPr>
        <w:lastRenderedPageBreak/>
        <w:drawing>
          <wp:anchor distT="0" distB="0" distL="114300" distR="114300" simplePos="0" relativeHeight="251665920" behindDoc="0" locked="0" layoutInCell="1" allowOverlap="1" wp14:anchorId="47CB5748" wp14:editId="4FBA3710">
            <wp:simplePos x="0" y="0"/>
            <wp:positionH relativeFrom="column">
              <wp:posOffset>1005840</wp:posOffset>
            </wp:positionH>
            <wp:positionV relativeFrom="paragraph">
              <wp:posOffset>500380</wp:posOffset>
            </wp:positionV>
            <wp:extent cx="3734435" cy="3545205"/>
            <wp:effectExtent l="0" t="0" r="0" b="10795"/>
            <wp:wrapTopAndBottom/>
            <wp:docPr id="28" name="图片 28" descr="../../../屏幕快照%202018-12-18%20上午10.3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屏幕快照%202018-12-18%20上午10.34.4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34435" cy="3545205"/>
                    </a:xfrm>
                    <a:prstGeom prst="rect">
                      <a:avLst/>
                    </a:prstGeom>
                    <a:noFill/>
                    <a:ln>
                      <a:noFill/>
                    </a:ln>
                  </pic:spPr>
                </pic:pic>
              </a:graphicData>
            </a:graphic>
            <wp14:sizeRelH relativeFrom="page">
              <wp14:pctWidth>0</wp14:pctWidth>
            </wp14:sizeRelH>
            <wp14:sizeRelV relativeFrom="page">
              <wp14:pctHeight>0</wp14:pctHeight>
            </wp14:sizeRelV>
          </wp:anchor>
        </w:drawing>
      </w:r>
      <w:r w:rsidR="00EF093D">
        <w:rPr>
          <w:rFonts w:ascii="SimHei" w:eastAsia="SimHei" w:hAnsi="SimHei" w:hint="eastAsia"/>
        </w:rPr>
        <w:t>4.4.2 rrep 应答处理机制</w:t>
      </w:r>
      <w:bookmarkEnd w:id="32"/>
    </w:p>
    <w:p w14:paraId="611A2386" w14:textId="77777777" w:rsidR="00E12068" w:rsidRDefault="00E12068" w:rsidP="0082050C">
      <w:pPr>
        <w:jc w:val="center"/>
      </w:pPr>
    </w:p>
    <w:p w14:paraId="42D1AB70" w14:textId="77777777" w:rsidR="00E12068" w:rsidRDefault="00E12068" w:rsidP="0082050C">
      <w:pPr>
        <w:jc w:val="center"/>
      </w:pPr>
    </w:p>
    <w:p w14:paraId="722AD3B1" w14:textId="72E4A2B8" w:rsidR="00EF093D" w:rsidRDefault="00EF093D" w:rsidP="0082050C">
      <w:pPr>
        <w:jc w:val="center"/>
        <w:rPr>
          <w:rFonts w:hint="eastAsia"/>
        </w:rPr>
      </w:pPr>
      <w:r>
        <w:rPr>
          <w:rFonts w:hint="eastAsia"/>
        </w:rPr>
        <w:t>图</w:t>
      </w:r>
      <w:r w:rsidR="00916F71">
        <w:rPr>
          <w:rFonts w:hint="eastAsia"/>
        </w:rPr>
        <w:t>40</w:t>
      </w:r>
      <w:r w:rsidR="0082050C">
        <w:rPr>
          <w:rFonts w:hint="eastAsia"/>
        </w:rPr>
        <w:t xml:space="preserve"> </w:t>
      </w:r>
      <w:r>
        <w:rPr>
          <w:rFonts w:hint="eastAsia"/>
        </w:rPr>
        <w:t xml:space="preserve"> Declaration: rrep</w:t>
      </w:r>
    </w:p>
    <w:p w14:paraId="263A2587" w14:textId="77777777" w:rsidR="004570DF" w:rsidRDefault="004570DF" w:rsidP="0082050C">
      <w:pPr>
        <w:jc w:val="center"/>
        <w:rPr>
          <w:rFonts w:hint="eastAsia"/>
        </w:rPr>
      </w:pPr>
    </w:p>
    <w:p w14:paraId="63AA5992" w14:textId="10079391" w:rsidR="00054558" w:rsidRDefault="004570DF" w:rsidP="004570DF">
      <w:pPr>
        <w:ind w:firstLine="420"/>
        <w:jc w:val="both"/>
        <w:rPr>
          <w:rFonts w:hint="eastAsia"/>
        </w:rPr>
      </w:pPr>
      <w:r w:rsidRPr="001D669E">
        <w:t>路由维护是运用数据层，点对点的确认来提供丢失的或被破坏的信息包的提早发现和重传输．当</w:t>
      </w:r>
      <w:r w:rsidRPr="001D669E">
        <w:t xml:space="preserve"> </w:t>
      </w:r>
      <w:r w:rsidRPr="001D669E">
        <w:t>运用源路由发送信息包时，每个传送节点都是依次确认</w:t>
      </w:r>
      <w:r>
        <w:t>。</w:t>
      </w:r>
    </w:p>
    <w:p w14:paraId="76B8F141" w14:textId="193B0FCE" w:rsidR="00054558" w:rsidRDefault="00054558" w:rsidP="00054558">
      <w:pPr>
        <w:ind w:firstLine="420"/>
        <w:rPr>
          <w:rFonts w:hint="eastAsia"/>
        </w:rPr>
      </w:pPr>
      <w:r>
        <w:rPr>
          <w:rFonts w:hint="eastAsia"/>
        </w:rPr>
        <w:t>目的节点收到</w:t>
      </w:r>
      <w:r>
        <w:rPr>
          <w:rFonts w:hint="eastAsia"/>
        </w:rPr>
        <w:t>RREQ</w:t>
      </w:r>
      <w:r>
        <w:rPr>
          <w:rFonts w:hint="eastAsia"/>
        </w:rPr>
        <w:t>后，给源节点返回路由应答（</w:t>
      </w:r>
      <w:r>
        <w:rPr>
          <w:rFonts w:hint="eastAsia"/>
        </w:rPr>
        <w:t>RREP</w:t>
      </w:r>
      <w:r>
        <w:rPr>
          <w:rFonts w:hint="eastAsia"/>
        </w:rPr>
        <w:t>）消息，拷贝</w:t>
      </w:r>
      <w:r>
        <w:rPr>
          <w:rFonts w:hint="eastAsia"/>
        </w:rPr>
        <w:t>RREQ</w:t>
      </w:r>
      <w:r>
        <w:rPr>
          <w:rFonts w:hint="eastAsia"/>
        </w:rPr>
        <w:t>消息中的路由记录。源节点收到</w:t>
      </w:r>
      <w:r>
        <w:rPr>
          <w:rFonts w:hint="eastAsia"/>
        </w:rPr>
        <w:t>RREP</w:t>
      </w:r>
      <w:r>
        <w:rPr>
          <w:rFonts w:hint="eastAsia"/>
        </w:rPr>
        <w:t>后在本地路由缓存中缓存路由信息。</w:t>
      </w:r>
    </w:p>
    <w:p w14:paraId="6A846C9F" w14:textId="1C168DC4" w:rsidR="00EF093D" w:rsidRDefault="00EF093D" w:rsidP="00EF093D">
      <w:r>
        <w:rPr>
          <w:rFonts w:hint="eastAsia"/>
        </w:rPr>
        <w:t>DSR</w:t>
      </w:r>
      <w:r>
        <w:rPr>
          <w:rFonts w:hint="eastAsia"/>
        </w:rPr>
        <w:t>路由应答（链路为双向的）：</w:t>
      </w:r>
    </w:p>
    <w:p w14:paraId="75480E2A" w14:textId="77777777" w:rsidR="00EF093D" w:rsidRDefault="00EF093D" w:rsidP="00EF093D">
      <w:r>
        <w:rPr>
          <w:rFonts w:hint="eastAsia"/>
        </w:rPr>
        <w:t>（</w:t>
      </w:r>
      <w:r>
        <w:rPr>
          <w:rFonts w:hint="eastAsia"/>
        </w:rPr>
        <w:t>1</w:t>
      </w:r>
      <w:r>
        <w:rPr>
          <w:rFonts w:hint="eastAsia"/>
        </w:rPr>
        <w:t>）当目的节点</w:t>
      </w:r>
      <w:r>
        <w:rPr>
          <w:rFonts w:hint="eastAsia"/>
        </w:rPr>
        <w:t>D</w:t>
      </w:r>
      <w:r>
        <w:rPr>
          <w:rFonts w:hint="eastAsia"/>
        </w:rPr>
        <w:t>一接到</w:t>
      </w:r>
      <w:r>
        <w:rPr>
          <w:rFonts w:hint="eastAsia"/>
        </w:rPr>
        <w:t>RREQ</w:t>
      </w:r>
      <w:r>
        <w:rPr>
          <w:rFonts w:hint="eastAsia"/>
        </w:rPr>
        <w:t>分组，就发送</w:t>
      </w:r>
      <w:r>
        <w:rPr>
          <w:rFonts w:hint="eastAsia"/>
        </w:rPr>
        <w:t>RREP</w:t>
      </w:r>
      <w:r>
        <w:rPr>
          <w:rFonts w:hint="eastAsia"/>
        </w:rPr>
        <w:t>分组</w:t>
      </w:r>
    </w:p>
    <w:p w14:paraId="68544B81" w14:textId="77777777" w:rsidR="00EF093D" w:rsidRDefault="00EF093D" w:rsidP="00EF093D">
      <w:r>
        <w:rPr>
          <w:rFonts w:hint="eastAsia"/>
        </w:rPr>
        <w:t>（</w:t>
      </w:r>
      <w:r>
        <w:rPr>
          <w:rFonts w:hint="eastAsia"/>
        </w:rPr>
        <w:t>2</w:t>
      </w:r>
      <w:r>
        <w:rPr>
          <w:rFonts w:hint="eastAsia"/>
        </w:rPr>
        <w:t>）</w:t>
      </w:r>
      <w:r>
        <w:rPr>
          <w:rFonts w:hint="eastAsia"/>
        </w:rPr>
        <w:t>RREP</w:t>
      </w:r>
      <w:r>
        <w:rPr>
          <w:rFonts w:hint="eastAsia"/>
        </w:rPr>
        <w:t>分组中包含有</w:t>
      </w:r>
      <w:r>
        <w:rPr>
          <w:rFonts w:hint="eastAsia"/>
        </w:rPr>
        <w:t>RREQ</w:t>
      </w:r>
      <w:r>
        <w:rPr>
          <w:rFonts w:hint="eastAsia"/>
        </w:rPr>
        <w:t>分组中从源节点</w:t>
      </w:r>
      <w:r>
        <w:rPr>
          <w:rFonts w:hint="eastAsia"/>
        </w:rPr>
        <w:t>S</w:t>
      </w:r>
      <w:r>
        <w:rPr>
          <w:rFonts w:hint="eastAsia"/>
        </w:rPr>
        <w:t>到目的节点的路由纪录（前向路）</w:t>
      </w:r>
    </w:p>
    <w:p w14:paraId="04E18396" w14:textId="77777777" w:rsidR="00EF093D" w:rsidRDefault="00EF093D" w:rsidP="00EF093D">
      <w:r>
        <w:rPr>
          <w:rFonts w:hint="eastAsia"/>
        </w:rPr>
        <w:t>（</w:t>
      </w:r>
      <w:r>
        <w:rPr>
          <w:rFonts w:hint="eastAsia"/>
        </w:rPr>
        <w:t>3</w:t>
      </w:r>
      <w:r>
        <w:rPr>
          <w:rFonts w:hint="eastAsia"/>
        </w:rPr>
        <w:t>）</w:t>
      </w:r>
      <w:r>
        <w:rPr>
          <w:rFonts w:hint="eastAsia"/>
        </w:rPr>
        <w:t>RREP</w:t>
      </w:r>
      <w:r>
        <w:rPr>
          <w:rFonts w:hint="eastAsia"/>
        </w:rPr>
        <w:t>分组按</w:t>
      </w:r>
      <w:r>
        <w:rPr>
          <w:rFonts w:hint="eastAsia"/>
        </w:rPr>
        <w:t>RREQ</w:t>
      </w:r>
      <w:r>
        <w:rPr>
          <w:rFonts w:hint="eastAsia"/>
        </w:rPr>
        <w:t>分组的路由纪录进行反向传送。</w:t>
      </w:r>
    </w:p>
    <w:p w14:paraId="5A81BE4C" w14:textId="77777777" w:rsidR="00EF093D" w:rsidRDefault="00EF093D" w:rsidP="00EF093D">
      <w:r>
        <w:rPr>
          <w:rFonts w:hint="eastAsia"/>
        </w:rPr>
        <w:t>DSR</w:t>
      </w:r>
      <w:r>
        <w:rPr>
          <w:rFonts w:hint="eastAsia"/>
        </w:rPr>
        <w:t>路由应答（链路为单向的）：</w:t>
      </w:r>
      <w:bookmarkStart w:id="33" w:name="_GoBack"/>
      <w:bookmarkEnd w:id="33"/>
    </w:p>
    <w:p w14:paraId="3E6E5B47" w14:textId="77777777" w:rsidR="00EF093D" w:rsidRDefault="00EF093D" w:rsidP="00EF093D">
      <w:r>
        <w:rPr>
          <w:rFonts w:hint="eastAsia"/>
        </w:rPr>
        <w:t>此时，目的节点执行和源节点相同的路由发现过程，</w:t>
      </w:r>
    </w:p>
    <w:p w14:paraId="023141EB" w14:textId="2AB07B53" w:rsidR="00EF093D" w:rsidRPr="00EF093D" w:rsidRDefault="00EF093D" w:rsidP="00EF093D">
      <w:r>
        <w:rPr>
          <w:rFonts w:hint="eastAsia"/>
        </w:rPr>
        <w:t>所不同的的是，目的节点的</w:t>
      </w:r>
      <w:r>
        <w:rPr>
          <w:rFonts w:hint="eastAsia"/>
        </w:rPr>
        <w:t>RREQ</w:t>
      </w:r>
      <w:r>
        <w:rPr>
          <w:rFonts w:hint="eastAsia"/>
        </w:rPr>
        <w:t>分组捎带传送</w:t>
      </w:r>
      <w:r>
        <w:rPr>
          <w:rFonts w:hint="eastAsia"/>
        </w:rPr>
        <w:t>RREP</w:t>
      </w:r>
      <w:r>
        <w:rPr>
          <w:rFonts w:hint="eastAsia"/>
        </w:rPr>
        <w:t>分组。</w:t>
      </w:r>
    </w:p>
    <w:p w14:paraId="1DDA7CD6" w14:textId="77777777" w:rsidR="00EF093D" w:rsidRDefault="00EF093D" w:rsidP="00B239F0"/>
    <w:p w14:paraId="638B4D8C" w14:textId="09D67F9F" w:rsidR="00EF093D" w:rsidRDefault="007C550E" w:rsidP="00B239F0">
      <w:r>
        <w:rPr>
          <w:noProof/>
        </w:rPr>
        <w:lastRenderedPageBreak/>
        <w:drawing>
          <wp:inline distT="0" distB="0" distL="0" distR="0" wp14:anchorId="709052E5" wp14:editId="1FA7F7B4">
            <wp:extent cx="5751195" cy="2700655"/>
            <wp:effectExtent l="0" t="0" r="0" b="0"/>
            <wp:docPr id="45" name="图片 45" descr="../../../Library/Containers/com.tencent.qq/Data/Library/Caches/Images/3DB5DB48BAFD31765124D0CD6CCE85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brary/Containers/com.tencent.qq/Data/Library/Caches/Images/3DB5DB48BAFD31765124D0CD6CCE85E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1195" cy="2700655"/>
                    </a:xfrm>
                    <a:prstGeom prst="rect">
                      <a:avLst/>
                    </a:prstGeom>
                    <a:noFill/>
                    <a:ln>
                      <a:noFill/>
                    </a:ln>
                  </pic:spPr>
                </pic:pic>
              </a:graphicData>
            </a:graphic>
          </wp:inline>
        </w:drawing>
      </w:r>
    </w:p>
    <w:p w14:paraId="3357DC9A" w14:textId="5B0F15E2" w:rsidR="0082050C" w:rsidRDefault="0082050C" w:rsidP="0082050C">
      <w:pPr>
        <w:jc w:val="center"/>
      </w:pPr>
      <w:r>
        <w:rPr>
          <w:rFonts w:hint="eastAsia"/>
        </w:rPr>
        <w:t>图</w:t>
      </w:r>
      <w:r w:rsidR="00916F71">
        <w:rPr>
          <w:rFonts w:hint="eastAsia"/>
        </w:rPr>
        <w:t>41</w:t>
      </w:r>
      <w:r>
        <w:rPr>
          <w:rFonts w:hint="eastAsia"/>
        </w:rPr>
        <w:t xml:space="preserve">  dsr-rtc-simple.c</w:t>
      </w:r>
      <w:r>
        <w:rPr>
          <w:rFonts w:hint="eastAsia"/>
        </w:rPr>
        <w:t>内部函数调用</w:t>
      </w:r>
    </w:p>
    <w:p w14:paraId="01C66686" w14:textId="77777777" w:rsidR="0082050C" w:rsidRPr="00B239F0" w:rsidRDefault="0082050C" w:rsidP="00B239F0"/>
    <w:p w14:paraId="3ECF95FD" w14:textId="77777777" w:rsidR="002558C0" w:rsidRDefault="002558C0" w:rsidP="002558C0">
      <w:pPr>
        <w:pStyle w:val="2"/>
        <w:spacing w:before="120"/>
        <w:rPr>
          <w:rFonts w:ascii="SimHei" w:eastAsia="SimHei" w:hAnsi="SimHei"/>
        </w:rPr>
      </w:pPr>
      <w:bookmarkStart w:id="34" w:name="_Toc533891899"/>
      <w:r>
        <w:rPr>
          <w:rFonts w:ascii="SimHei" w:eastAsia="SimHei" w:hAnsi="SimHei" w:hint="eastAsia"/>
        </w:rPr>
        <w:t>4.5</w:t>
      </w:r>
      <w:r w:rsidRPr="002558C0">
        <w:rPr>
          <w:rFonts w:ascii="SimHei" w:eastAsia="SimHei" w:hAnsi="SimHei" w:hint="eastAsia"/>
        </w:rPr>
        <w:t xml:space="preserve"> </w:t>
      </w:r>
      <w:r>
        <w:rPr>
          <w:rFonts w:ascii="SimHei" w:eastAsia="SimHei" w:hAnsi="SimHei" w:hint="eastAsia"/>
        </w:rPr>
        <w:t>错误处理</w:t>
      </w:r>
      <w:bookmarkEnd w:id="34"/>
    </w:p>
    <w:p w14:paraId="3CB9F0BD" w14:textId="372D37BF" w:rsidR="002558C0" w:rsidRDefault="00EF093D" w:rsidP="00EF093D">
      <w:r>
        <w:rPr>
          <w:rFonts w:hint="eastAsia"/>
        </w:rPr>
        <w:tab/>
      </w:r>
      <w:r>
        <w:rPr>
          <w:rFonts w:hint="eastAsia"/>
        </w:rPr>
        <w:t>如果数据分组被重发了最大次数仍然没有收到下一跳的确认，则节点向源端发送路由错误（</w:t>
      </w:r>
      <w:r>
        <w:rPr>
          <w:rFonts w:hint="eastAsia"/>
        </w:rPr>
        <w:t>Route Error</w:t>
      </w:r>
      <w:r>
        <w:rPr>
          <w:rFonts w:hint="eastAsia"/>
        </w:rPr>
        <w:t>）消息，并且指明中断的链路，源端将该路由从路由缓存中删除，如果源端路由缓存中存在另一条到目的节点的路由则使用该路由重发分组，否则重新开始路由发现过程。</w:t>
      </w:r>
    </w:p>
    <w:p w14:paraId="5CC077E5" w14:textId="7F7602C7" w:rsidR="00EF093D" w:rsidRDefault="00EF093D" w:rsidP="00EF093D">
      <w:r>
        <w:rPr>
          <w:rFonts w:hint="eastAsia"/>
        </w:rPr>
        <w:tab/>
      </w:r>
      <w:r>
        <w:rPr>
          <w:rFonts w:hint="eastAsia"/>
        </w:rPr>
        <w:t>错误路由缓存，网络拓扑的变化使得缓存的路由失效，影响和感染其它节点，使用该路由缓存的路由将不可用，当节点根据路由缓存回应</w:t>
      </w:r>
      <w:r>
        <w:rPr>
          <w:rFonts w:hint="eastAsia"/>
        </w:rPr>
        <w:t>RREP</w:t>
      </w:r>
      <w:r>
        <w:rPr>
          <w:rFonts w:hint="eastAsia"/>
        </w:rPr>
        <w:t>时，其它监听到此</w:t>
      </w:r>
      <w:r>
        <w:rPr>
          <w:rFonts w:hint="eastAsia"/>
        </w:rPr>
        <w:t>RREP</w:t>
      </w:r>
      <w:r>
        <w:rPr>
          <w:rFonts w:hint="eastAsia"/>
        </w:rPr>
        <w:t>的节点会更改自己缓存的路由，从而感染错误路由缓存，设置缓存路由的有效期，过期即删除。</w:t>
      </w:r>
    </w:p>
    <w:p w14:paraId="48831FD3" w14:textId="6D557677" w:rsidR="0082050C" w:rsidRDefault="00E12068" w:rsidP="00EF093D">
      <w:r>
        <w:rPr>
          <w:rFonts w:hint="eastAsia"/>
          <w:noProof/>
        </w:rPr>
        <w:drawing>
          <wp:anchor distT="0" distB="0" distL="114300" distR="114300" simplePos="0" relativeHeight="251688448" behindDoc="0" locked="0" layoutInCell="1" allowOverlap="1" wp14:anchorId="6346AD12" wp14:editId="33EBA3D2">
            <wp:simplePos x="0" y="0"/>
            <wp:positionH relativeFrom="column">
              <wp:posOffset>671195</wp:posOffset>
            </wp:positionH>
            <wp:positionV relativeFrom="paragraph">
              <wp:posOffset>56515</wp:posOffset>
            </wp:positionV>
            <wp:extent cx="4418330" cy="1769110"/>
            <wp:effectExtent l="0" t="0" r="1270" b="8890"/>
            <wp:wrapNone/>
            <wp:docPr id="29" name="图片 29" descr="../../../屏幕快照%202018-12-18%20上午10.4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屏幕快照%202018-12-18%20上午10.44.5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18330" cy="1769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8C993" w14:textId="67F54DEB" w:rsidR="0082050C" w:rsidRDefault="0082050C" w:rsidP="00EF093D"/>
    <w:p w14:paraId="40338C40" w14:textId="0BF97B5C" w:rsidR="0082050C" w:rsidRDefault="0082050C" w:rsidP="00EF093D"/>
    <w:p w14:paraId="47967D8B" w14:textId="214EC114" w:rsidR="0082050C" w:rsidRDefault="0082050C" w:rsidP="00EF093D"/>
    <w:p w14:paraId="735B11DD" w14:textId="77777777" w:rsidR="0082050C" w:rsidRDefault="0082050C" w:rsidP="00EF093D"/>
    <w:p w14:paraId="07C9395C" w14:textId="77777777" w:rsidR="0082050C" w:rsidRDefault="0082050C" w:rsidP="00EF093D"/>
    <w:p w14:paraId="4DAA2B74" w14:textId="77777777" w:rsidR="0082050C" w:rsidRDefault="0082050C" w:rsidP="00EF093D"/>
    <w:p w14:paraId="1451E15A" w14:textId="77777777" w:rsidR="0082050C" w:rsidRDefault="0082050C" w:rsidP="00EF093D"/>
    <w:p w14:paraId="243EF5DD" w14:textId="77777777" w:rsidR="0082050C" w:rsidRDefault="0082050C" w:rsidP="00EF093D"/>
    <w:p w14:paraId="1E6AF3A8" w14:textId="77777777" w:rsidR="0082050C" w:rsidRDefault="0082050C" w:rsidP="00EF093D"/>
    <w:p w14:paraId="43100291" w14:textId="7EF7AA98" w:rsidR="00EF093D" w:rsidRPr="002558C0" w:rsidRDefault="00EF093D" w:rsidP="00EF093D"/>
    <w:p w14:paraId="445556BB" w14:textId="3AE79678" w:rsidR="002558C0" w:rsidRPr="002558C0" w:rsidRDefault="003F67AE" w:rsidP="0082050C">
      <w:pPr>
        <w:jc w:val="center"/>
      </w:pPr>
      <w:r>
        <w:rPr>
          <w:rFonts w:hint="eastAsia"/>
        </w:rPr>
        <w:t>图</w:t>
      </w:r>
      <w:r w:rsidR="00916F71">
        <w:rPr>
          <w:rFonts w:hint="eastAsia"/>
        </w:rPr>
        <w:t>42</w:t>
      </w:r>
      <w:r>
        <w:rPr>
          <w:rFonts w:hint="eastAsia"/>
        </w:rPr>
        <w:t xml:space="preserve"> </w:t>
      </w:r>
      <w:r>
        <w:rPr>
          <w:rFonts w:hint="eastAsia"/>
        </w:rPr>
        <w:t>错误处理函数</w:t>
      </w:r>
    </w:p>
    <w:p w14:paraId="47D536E8" w14:textId="5048C4D3" w:rsidR="008C6800" w:rsidRDefault="008C6800" w:rsidP="008C6800">
      <w:pPr>
        <w:pStyle w:val="1"/>
      </w:pPr>
      <w:bookmarkStart w:id="35" w:name="_Toc533891900"/>
      <w:r>
        <w:rPr>
          <w:rFonts w:hint="eastAsia"/>
        </w:rPr>
        <w:lastRenderedPageBreak/>
        <w:t>5</w:t>
      </w:r>
      <w:r>
        <w:rPr>
          <w:rFonts w:hint="eastAsia"/>
        </w:rPr>
        <w:tab/>
        <w:t>DSR协议特点</w:t>
      </w:r>
      <w:bookmarkEnd w:id="35"/>
    </w:p>
    <w:p w14:paraId="0DFBC50A" w14:textId="66BADE91" w:rsidR="00131D83" w:rsidRDefault="00470A34" w:rsidP="00131D83">
      <w:r>
        <w:rPr>
          <w:rFonts w:hint="eastAsia"/>
        </w:rPr>
        <w:tab/>
      </w:r>
      <w:r w:rsidR="00131D83">
        <w:rPr>
          <w:rFonts w:hint="eastAsia"/>
        </w:rPr>
        <w:t>1</w:t>
      </w:r>
      <w:r w:rsidR="00131D83">
        <w:rPr>
          <w:rFonts w:hint="eastAsia"/>
        </w:rPr>
        <w:t>）节点不需要周期性的发送路由广播分组，无需维护去往全网所有节点的路由信息，能自然而然的消除路由环路，而且能提供多条路由，可用于单向信道；</w:t>
      </w:r>
    </w:p>
    <w:p w14:paraId="0EC2DBB7" w14:textId="29F93EB6" w:rsidR="00131D83" w:rsidRDefault="00470A34" w:rsidP="00131D83">
      <w:r>
        <w:rPr>
          <w:rFonts w:hint="eastAsia"/>
        </w:rPr>
        <w:tab/>
      </w:r>
      <w:r w:rsidR="00131D83">
        <w:rPr>
          <w:rFonts w:hint="eastAsia"/>
        </w:rPr>
        <w:t>2</w:t>
      </w:r>
      <w:r w:rsidR="00131D83">
        <w:rPr>
          <w:rFonts w:hint="eastAsia"/>
        </w:rPr>
        <w:t>）支持中间节点的应答，能使源节点快速获得路由，但会引起过时路由问题；</w:t>
      </w:r>
    </w:p>
    <w:p w14:paraId="12B3B5EF" w14:textId="59E7A462" w:rsidR="008C6800" w:rsidRDefault="00470A34" w:rsidP="00131D83">
      <w:r>
        <w:rPr>
          <w:rFonts w:hint="eastAsia"/>
        </w:rPr>
        <w:tab/>
      </w:r>
      <w:r w:rsidR="00131D83">
        <w:rPr>
          <w:rFonts w:hint="eastAsia"/>
        </w:rPr>
        <w:t>3</w:t>
      </w:r>
      <w:r w:rsidR="00131D83">
        <w:rPr>
          <w:rFonts w:hint="eastAsia"/>
        </w:rPr>
        <w:t>）每个分组都需要携带完整的路由信息，造成开销较大，降低了网络带宽的利用率，不适合网络直径大的自组网，网络扩展性不强；</w:t>
      </w:r>
    </w:p>
    <w:p w14:paraId="269A1C65" w14:textId="77777777" w:rsidR="00470A34" w:rsidRDefault="00470A34" w:rsidP="00131D83"/>
    <w:p w14:paraId="01400B8A" w14:textId="3BB44DD3" w:rsidR="00470A34" w:rsidRDefault="00470A34" w:rsidP="00470A34">
      <w:pPr>
        <w:pStyle w:val="2"/>
        <w:spacing w:before="120"/>
      </w:pPr>
      <w:bookmarkStart w:id="36" w:name="_Toc533891901"/>
      <w:r>
        <w:rPr>
          <w:rFonts w:hint="eastAsia"/>
        </w:rPr>
        <w:t>5.1 DSR协议优点</w:t>
      </w:r>
      <w:bookmarkEnd w:id="36"/>
    </w:p>
    <w:p w14:paraId="1B1444F9" w14:textId="1CBEABC2" w:rsidR="0082050C" w:rsidRDefault="00470A34" w:rsidP="0082050C">
      <w:r>
        <w:rPr>
          <w:rFonts w:hint="eastAsia"/>
        </w:rPr>
        <w:tab/>
      </w:r>
      <w:r w:rsidR="0082050C" w:rsidRPr="0082050C">
        <w:t>１）</w:t>
      </w:r>
      <w:r w:rsidR="00E12068">
        <w:rPr>
          <w:rFonts w:hint="eastAsia"/>
        </w:rPr>
        <w:t>DSR</w:t>
      </w:r>
      <w:r w:rsidR="0082050C" w:rsidRPr="0082050C">
        <w:t>不需要周期性地广播路由信息，从而降低了网络带宽开销，也节省了移动主机的电源能量（主机在不忙碌时可以通过将其进入</w:t>
      </w:r>
      <w:r w:rsidR="0082050C" w:rsidRPr="0082050C">
        <w:t>“</w:t>
      </w:r>
      <w:r w:rsidR="0082050C" w:rsidRPr="0082050C">
        <w:t>睡眠</w:t>
      </w:r>
      <w:r w:rsidR="0082050C" w:rsidRPr="0082050C">
        <w:t>”</w:t>
      </w:r>
      <w:r w:rsidR="0082050C" w:rsidRPr="0082050C">
        <w:t>或</w:t>
      </w:r>
      <w:r w:rsidR="0082050C" w:rsidRPr="0082050C">
        <w:t xml:space="preserve"> “</w:t>
      </w:r>
      <w:r w:rsidR="0082050C" w:rsidRPr="0082050C">
        <w:t>备用</w:t>
      </w:r>
      <w:r w:rsidR="0082050C" w:rsidRPr="0082050C">
        <w:t>”</w:t>
      </w:r>
      <w:r w:rsidR="00916F71">
        <w:t>模式而减少能源使用）。</w:t>
      </w:r>
      <w:r w:rsidR="0082050C" w:rsidRPr="0082050C">
        <w:t xml:space="preserve"> </w:t>
      </w:r>
    </w:p>
    <w:p w14:paraId="60DF1B7B" w14:textId="458E264A" w:rsidR="0082050C" w:rsidRDefault="0082050C" w:rsidP="0082050C">
      <w:pPr>
        <w:ind w:firstLine="420"/>
      </w:pPr>
      <w:r w:rsidRPr="0082050C">
        <w:t>２）传统路由协议在固定网中往往构造的是双向对称路由，在无线移动环境中，传播和节点周围</w:t>
      </w:r>
      <w:r>
        <w:t>的干扰情况不同，传输两端状况也有差异，</w:t>
      </w:r>
      <w:r w:rsidRPr="0082050C">
        <w:t>采用双向对称路由会出现冗余</w:t>
      </w:r>
      <w:r w:rsidRPr="0082050C">
        <w:t>“</w:t>
      </w:r>
      <w:r w:rsidRPr="0082050C">
        <w:t>链接</w:t>
      </w:r>
      <w:r w:rsidRPr="0082050C">
        <w:t>”</w:t>
      </w:r>
      <w:r w:rsidR="00916F71">
        <w:t>，采用动态ＤＳＲ可以去除这些冗余。</w:t>
      </w:r>
    </w:p>
    <w:p w14:paraId="421896BE" w14:textId="795FB26E" w:rsidR="0082050C" w:rsidRDefault="00916F71" w:rsidP="0082050C">
      <w:pPr>
        <w:ind w:firstLine="420"/>
      </w:pPr>
      <w:r>
        <w:t>３）传统路由协议无法适应网络拓扑结构动态变化，</w:t>
      </w:r>
      <w:r w:rsidR="0082050C" w:rsidRPr="0082050C">
        <w:t>ＤＳＲ能够迅速适应节点移动的变化，协议的所有操作都是基于按需的，允许数据包动态的根据需要对当前路径的变化做出反应，但当这些变化没</w:t>
      </w:r>
      <w:r w:rsidR="0082050C">
        <w:t>有发生时不需要任何路由协议开销。</w:t>
      </w:r>
    </w:p>
    <w:p w14:paraId="295A9F24" w14:textId="77777777" w:rsidR="0082050C" w:rsidRDefault="0082050C" w:rsidP="0082050C">
      <w:pPr>
        <w:ind w:firstLine="420"/>
        <w:rPr>
          <w:rFonts w:eastAsia="Times New Roman"/>
        </w:rPr>
      </w:pPr>
    </w:p>
    <w:p w14:paraId="6A448EC7" w14:textId="4A5F7D59" w:rsidR="00470A34" w:rsidRDefault="00470A34" w:rsidP="0082050C">
      <w:pPr>
        <w:pStyle w:val="2"/>
        <w:spacing w:before="120"/>
      </w:pPr>
      <w:bookmarkStart w:id="37" w:name="_Toc533891902"/>
      <w:r>
        <w:rPr>
          <w:rFonts w:hint="eastAsia"/>
        </w:rPr>
        <w:t>5.2 协议缺点</w:t>
      </w:r>
      <w:bookmarkEnd w:id="37"/>
    </w:p>
    <w:p w14:paraId="24A30473" w14:textId="033E011F" w:rsidR="00470A34" w:rsidRDefault="00470A34" w:rsidP="00470A34">
      <w:r>
        <w:rPr>
          <w:rFonts w:hint="eastAsia"/>
        </w:rPr>
        <w:tab/>
        <w:t>1</w:t>
      </w:r>
      <w:r>
        <w:rPr>
          <w:rFonts w:hint="eastAsia"/>
        </w:rPr>
        <w:t>）随着路经跳数的增加，分组头长度线性增加、开销大。</w:t>
      </w:r>
    </w:p>
    <w:p w14:paraId="1CEE7C82" w14:textId="12D57DA7" w:rsidR="00470A34" w:rsidRDefault="00470A34" w:rsidP="00470A34">
      <w:r>
        <w:rPr>
          <w:rFonts w:hint="eastAsia"/>
        </w:rPr>
        <w:tab/>
        <w:t>2</w:t>
      </w:r>
      <w:r>
        <w:rPr>
          <w:rFonts w:hint="eastAsia"/>
        </w:rPr>
        <w:t>）路由请求分组</w:t>
      </w:r>
      <w:r>
        <w:rPr>
          <w:rFonts w:hint="eastAsia"/>
        </w:rPr>
        <w:t>RREQ</w:t>
      </w:r>
      <w:r>
        <w:rPr>
          <w:rFonts w:hint="eastAsia"/>
        </w:rPr>
        <w:t>采用洪泛发向全网扩散，导致网络负荷大。</w:t>
      </w:r>
    </w:p>
    <w:p w14:paraId="042B3AB5" w14:textId="3A0EE257" w:rsidR="00470A34" w:rsidRDefault="00470A34" w:rsidP="00470A34">
      <w:r>
        <w:rPr>
          <w:rFonts w:hint="eastAsia"/>
        </w:rPr>
        <w:tab/>
        <w:t>3</w:t>
      </w:r>
      <w:r>
        <w:rPr>
          <w:rFonts w:hint="eastAsia"/>
        </w:rPr>
        <w:t>）来自邻居节点的</w:t>
      </w:r>
      <w:r>
        <w:rPr>
          <w:rFonts w:hint="eastAsia"/>
        </w:rPr>
        <w:t>RREQ</w:t>
      </w:r>
      <w:r>
        <w:rPr>
          <w:rFonts w:hint="eastAsia"/>
        </w:rPr>
        <w:t>分组在某个节点可能会发生碰撞，解决办法是：在发送</w:t>
      </w:r>
      <w:r>
        <w:rPr>
          <w:rFonts w:hint="eastAsia"/>
        </w:rPr>
        <w:t>RREQ</w:t>
      </w:r>
      <w:r>
        <w:rPr>
          <w:rFonts w:hint="eastAsia"/>
        </w:rPr>
        <w:t>分组时引入随机时延。</w:t>
      </w:r>
    </w:p>
    <w:p w14:paraId="465AC756" w14:textId="680DF5F3" w:rsidR="00470A34" w:rsidRDefault="00470A34" w:rsidP="00470A34">
      <w:r>
        <w:rPr>
          <w:rFonts w:hint="eastAsia"/>
        </w:rPr>
        <w:tab/>
        <w:t>4</w:t>
      </w:r>
      <w:r>
        <w:rPr>
          <w:rFonts w:hint="eastAsia"/>
        </w:rPr>
        <w:t>）当源节点发送路由请求分组</w:t>
      </w:r>
      <w:r>
        <w:rPr>
          <w:rFonts w:hint="eastAsia"/>
        </w:rPr>
        <w:t>RREQ</w:t>
      </w:r>
      <w:r>
        <w:rPr>
          <w:rFonts w:hint="eastAsia"/>
        </w:rPr>
        <w:t>时，可能会收到多个节点缓存的到达目的节点的路由信息，引起竞争。</w:t>
      </w:r>
    </w:p>
    <w:p w14:paraId="210A81B4" w14:textId="0A7A6AD2" w:rsidR="00B4585B" w:rsidRDefault="00DD5CE9" w:rsidP="00DD5CE9">
      <w:r>
        <w:br w:type="page"/>
      </w:r>
    </w:p>
    <w:p w14:paraId="70CD60A6" w14:textId="682C0E01" w:rsidR="00B4585B" w:rsidRDefault="00B4585B" w:rsidP="00B4585B">
      <w:pPr>
        <w:pStyle w:val="1"/>
      </w:pPr>
      <w:bookmarkStart w:id="38" w:name="_Toc533891903"/>
      <w:r>
        <w:rPr>
          <w:rFonts w:hint="eastAsia"/>
        </w:rPr>
        <w:lastRenderedPageBreak/>
        <w:t>6 总结</w:t>
      </w:r>
      <w:bookmarkEnd w:id="38"/>
    </w:p>
    <w:p w14:paraId="7D223DB0" w14:textId="1760E4D3" w:rsidR="00B4585B" w:rsidRDefault="00CB59B9" w:rsidP="00B4585B">
      <w:r>
        <w:rPr>
          <w:rFonts w:hint="eastAsia"/>
        </w:rPr>
        <w:t xml:space="preserve"> </w:t>
      </w:r>
      <w:r>
        <w:rPr>
          <w:rFonts w:hint="eastAsia"/>
        </w:rPr>
        <w:tab/>
      </w:r>
      <w:r w:rsidR="009956C3" w:rsidRPr="009956C3">
        <w:rPr>
          <w:rFonts w:hint="eastAsia"/>
        </w:rPr>
        <w:t>动态源路由协议</w:t>
      </w:r>
      <w:r w:rsidR="00916F71">
        <w:rPr>
          <w:rFonts w:hint="eastAsia"/>
        </w:rPr>
        <w:t>(Dynamic Source Routing P</w:t>
      </w:r>
      <w:r w:rsidR="009956C3" w:rsidRPr="009956C3">
        <w:rPr>
          <w:rFonts w:hint="eastAsia"/>
        </w:rPr>
        <w:t>rotocol</w:t>
      </w:r>
      <w:r w:rsidR="009956C3" w:rsidRPr="009956C3">
        <w:rPr>
          <w:rFonts w:hint="eastAsia"/>
        </w:rPr>
        <w:t>，</w:t>
      </w:r>
      <w:r w:rsidR="009956C3" w:rsidRPr="009956C3">
        <w:rPr>
          <w:rFonts w:hint="eastAsia"/>
        </w:rPr>
        <w:t>DSR)</w:t>
      </w:r>
      <w:r w:rsidR="009956C3" w:rsidRPr="009956C3">
        <w:rPr>
          <w:rFonts w:hint="eastAsia"/>
        </w:rPr>
        <w:t>是由移动节点组成的多跳无线</w:t>
      </w:r>
      <w:r w:rsidR="009956C3" w:rsidRPr="009956C3">
        <w:rPr>
          <w:rFonts w:hint="eastAsia"/>
        </w:rPr>
        <w:t>Ad Hoc</w:t>
      </w:r>
      <w:r w:rsidR="009956C3" w:rsidRPr="009956C3">
        <w:rPr>
          <w:rFonts w:hint="eastAsia"/>
        </w:rPr>
        <w:t>网络中一种简单和行之有效的路由协议。协议允许任一结点动态发现到达</w:t>
      </w:r>
      <w:r w:rsidR="009956C3" w:rsidRPr="009956C3">
        <w:rPr>
          <w:rFonts w:hint="eastAsia"/>
        </w:rPr>
        <w:t>Ad Hoc</w:t>
      </w:r>
      <w:r w:rsidR="009956C3" w:rsidRPr="009956C3">
        <w:rPr>
          <w:rFonts w:hint="eastAsia"/>
        </w:rPr>
        <w:t>网络中其它任意节点的路由，所有的路由信息由</w:t>
      </w:r>
      <w:r w:rsidR="009956C3" w:rsidRPr="009956C3">
        <w:rPr>
          <w:rFonts w:hint="eastAsia"/>
        </w:rPr>
        <w:t>DSR</w:t>
      </w:r>
      <w:r w:rsidR="009956C3" w:rsidRPr="009956C3">
        <w:rPr>
          <w:rFonts w:hint="eastAsia"/>
        </w:rPr>
        <w:t>自动地进行维护。每个</w:t>
      </w:r>
      <w:r w:rsidR="009956C3" w:rsidRPr="009956C3">
        <w:rPr>
          <w:rFonts w:hint="eastAsia"/>
        </w:rPr>
        <w:t>DSR</w:t>
      </w:r>
      <w:r w:rsidR="009956C3" w:rsidRPr="009956C3">
        <w:rPr>
          <w:rFonts w:hint="eastAsia"/>
        </w:rPr>
        <w:t>头部都携带了到达目的节点的完整的路由跃点列表</w:t>
      </w:r>
      <w:r w:rsidR="009956C3" w:rsidRPr="009956C3">
        <w:rPr>
          <w:rFonts w:hint="eastAsia"/>
        </w:rPr>
        <w:t>(hop</w:t>
      </w:r>
      <w:r w:rsidR="00916F71">
        <w:rPr>
          <w:rFonts w:hint="eastAsia"/>
        </w:rPr>
        <w:t xml:space="preserve"> </w:t>
      </w:r>
      <w:r w:rsidR="009956C3" w:rsidRPr="009956C3">
        <w:rPr>
          <w:rFonts w:hint="eastAsia"/>
        </w:rPr>
        <w:t>list)</w:t>
      </w:r>
      <w:r w:rsidR="009956C3" w:rsidRPr="009956C3">
        <w:rPr>
          <w:rFonts w:hint="eastAsia"/>
        </w:rPr>
        <w:t>，中间节点只需简单地对分组进行转发即可。同时</w:t>
      </w:r>
      <w:r w:rsidR="009956C3" w:rsidRPr="009956C3">
        <w:rPr>
          <w:rFonts w:hint="eastAsia"/>
        </w:rPr>
        <w:t>DSR</w:t>
      </w:r>
      <w:r w:rsidR="009956C3" w:rsidRPr="009956C3">
        <w:rPr>
          <w:rFonts w:hint="eastAsia"/>
        </w:rPr>
        <w:t>协议完全按需</w:t>
      </w:r>
      <w:r w:rsidR="009956C3" w:rsidRPr="009956C3">
        <w:rPr>
          <w:rFonts w:hint="eastAsia"/>
        </w:rPr>
        <w:t>(on-demand)</w:t>
      </w:r>
      <w:r w:rsidR="009956C3">
        <w:rPr>
          <w:rFonts w:hint="eastAsia"/>
        </w:rPr>
        <w:t>的特性可以显著减少路由协议的开销</w:t>
      </w:r>
      <w:r w:rsidR="009956C3" w:rsidRPr="009956C3">
        <w:rPr>
          <w:rFonts w:hint="eastAsia"/>
        </w:rPr>
        <w:t>，减少了分组冲突的概率并减少了潜在的大规模的路径更新信息的传播。</w:t>
      </w:r>
    </w:p>
    <w:p w14:paraId="0AA88EFC" w14:textId="1BB0D949" w:rsidR="002009D5" w:rsidRDefault="00CB59B9" w:rsidP="002009D5">
      <w:r>
        <w:rPr>
          <w:rFonts w:hint="eastAsia"/>
        </w:rPr>
        <w:t xml:space="preserve"> </w:t>
      </w:r>
      <w:r>
        <w:rPr>
          <w:rFonts w:hint="eastAsia"/>
        </w:rPr>
        <w:tab/>
      </w:r>
      <w:r w:rsidR="002009D5">
        <w:rPr>
          <w:rFonts w:hint="eastAsia"/>
        </w:rPr>
        <w:t>DSR</w:t>
      </w:r>
      <w:r w:rsidR="002009D5">
        <w:rPr>
          <w:rFonts w:hint="eastAsia"/>
        </w:rPr>
        <w:t>的特点在于使用了源路由的路由机制，在每一个分组的头部都携带整条路由的信息，路由器按照该路由纪录来转发分组。这种机制最初被</w:t>
      </w:r>
      <w:r w:rsidR="002009D5">
        <w:rPr>
          <w:rFonts w:hint="eastAsia"/>
        </w:rPr>
        <w:t>IEEE802.5</w:t>
      </w:r>
      <w:r w:rsidR="002009D5">
        <w:rPr>
          <w:rFonts w:hint="eastAsia"/>
        </w:rPr>
        <w:t>协议用在由桥互连的多个令牌环网中寻找路由。</w:t>
      </w:r>
    </w:p>
    <w:p w14:paraId="6C67F10E" w14:textId="2DD91478" w:rsidR="002009D5" w:rsidRDefault="0032669C" w:rsidP="002009D5">
      <w:r>
        <w:rPr>
          <w:rFonts w:hint="eastAsia"/>
        </w:rPr>
        <w:t xml:space="preserve"> </w:t>
      </w:r>
      <w:r w:rsidR="00CB59B9">
        <w:rPr>
          <w:rFonts w:hint="eastAsia"/>
        </w:rPr>
        <w:tab/>
      </w:r>
      <w:r w:rsidR="002009D5">
        <w:rPr>
          <w:rFonts w:hint="eastAsia"/>
        </w:rPr>
        <w:t>DSR</w:t>
      </w:r>
      <w:r w:rsidR="002009D5">
        <w:rPr>
          <w:rFonts w:hint="eastAsia"/>
        </w:rPr>
        <w:t>借鉴该机制，并结合了按需路由的思想。</w:t>
      </w:r>
      <w:r w:rsidR="002009D5">
        <w:rPr>
          <w:rFonts w:hint="eastAsia"/>
        </w:rPr>
        <w:t>DSR</w:t>
      </w:r>
      <w:r w:rsidR="002009D5">
        <w:rPr>
          <w:rFonts w:hint="eastAsia"/>
        </w:rPr>
        <w:t>协议使用源路由，采用</w:t>
      </w:r>
      <w:r w:rsidR="002009D5">
        <w:rPr>
          <w:rFonts w:hint="eastAsia"/>
        </w:rPr>
        <w:t>Cache</w:t>
      </w:r>
      <w:r w:rsidR="002009D5">
        <w:rPr>
          <w:rFonts w:hint="eastAsia"/>
        </w:rPr>
        <w:t>（缓冲器）存放路由信息，且中间节点不必存储转发分组所需的路由信息，网络开销较少，但存在陈旧路由。</w:t>
      </w:r>
    </w:p>
    <w:p w14:paraId="674D2616" w14:textId="77777777" w:rsidR="00916F71" w:rsidRDefault="00CB59B9" w:rsidP="00B4585B">
      <w:r>
        <w:rPr>
          <w:rFonts w:hint="eastAsia"/>
        </w:rPr>
        <w:t xml:space="preserve"> </w:t>
      </w:r>
      <w:r>
        <w:rPr>
          <w:rFonts w:hint="eastAsia"/>
        </w:rPr>
        <w:tab/>
      </w:r>
      <w:r w:rsidR="009956C3">
        <w:rPr>
          <w:rFonts w:hint="eastAsia"/>
        </w:rPr>
        <w:t>通过这次大作业，我们学会了如何从零开始阅读源代码，我们先使用了老师推荐的阅读工具</w:t>
      </w:r>
      <w:r w:rsidR="00106758">
        <w:rPr>
          <w:rFonts w:hint="eastAsia"/>
        </w:rPr>
        <w:t>，理清了各个文件之间的关系和他们的作用</w:t>
      </w:r>
      <w:r w:rsidR="00916F71">
        <w:rPr>
          <w:rFonts w:hint="eastAsia"/>
        </w:rPr>
        <w:t>，还了解了文件中变量的结构以及各个函数之间的调用关系</w:t>
      </w:r>
      <w:r w:rsidR="00106758">
        <w:rPr>
          <w:rFonts w:hint="eastAsia"/>
        </w:rPr>
        <w:t>。然后根据网上查阅的相关资料，更加进一步的深入了解了</w:t>
      </w:r>
      <w:r w:rsidR="00106758" w:rsidRPr="009956C3">
        <w:rPr>
          <w:rFonts w:hint="eastAsia"/>
        </w:rPr>
        <w:t>动态源路由协议</w:t>
      </w:r>
      <w:r w:rsidR="00916F71">
        <w:rPr>
          <w:rFonts w:hint="eastAsia"/>
        </w:rPr>
        <w:t>(Dynamic Source Routing P</w:t>
      </w:r>
      <w:r w:rsidR="00106758" w:rsidRPr="009956C3">
        <w:rPr>
          <w:rFonts w:hint="eastAsia"/>
        </w:rPr>
        <w:t>rotocol</w:t>
      </w:r>
      <w:r w:rsidR="00106758" w:rsidRPr="009956C3">
        <w:rPr>
          <w:rFonts w:hint="eastAsia"/>
        </w:rPr>
        <w:t>，</w:t>
      </w:r>
      <w:r w:rsidR="00106758" w:rsidRPr="009956C3">
        <w:rPr>
          <w:rFonts w:hint="eastAsia"/>
        </w:rPr>
        <w:t>DSR)</w:t>
      </w:r>
      <w:r w:rsidR="00916F71">
        <w:rPr>
          <w:rFonts w:hint="eastAsia"/>
        </w:rPr>
        <w:t>，理解了动态源路由协议的整个处理机制以及操作流程。</w:t>
      </w:r>
    </w:p>
    <w:p w14:paraId="43A9DBB4" w14:textId="77777777" w:rsidR="00916F71" w:rsidRDefault="00916F71" w:rsidP="00916F71">
      <w:pPr>
        <w:ind w:firstLine="420"/>
      </w:pPr>
      <w:r>
        <w:rPr>
          <w:rFonts w:hint="eastAsia"/>
        </w:rPr>
        <w:t>通过阅读相关的期刊信息以及论文，我们了解到当前动态源路由协议大多实现在</w:t>
      </w:r>
      <w:r>
        <w:t>Linux</w:t>
      </w:r>
      <w:r>
        <w:rPr>
          <w:rFonts w:hint="eastAsia"/>
        </w:rPr>
        <w:t>系统下面，并且协议的实现都有相关的优化。</w:t>
      </w:r>
    </w:p>
    <w:p w14:paraId="0D4AC52A" w14:textId="665E4DFF" w:rsidR="009956C3" w:rsidRDefault="00916F71" w:rsidP="00916F71">
      <w:pPr>
        <w:ind w:firstLine="420"/>
      </w:pPr>
      <w:r>
        <w:rPr>
          <w:rFonts w:hint="eastAsia"/>
        </w:rPr>
        <w:t>此后我们在了解清楚了动态源路由协议的整体框架以及协议流程之后，我们回归代码，开始对代码中的细节进行摸索，结合了高级</w:t>
      </w:r>
      <w:r>
        <w:rPr>
          <w:rFonts w:hint="eastAsia"/>
        </w:rPr>
        <w:t>C</w:t>
      </w:r>
      <w:r>
        <w:rPr>
          <w:rFonts w:hint="eastAsia"/>
        </w:rPr>
        <w:t>语言上学到的</w:t>
      </w:r>
      <w:r>
        <w:rPr>
          <w:rFonts w:hint="eastAsia"/>
        </w:rPr>
        <w:t>socket</w:t>
      </w:r>
      <w:r>
        <w:rPr>
          <w:rFonts w:hint="eastAsia"/>
        </w:rPr>
        <w:t>编程语法知识，更加清楚的明白了很多函数的处理办法以及整个过程中一些功能的实现。</w:t>
      </w:r>
    </w:p>
    <w:p w14:paraId="4AE32606" w14:textId="1A5D727F" w:rsidR="00916F71" w:rsidRPr="00B4585B" w:rsidRDefault="00916F71" w:rsidP="00916F71">
      <w:pPr>
        <w:ind w:firstLine="420"/>
      </w:pPr>
      <w:r>
        <w:rPr>
          <w:rFonts w:hint="eastAsia"/>
        </w:rPr>
        <w:t>综上，本次大作业的学习历程让我们了解到了学习一个路由协议乃至学习一部分新知识新</w:t>
      </w:r>
      <w:r w:rsidR="00622ACD">
        <w:rPr>
          <w:rFonts w:hint="eastAsia"/>
        </w:rPr>
        <w:t>技术的可行思路，也学习到了如何高效的去阅读源码，如何有条理的去从源码中剖析出框架思路，希望以后可以将本次学习到的东西更好的应用到学习中。</w:t>
      </w:r>
    </w:p>
    <w:sectPr w:rsidR="00916F71" w:rsidRPr="00B4585B" w:rsidSect="0007267C">
      <w:headerReference w:type="even" r:id="rId53"/>
      <w:headerReference w:type="default" r:id="rId54"/>
      <w:footerReference w:type="even" r:id="rId55"/>
      <w:footerReference w:type="default" r:id="rId56"/>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C3C0D3" w14:textId="77777777" w:rsidR="00C6731A" w:rsidRDefault="00C6731A">
      <w:r>
        <w:separator/>
      </w:r>
    </w:p>
    <w:p w14:paraId="10C92AA2" w14:textId="77777777" w:rsidR="00C6731A" w:rsidRDefault="00C6731A"/>
    <w:p w14:paraId="10754360" w14:textId="77777777" w:rsidR="00C6731A" w:rsidRDefault="00C6731A"/>
    <w:p w14:paraId="7DA66807" w14:textId="77777777" w:rsidR="00C6731A" w:rsidRDefault="00C6731A"/>
  </w:endnote>
  <w:endnote w:type="continuationSeparator" w:id="0">
    <w:p w14:paraId="1EDA7C61" w14:textId="77777777" w:rsidR="00C6731A" w:rsidRDefault="00C6731A">
      <w:r>
        <w:continuationSeparator/>
      </w:r>
    </w:p>
    <w:p w14:paraId="3EE24FE8" w14:textId="77777777" w:rsidR="00C6731A" w:rsidRDefault="00C6731A"/>
    <w:p w14:paraId="0B2059BE" w14:textId="77777777" w:rsidR="00C6731A" w:rsidRDefault="00C6731A"/>
    <w:p w14:paraId="731F750F" w14:textId="77777777" w:rsidR="00C6731A" w:rsidRDefault="00C673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DengXian">
    <w:panose1 w:val="02010600030101010101"/>
    <w:charset w:val="86"/>
    <w:family w:val="auto"/>
    <w:pitch w:val="variable"/>
    <w:sig w:usb0="A00002BF" w:usb1="38CF7CFA" w:usb2="00000016" w:usb3="00000000" w:csb0="0004000F" w:csb1="00000000"/>
  </w:font>
  <w:font w:name="仿宋_GB2312">
    <w:altName w:val="Arial Unicode MS"/>
    <w:charset w:val="86"/>
    <w:family w:val="modern"/>
    <w:pitch w:val="fixed"/>
    <w:sig w:usb0="00000000"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华文细黑">
    <w:charset w:val="86"/>
    <w:family w:val="auto"/>
    <w:pitch w:val="variable"/>
    <w:sig w:usb0="00000287" w:usb1="080F0000" w:usb2="00000010" w:usb3="00000000" w:csb0="00040001" w:csb1="00000000"/>
  </w:font>
  <w:font w:name="华文行楷">
    <w:charset w:val="86"/>
    <w:family w:val="auto"/>
    <w:pitch w:val="variable"/>
    <w:sig w:usb0="00000001" w:usb1="080F0000" w:usb2="00000010" w:usb3="00000000" w:csb0="00040000" w:csb1="00000000"/>
  </w:font>
  <w:font w:name="SimHei">
    <w:panose1 w:val="02010609060101010101"/>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20F8FD" w14:textId="77777777" w:rsidR="0086322F" w:rsidRDefault="0086322F">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4570DF">
      <w:rPr>
        <w:rFonts w:ascii="宋体" w:hAnsi="宋体"/>
        <w:noProof/>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7397CE" w14:textId="77777777" w:rsidR="0086322F" w:rsidRDefault="0086322F">
    <w:pPr>
      <w:pStyle w:val="a4"/>
      <w:jc w:val="center"/>
      <w:rPr>
        <w:rFonts w:ascii="宋体" w:hAnsi="宋体"/>
      </w:rPr>
    </w:pPr>
    <w:r>
      <w:rPr>
        <w:rStyle w:val="a6"/>
      </w:rPr>
      <w:fldChar w:fldCharType="begin"/>
    </w:r>
    <w:r>
      <w:rPr>
        <w:rStyle w:val="a6"/>
      </w:rPr>
      <w:instrText xml:space="preserve"> PAGE </w:instrText>
    </w:r>
    <w:r>
      <w:rPr>
        <w:rStyle w:val="a6"/>
      </w:rPr>
      <w:fldChar w:fldCharType="separate"/>
    </w:r>
    <w:r>
      <w:rPr>
        <w:rStyle w:val="a6"/>
        <w:noProof/>
      </w:rPr>
      <w:t>2</w:t>
    </w:r>
    <w:r>
      <w:rPr>
        <w:rStyle w:val="a6"/>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B77874" w14:textId="77777777" w:rsidR="0086322F" w:rsidRDefault="0086322F" w:rsidP="001A56D0">
    <w:pPr>
      <w:pStyle w:val="a4"/>
      <w:jc w:val="center"/>
    </w:pPr>
    <w:r>
      <w:rPr>
        <w:rStyle w:val="a6"/>
      </w:rPr>
      <w:t>–</w:t>
    </w:r>
    <w:r>
      <w:rPr>
        <w:rStyle w:val="a6"/>
      </w:rPr>
      <w:fldChar w:fldCharType="begin"/>
    </w:r>
    <w:r>
      <w:rPr>
        <w:rStyle w:val="a6"/>
      </w:rPr>
      <w:instrText xml:space="preserve"> PAGE </w:instrText>
    </w:r>
    <w:r>
      <w:rPr>
        <w:rStyle w:val="a6"/>
      </w:rPr>
      <w:fldChar w:fldCharType="separate"/>
    </w:r>
    <w:r w:rsidR="004570DF">
      <w:rPr>
        <w:rStyle w:val="a6"/>
        <w:noProof/>
      </w:rPr>
      <w:t>5</w:t>
    </w:r>
    <w:r>
      <w:rPr>
        <w:rStyle w:val="a6"/>
      </w:rPr>
      <w:fldChar w:fldCharType="end"/>
    </w:r>
    <w:r>
      <w:rPr>
        <w:rStyle w:val="a6"/>
      </w:rPr>
      <w: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72914C" w14:textId="77777777" w:rsidR="00C6731A" w:rsidRDefault="00C6731A">
      <w:r>
        <w:separator/>
      </w:r>
    </w:p>
    <w:p w14:paraId="0D3D15E9" w14:textId="77777777" w:rsidR="00C6731A" w:rsidRDefault="00C6731A"/>
    <w:p w14:paraId="7B7E4483" w14:textId="77777777" w:rsidR="00C6731A" w:rsidRDefault="00C6731A"/>
    <w:p w14:paraId="3617509F" w14:textId="77777777" w:rsidR="00C6731A" w:rsidRDefault="00C6731A"/>
  </w:footnote>
  <w:footnote w:type="continuationSeparator" w:id="0">
    <w:p w14:paraId="48FDFD8C" w14:textId="77777777" w:rsidR="00C6731A" w:rsidRDefault="00C6731A">
      <w:r>
        <w:continuationSeparator/>
      </w:r>
    </w:p>
    <w:p w14:paraId="52F4B65B" w14:textId="77777777" w:rsidR="00C6731A" w:rsidRDefault="00C6731A"/>
    <w:p w14:paraId="11049A60" w14:textId="77777777" w:rsidR="00C6731A" w:rsidRDefault="00C6731A"/>
    <w:p w14:paraId="78A31C21" w14:textId="77777777" w:rsidR="00C6731A" w:rsidRDefault="00C6731A"/>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F1606" w14:textId="77777777" w:rsidR="0086322F" w:rsidRDefault="0086322F" w:rsidP="00026B0C">
    <w:pPr>
      <w:pStyle w:val="a3"/>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0E7425" w14:textId="77777777" w:rsidR="0086322F" w:rsidRPr="007C18C4" w:rsidRDefault="0086322F" w:rsidP="001C04C8">
    <w:pPr>
      <w:pStyle w:val="a3"/>
    </w:pPr>
    <w:r>
      <w:rPr>
        <w:rFonts w:hint="eastAsia"/>
      </w:rPr>
      <w:t>DSR</w:t>
    </w:r>
    <w:r>
      <w:rPr>
        <w:rFonts w:hint="eastAsia"/>
      </w:rPr>
      <w:t>路由协议分析</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006386" w14:textId="77777777" w:rsidR="0086322F" w:rsidRPr="001A56D0" w:rsidRDefault="0086322F" w:rsidP="001A56D0">
    <w:pPr>
      <w:pStyle w:val="a3"/>
    </w:pPr>
    <w:r>
      <w:rPr>
        <w:rFonts w:hint="eastAsia"/>
      </w:rPr>
      <w:t>大连理工大学毕业设计（论文）格式规范</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908BA" w14:textId="77777777" w:rsidR="0086322F" w:rsidRPr="003B244B" w:rsidRDefault="0086322F" w:rsidP="003B244B">
    <w:pPr>
      <w:pStyle w:val="a3"/>
    </w:pPr>
    <w:r>
      <w:rPr>
        <w:rFonts w:hint="eastAsia"/>
      </w:rPr>
      <w:t>DSR</w:t>
    </w:r>
    <w:r>
      <w:rPr>
        <w:rFonts w:hint="eastAsia"/>
      </w:rPr>
      <w:t>路由协议分析</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B68DB28"/>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B3A513A"/>
    <w:multiLevelType w:val="multilevel"/>
    <w:tmpl w:val="C71C0716"/>
    <w:lvl w:ilvl="0">
      <w:start w:val="1"/>
      <w:numFmt w:val="decimal"/>
      <w:lvlText w:val="%1."/>
      <w:lvlJc w:val="left"/>
      <w:pPr>
        <w:ind w:left="360" w:hanging="360"/>
      </w:pPr>
      <w:rPr>
        <w:rFonts w:hint="eastAsia"/>
      </w:rPr>
    </w:lvl>
    <w:lvl w:ilvl="1">
      <w:start w:val="3"/>
      <w:numFmt w:val="decimal"/>
      <w:isLgl/>
      <w:lvlText w:val="%1.%2"/>
      <w:lvlJc w:val="left"/>
      <w:pPr>
        <w:ind w:left="560" w:hanging="5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2">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4">
    <w:nsid w:val="4F39124B"/>
    <w:multiLevelType w:val="hybridMultilevel"/>
    <w:tmpl w:val="D5F24F2A"/>
    <w:lvl w:ilvl="0" w:tplc="91CCBACC">
      <w:start w:val="1"/>
      <w:numFmt w:val="decimalEnclosedCircle"/>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6">
    <w:nsid w:val="67D234FE"/>
    <w:multiLevelType w:val="hybridMultilevel"/>
    <w:tmpl w:val="ADB21164"/>
    <w:lvl w:ilvl="0" w:tplc="55840720">
      <w:start w:val="1"/>
      <w:numFmt w:val="decimal"/>
      <w:lvlText w:val="%1、"/>
      <w:lvlJc w:val="left"/>
      <w:pPr>
        <w:ind w:left="900" w:hanging="48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num w:numId="1">
    <w:abstractNumId w:val="2"/>
  </w:num>
  <w:num w:numId="2">
    <w:abstractNumId w:val="5"/>
  </w:num>
  <w:num w:numId="3">
    <w:abstractNumId w:val="7"/>
  </w:num>
  <w:num w:numId="4">
    <w:abstractNumId w:val="3"/>
  </w:num>
  <w:num w:numId="5">
    <w:abstractNumId w:val="8"/>
  </w:num>
  <w:num w:numId="6">
    <w:abstractNumId w:val="0"/>
  </w:num>
  <w:num w:numId="7">
    <w:abstractNumId w:val="1"/>
  </w:num>
  <w:num w:numId="8">
    <w:abstractNumId w:val="6"/>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429"/>
    <w:rsid w:val="00002C56"/>
    <w:rsid w:val="00012D5B"/>
    <w:rsid w:val="00015216"/>
    <w:rsid w:val="00021F9E"/>
    <w:rsid w:val="00022EEB"/>
    <w:rsid w:val="00026B0C"/>
    <w:rsid w:val="00031363"/>
    <w:rsid w:val="00031563"/>
    <w:rsid w:val="00034B12"/>
    <w:rsid w:val="000402E7"/>
    <w:rsid w:val="00041DCE"/>
    <w:rsid w:val="00052596"/>
    <w:rsid w:val="00054558"/>
    <w:rsid w:val="00060622"/>
    <w:rsid w:val="00063C50"/>
    <w:rsid w:val="00067CA5"/>
    <w:rsid w:val="0007267C"/>
    <w:rsid w:val="0007376F"/>
    <w:rsid w:val="00076C21"/>
    <w:rsid w:val="000921B5"/>
    <w:rsid w:val="00093572"/>
    <w:rsid w:val="000A1220"/>
    <w:rsid w:val="000A18BC"/>
    <w:rsid w:val="000A2111"/>
    <w:rsid w:val="000A548C"/>
    <w:rsid w:val="000A7312"/>
    <w:rsid w:val="000B419C"/>
    <w:rsid w:val="000B7273"/>
    <w:rsid w:val="000B7870"/>
    <w:rsid w:val="000F0F05"/>
    <w:rsid w:val="000F7A2A"/>
    <w:rsid w:val="00106758"/>
    <w:rsid w:val="00106A9C"/>
    <w:rsid w:val="001136EC"/>
    <w:rsid w:val="001145AD"/>
    <w:rsid w:val="001151CF"/>
    <w:rsid w:val="00115FCC"/>
    <w:rsid w:val="00122CCE"/>
    <w:rsid w:val="001235B2"/>
    <w:rsid w:val="0012466E"/>
    <w:rsid w:val="00125422"/>
    <w:rsid w:val="0013060A"/>
    <w:rsid w:val="00131D83"/>
    <w:rsid w:val="00141AC5"/>
    <w:rsid w:val="00143277"/>
    <w:rsid w:val="001520B6"/>
    <w:rsid w:val="00155B98"/>
    <w:rsid w:val="001614B6"/>
    <w:rsid w:val="00186172"/>
    <w:rsid w:val="00187308"/>
    <w:rsid w:val="001973E4"/>
    <w:rsid w:val="001A56D0"/>
    <w:rsid w:val="001A6DD1"/>
    <w:rsid w:val="001A753E"/>
    <w:rsid w:val="001C04C8"/>
    <w:rsid w:val="001C7552"/>
    <w:rsid w:val="001D21BE"/>
    <w:rsid w:val="001D4C91"/>
    <w:rsid w:val="001D669E"/>
    <w:rsid w:val="001E37FE"/>
    <w:rsid w:val="001E491F"/>
    <w:rsid w:val="001F207C"/>
    <w:rsid w:val="001F2C73"/>
    <w:rsid w:val="001F3241"/>
    <w:rsid w:val="002009D5"/>
    <w:rsid w:val="0020133F"/>
    <w:rsid w:val="00206D2E"/>
    <w:rsid w:val="00214606"/>
    <w:rsid w:val="0021465A"/>
    <w:rsid w:val="00220CA1"/>
    <w:rsid w:val="00222BF6"/>
    <w:rsid w:val="00237C70"/>
    <w:rsid w:val="00240133"/>
    <w:rsid w:val="0024551E"/>
    <w:rsid w:val="002528F4"/>
    <w:rsid w:val="002552FE"/>
    <w:rsid w:val="002558C0"/>
    <w:rsid w:val="00256337"/>
    <w:rsid w:val="00260DBB"/>
    <w:rsid w:val="00265D27"/>
    <w:rsid w:val="002703F6"/>
    <w:rsid w:val="0027510B"/>
    <w:rsid w:val="00283FF0"/>
    <w:rsid w:val="00293EFC"/>
    <w:rsid w:val="00297184"/>
    <w:rsid w:val="002A0209"/>
    <w:rsid w:val="002B060D"/>
    <w:rsid w:val="002B5998"/>
    <w:rsid w:val="002B7645"/>
    <w:rsid w:val="002D7BD6"/>
    <w:rsid w:val="002E1AFD"/>
    <w:rsid w:val="002F33C5"/>
    <w:rsid w:val="002F4E92"/>
    <w:rsid w:val="00312E1C"/>
    <w:rsid w:val="00313098"/>
    <w:rsid w:val="0032539E"/>
    <w:rsid w:val="0032669C"/>
    <w:rsid w:val="00361DBE"/>
    <w:rsid w:val="00371421"/>
    <w:rsid w:val="00371AC6"/>
    <w:rsid w:val="00372253"/>
    <w:rsid w:val="003767AC"/>
    <w:rsid w:val="00377445"/>
    <w:rsid w:val="00383B12"/>
    <w:rsid w:val="00383B54"/>
    <w:rsid w:val="00386767"/>
    <w:rsid w:val="003A222D"/>
    <w:rsid w:val="003A3E60"/>
    <w:rsid w:val="003B148A"/>
    <w:rsid w:val="003B244B"/>
    <w:rsid w:val="003B4742"/>
    <w:rsid w:val="003B6429"/>
    <w:rsid w:val="003C1E11"/>
    <w:rsid w:val="003C3BEB"/>
    <w:rsid w:val="003C454E"/>
    <w:rsid w:val="003E0C89"/>
    <w:rsid w:val="003E25F1"/>
    <w:rsid w:val="003E4509"/>
    <w:rsid w:val="003F1F07"/>
    <w:rsid w:val="003F3F8E"/>
    <w:rsid w:val="003F4D69"/>
    <w:rsid w:val="003F59E9"/>
    <w:rsid w:val="003F6615"/>
    <w:rsid w:val="003F67AE"/>
    <w:rsid w:val="004014FB"/>
    <w:rsid w:val="00424075"/>
    <w:rsid w:val="00427A58"/>
    <w:rsid w:val="004310B7"/>
    <w:rsid w:val="00435D73"/>
    <w:rsid w:val="0044097B"/>
    <w:rsid w:val="00441882"/>
    <w:rsid w:val="004421A6"/>
    <w:rsid w:val="004570DF"/>
    <w:rsid w:val="004654F4"/>
    <w:rsid w:val="00470A34"/>
    <w:rsid w:val="0047521F"/>
    <w:rsid w:val="00475690"/>
    <w:rsid w:val="00482B84"/>
    <w:rsid w:val="004873CE"/>
    <w:rsid w:val="00493192"/>
    <w:rsid w:val="004B22BB"/>
    <w:rsid w:val="004C59AC"/>
    <w:rsid w:val="004E6AF9"/>
    <w:rsid w:val="004F703C"/>
    <w:rsid w:val="004F7D66"/>
    <w:rsid w:val="005018E9"/>
    <w:rsid w:val="00505E82"/>
    <w:rsid w:val="00516099"/>
    <w:rsid w:val="005220D0"/>
    <w:rsid w:val="0052389A"/>
    <w:rsid w:val="00534320"/>
    <w:rsid w:val="0053613E"/>
    <w:rsid w:val="00540462"/>
    <w:rsid w:val="005436B8"/>
    <w:rsid w:val="00543BC7"/>
    <w:rsid w:val="00545CB9"/>
    <w:rsid w:val="00554228"/>
    <w:rsid w:val="00555128"/>
    <w:rsid w:val="00556CFB"/>
    <w:rsid w:val="005650CE"/>
    <w:rsid w:val="005719E9"/>
    <w:rsid w:val="00574CE2"/>
    <w:rsid w:val="00576F62"/>
    <w:rsid w:val="00586099"/>
    <w:rsid w:val="00587697"/>
    <w:rsid w:val="0059701F"/>
    <w:rsid w:val="005A16E1"/>
    <w:rsid w:val="005B000C"/>
    <w:rsid w:val="005C20C7"/>
    <w:rsid w:val="005C5B05"/>
    <w:rsid w:val="005D7A68"/>
    <w:rsid w:val="005E0EEA"/>
    <w:rsid w:val="005E1475"/>
    <w:rsid w:val="005E598A"/>
    <w:rsid w:val="005E68E6"/>
    <w:rsid w:val="00604E93"/>
    <w:rsid w:val="0060758F"/>
    <w:rsid w:val="0061697C"/>
    <w:rsid w:val="00622ACD"/>
    <w:rsid w:val="0064787D"/>
    <w:rsid w:val="006566D7"/>
    <w:rsid w:val="00674E38"/>
    <w:rsid w:val="006751E3"/>
    <w:rsid w:val="00675872"/>
    <w:rsid w:val="00676020"/>
    <w:rsid w:val="00684010"/>
    <w:rsid w:val="006A4719"/>
    <w:rsid w:val="006A4F76"/>
    <w:rsid w:val="006B1F49"/>
    <w:rsid w:val="006C0DF1"/>
    <w:rsid w:val="006C127D"/>
    <w:rsid w:val="006C1FF1"/>
    <w:rsid w:val="006D559A"/>
    <w:rsid w:val="006D5C8D"/>
    <w:rsid w:val="006E0E74"/>
    <w:rsid w:val="006E2AF2"/>
    <w:rsid w:val="006E48A9"/>
    <w:rsid w:val="006E4B0D"/>
    <w:rsid w:val="006E4DEB"/>
    <w:rsid w:val="006F252A"/>
    <w:rsid w:val="006F4AD3"/>
    <w:rsid w:val="006F6B2B"/>
    <w:rsid w:val="0070457D"/>
    <w:rsid w:val="00705C11"/>
    <w:rsid w:val="0070748C"/>
    <w:rsid w:val="00712AE8"/>
    <w:rsid w:val="00714038"/>
    <w:rsid w:val="00714B48"/>
    <w:rsid w:val="0072125A"/>
    <w:rsid w:val="0072685C"/>
    <w:rsid w:val="00734D1A"/>
    <w:rsid w:val="007376EF"/>
    <w:rsid w:val="00751CBF"/>
    <w:rsid w:val="0076364D"/>
    <w:rsid w:val="00771C75"/>
    <w:rsid w:val="00771CC8"/>
    <w:rsid w:val="00773F66"/>
    <w:rsid w:val="007A60DF"/>
    <w:rsid w:val="007B6C65"/>
    <w:rsid w:val="007C082E"/>
    <w:rsid w:val="007C18C4"/>
    <w:rsid w:val="007C550E"/>
    <w:rsid w:val="007D2D74"/>
    <w:rsid w:val="007D3701"/>
    <w:rsid w:val="007E1EE7"/>
    <w:rsid w:val="007E4267"/>
    <w:rsid w:val="007E489B"/>
    <w:rsid w:val="007F3F65"/>
    <w:rsid w:val="00801C39"/>
    <w:rsid w:val="008052F5"/>
    <w:rsid w:val="00807721"/>
    <w:rsid w:val="0081029F"/>
    <w:rsid w:val="00810EF7"/>
    <w:rsid w:val="0081501D"/>
    <w:rsid w:val="0082050C"/>
    <w:rsid w:val="00820BE3"/>
    <w:rsid w:val="00822EA9"/>
    <w:rsid w:val="00826306"/>
    <w:rsid w:val="00834C83"/>
    <w:rsid w:val="0083744B"/>
    <w:rsid w:val="00846C35"/>
    <w:rsid w:val="00854369"/>
    <w:rsid w:val="0085615A"/>
    <w:rsid w:val="0085795F"/>
    <w:rsid w:val="00862AF2"/>
    <w:rsid w:val="0086322F"/>
    <w:rsid w:val="0086394D"/>
    <w:rsid w:val="008675DF"/>
    <w:rsid w:val="00880E1A"/>
    <w:rsid w:val="008810FF"/>
    <w:rsid w:val="0088125E"/>
    <w:rsid w:val="008859A1"/>
    <w:rsid w:val="00890123"/>
    <w:rsid w:val="00891258"/>
    <w:rsid w:val="00891695"/>
    <w:rsid w:val="008928E2"/>
    <w:rsid w:val="008A6465"/>
    <w:rsid w:val="008B165B"/>
    <w:rsid w:val="008B234C"/>
    <w:rsid w:val="008C5899"/>
    <w:rsid w:val="008C6800"/>
    <w:rsid w:val="008C6F30"/>
    <w:rsid w:val="008D5637"/>
    <w:rsid w:val="008E0D20"/>
    <w:rsid w:val="008E7FE6"/>
    <w:rsid w:val="008F0053"/>
    <w:rsid w:val="008F46CE"/>
    <w:rsid w:val="008F716C"/>
    <w:rsid w:val="009019A5"/>
    <w:rsid w:val="00916F71"/>
    <w:rsid w:val="00925D92"/>
    <w:rsid w:val="009326C0"/>
    <w:rsid w:val="00940CB9"/>
    <w:rsid w:val="0094201A"/>
    <w:rsid w:val="009475CA"/>
    <w:rsid w:val="00951CFA"/>
    <w:rsid w:val="00957EA1"/>
    <w:rsid w:val="00973E57"/>
    <w:rsid w:val="00975309"/>
    <w:rsid w:val="0098597E"/>
    <w:rsid w:val="0099269A"/>
    <w:rsid w:val="00992CD0"/>
    <w:rsid w:val="009944F0"/>
    <w:rsid w:val="009956C3"/>
    <w:rsid w:val="00996090"/>
    <w:rsid w:val="009B2A04"/>
    <w:rsid w:val="009B5394"/>
    <w:rsid w:val="009B7264"/>
    <w:rsid w:val="009C0F43"/>
    <w:rsid w:val="009C626C"/>
    <w:rsid w:val="009C69B1"/>
    <w:rsid w:val="009D2AFB"/>
    <w:rsid w:val="009D3F06"/>
    <w:rsid w:val="009E021E"/>
    <w:rsid w:val="009E1B11"/>
    <w:rsid w:val="009F0048"/>
    <w:rsid w:val="009F24CB"/>
    <w:rsid w:val="009F59D1"/>
    <w:rsid w:val="00A01328"/>
    <w:rsid w:val="00A03B5C"/>
    <w:rsid w:val="00A04F5C"/>
    <w:rsid w:val="00A14739"/>
    <w:rsid w:val="00A14F54"/>
    <w:rsid w:val="00A2495D"/>
    <w:rsid w:val="00A36C70"/>
    <w:rsid w:val="00A44421"/>
    <w:rsid w:val="00A5663D"/>
    <w:rsid w:val="00A56C50"/>
    <w:rsid w:val="00A5702B"/>
    <w:rsid w:val="00A717AF"/>
    <w:rsid w:val="00A77BD6"/>
    <w:rsid w:val="00A804A9"/>
    <w:rsid w:val="00A92602"/>
    <w:rsid w:val="00A92F78"/>
    <w:rsid w:val="00A9402E"/>
    <w:rsid w:val="00A97AEE"/>
    <w:rsid w:val="00AA0D1B"/>
    <w:rsid w:val="00AA5D7E"/>
    <w:rsid w:val="00AB2970"/>
    <w:rsid w:val="00AB5F15"/>
    <w:rsid w:val="00AC5230"/>
    <w:rsid w:val="00AD6930"/>
    <w:rsid w:val="00AE25A0"/>
    <w:rsid w:val="00AE3977"/>
    <w:rsid w:val="00AE3D3B"/>
    <w:rsid w:val="00AE77FA"/>
    <w:rsid w:val="00AF3203"/>
    <w:rsid w:val="00B014BE"/>
    <w:rsid w:val="00B11926"/>
    <w:rsid w:val="00B157BF"/>
    <w:rsid w:val="00B22C6D"/>
    <w:rsid w:val="00B237D7"/>
    <w:rsid w:val="00B239F0"/>
    <w:rsid w:val="00B23C11"/>
    <w:rsid w:val="00B26112"/>
    <w:rsid w:val="00B30578"/>
    <w:rsid w:val="00B419B7"/>
    <w:rsid w:val="00B4585B"/>
    <w:rsid w:val="00B560E6"/>
    <w:rsid w:val="00B56743"/>
    <w:rsid w:val="00B603BF"/>
    <w:rsid w:val="00B611E1"/>
    <w:rsid w:val="00B71A66"/>
    <w:rsid w:val="00B7412E"/>
    <w:rsid w:val="00B82A31"/>
    <w:rsid w:val="00B83963"/>
    <w:rsid w:val="00B84ACE"/>
    <w:rsid w:val="00BA7D9C"/>
    <w:rsid w:val="00BB33F2"/>
    <w:rsid w:val="00BB4580"/>
    <w:rsid w:val="00BC35AB"/>
    <w:rsid w:val="00BC7724"/>
    <w:rsid w:val="00BD5CB2"/>
    <w:rsid w:val="00BE07E5"/>
    <w:rsid w:val="00BE25F6"/>
    <w:rsid w:val="00BE2AF1"/>
    <w:rsid w:val="00BF1E3D"/>
    <w:rsid w:val="00BF4485"/>
    <w:rsid w:val="00BF5A16"/>
    <w:rsid w:val="00C02188"/>
    <w:rsid w:val="00C03574"/>
    <w:rsid w:val="00C0671E"/>
    <w:rsid w:val="00C07571"/>
    <w:rsid w:val="00C07B11"/>
    <w:rsid w:val="00C30607"/>
    <w:rsid w:val="00C47910"/>
    <w:rsid w:val="00C47973"/>
    <w:rsid w:val="00C50BF8"/>
    <w:rsid w:val="00C635B1"/>
    <w:rsid w:val="00C6731A"/>
    <w:rsid w:val="00C73493"/>
    <w:rsid w:val="00C83709"/>
    <w:rsid w:val="00C9039F"/>
    <w:rsid w:val="00C91F98"/>
    <w:rsid w:val="00C93A54"/>
    <w:rsid w:val="00C94272"/>
    <w:rsid w:val="00CB340B"/>
    <w:rsid w:val="00CB3B30"/>
    <w:rsid w:val="00CB59B9"/>
    <w:rsid w:val="00CB5BFF"/>
    <w:rsid w:val="00CC0551"/>
    <w:rsid w:val="00CC6CA0"/>
    <w:rsid w:val="00CE12FC"/>
    <w:rsid w:val="00CE4F6D"/>
    <w:rsid w:val="00CE5199"/>
    <w:rsid w:val="00CF0710"/>
    <w:rsid w:val="00CF44DF"/>
    <w:rsid w:val="00CF4E9A"/>
    <w:rsid w:val="00D10B1E"/>
    <w:rsid w:val="00D2005E"/>
    <w:rsid w:val="00D20F51"/>
    <w:rsid w:val="00D22647"/>
    <w:rsid w:val="00D247F8"/>
    <w:rsid w:val="00D30AA2"/>
    <w:rsid w:val="00D32AF7"/>
    <w:rsid w:val="00D33043"/>
    <w:rsid w:val="00D43934"/>
    <w:rsid w:val="00D55685"/>
    <w:rsid w:val="00D64D0D"/>
    <w:rsid w:val="00D66CBC"/>
    <w:rsid w:val="00D8061E"/>
    <w:rsid w:val="00D84CAA"/>
    <w:rsid w:val="00D9112F"/>
    <w:rsid w:val="00D92A7E"/>
    <w:rsid w:val="00DA79C5"/>
    <w:rsid w:val="00DB2993"/>
    <w:rsid w:val="00DB5FF9"/>
    <w:rsid w:val="00DD5CE9"/>
    <w:rsid w:val="00DD719B"/>
    <w:rsid w:val="00DF452B"/>
    <w:rsid w:val="00E056B2"/>
    <w:rsid w:val="00E11AC7"/>
    <w:rsid w:val="00E12068"/>
    <w:rsid w:val="00E13035"/>
    <w:rsid w:val="00E13F0D"/>
    <w:rsid w:val="00E25090"/>
    <w:rsid w:val="00E46D54"/>
    <w:rsid w:val="00E5102F"/>
    <w:rsid w:val="00E51755"/>
    <w:rsid w:val="00E70979"/>
    <w:rsid w:val="00E76A2B"/>
    <w:rsid w:val="00E85347"/>
    <w:rsid w:val="00E8634C"/>
    <w:rsid w:val="00E9045E"/>
    <w:rsid w:val="00E92A4D"/>
    <w:rsid w:val="00EB3843"/>
    <w:rsid w:val="00EB5AED"/>
    <w:rsid w:val="00ED7F7C"/>
    <w:rsid w:val="00EE514E"/>
    <w:rsid w:val="00EE68E9"/>
    <w:rsid w:val="00EF093D"/>
    <w:rsid w:val="00EF38EB"/>
    <w:rsid w:val="00EF7B9B"/>
    <w:rsid w:val="00F0770B"/>
    <w:rsid w:val="00F125FB"/>
    <w:rsid w:val="00F127E5"/>
    <w:rsid w:val="00F16F5E"/>
    <w:rsid w:val="00F17489"/>
    <w:rsid w:val="00F203D7"/>
    <w:rsid w:val="00F30B15"/>
    <w:rsid w:val="00F36134"/>
    <w:rsid w:val="00F43091"/>
    <w:rsid w:val="00F4381C"/>
    <w:rsid w:val="00F44869"/>
    <w:rsid w:val="00F448F8"/>
    <w:rsid w:val="00F5142D"/>
    <w:rsid w:val="00F54D43"/>
    <w:rsid w:val="00F56C01"/>
    <w:rsid w:val="00F67264"/>
    <w:rsid w:val="00F735B8"/>
    <w:rsid w:val="00F803B7"/>
    <w:rsid w:val="00F870A4"/>
    <w:rsid w:val="00F91EBF"/>
    <w:rsid w:val="00FA2033"/>
    <w:rsid w:val="00FB7376"/>
    <w:rsid w:val="00FB7F2E"/>
    <w:rsid w:val="00FD3FD0"/>
    <w:rsid w:val="00FD51FF"/>
    <w:rsid w:val="00FD6DA6"/>
    <w:rsid w:val="00FD776B"/>
    <w:rsid w:val="00FE00BC"/>
    <w:rsid w:val="00FF0866"/>
    <w:rsid w:val="00FF78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5C888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a">
    <w:name w:val="Normal"/>
    <w:qFormat/>
    <w:rsid w:val="0082050C"/>
    <w:rPr>
      <w:sz w:val="24"/>
      <w:szCs w:val="24"/>
    </w:rPr>
  </w:style>
  <w:style w:type="paragraph" w:styleId="1">
    <w:name w:val="heading 1"/>
    <w:basedOn w:val="a"/>
    <w:next w:val="a"/>
    <w:qFormat/>
    <w:pPr>
      <w:keepNext/>
      <w:keepLines/>
      <w:tabs>
        <w:tab w:val="left" w:pos="377"/>
      </w:tabs>
      <w:spacing w:after="220" w:line="360" w:lineRule="auto"/>
      <w:jc w:val="both"/>
      <w:outlineLvl w:val="0"/>
    </w:pPr>
    <w:rPr>
      <w:rFonts w:ascii="黑体" w:eastAsia="黑体"/>
      <w:bCs/>
      <w:kern w:val="44"/>
      <w:sz w:val="30"/>
      <w:szCs w:val="30"/>
    </w:rPr>
  </w:style>
  <w:style w:type="paragraph" w:styleId="2">
    <w:name w:val="heading 2"/>
    <w:basedOn w:val="a"/>
    <w:next w:val="a"/>
    <w:qFormat/>
    <w:pPr>
      <w:keepNext/>
      <w:keepLines/>
      <w:tabs>
        <w:tab w:val="left" w:pos="377"/>
      </w:tabs>
      <w:spacing w:beforeLines="50" w:before="50" w:line="360" w:lineRule="auto"/>
      <w:jc w:val="both"/>
      <w:outlineLvl w:val="1"/>
    </w:pPr>
    <w:rPr>
      <w:rFonts w:ascii="黑体" w:eastAsia="黑体"/>
      <w:bCs/>
      <w:sz w:val="28"/>
      <w:szCs w:val="28"/>
    </w:rPr>
  </w:style>
  <w:style w:type="paragraph" w:styleId="3">
    <w:name w:val="heading 3"/>
    <w:basedOn w:val="a"/>
    <w:next w:val="a"/>
    <w:qFormat/>
    <w:pPr>
      <w:keepNext/>
      <w:keepLines/>
      <w:tabs>
        <w:tab w:val="left" w:pos="377"/>
      </w:tabs>
      <w:spacing w:beforeLines="50" w:before="50" w:line="360" w:lineRule="auto"/>
      <w:jc w:val="both"/>
      <w:outlineLvl w:val="2"/>
    </w:pPr>
    <w:rPr>
      <w:rFonts w:ascii="黑体" w:eastAsia="黑体"/>
      <w:bCs/>
      <w:szCs w:val="32"/>
    </w:rPr>
  </w:style>
  <w:style w:type="paragraph" w:styleId="4">
    <w:name w:val="heading 4"/>
    <w:basedOn w:val="a"/>
    <w:next w:val="a"/>
    <w:qFormat/>
    <w:pPr>
      <w:keepNext/>
      <w:keepLines/>
      <w:tabs>
        <w:tab w:val="left" w:pos="377"/>
      </w:tabs>
      <w:spacing w:before="240" w:after="240" w:line="360" w:lineRule="auto"/>
      <w:jc w:val="both"/>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rsid w:val="0086322F"/>
    <w:pPr>
      <w:tabs>
        <w:tab w:val="right" w:leader="dot" w:pos="9060"/>
      </w:tabs>
      <w:ind w:left="238"/>
    </w:pPr>
    <w:rPr>
      <w:rFonts w:ascii="DengXian" w:eastAsia="DengXian"/>
      <w:b/>
      <w:bCs/>
      <w:sz w:val="22"/>
      <w:szCs w:val="22"/>
    </w:rPr>
  </w:style>
  <w:style w:type="paragraph" w:styleId="10">
    <w:name w:val="toc 1"/>
    <w:basedOn w:val="a"/>
    <w:next w:val="a"/>
    <w:autoRedefine/>
    <w:uiPriority w:val="39"/>
    <w:rsid w:val="00771CC8"/>
    <w:pPr>
      <w:spacing w:before="120" w:line="300" w:lineRule="auto"/>
    </w:pPr>
    <w:rPr>
      <w:rFonts w:ascii="DengXian" w:eastAsia="DengXian"/>
      <w:b/>
      <w:bCs/>
    </w:rPr>
  </w:style>
  <w:style w:type="paragraph" w:styleId="a3">
    <w:name w:val="header"/>
    <w:basedOn w:val="a"/>
    <w:pPr>
      <w:keepLines/>
      <w:pBdr>
        <w:bottom w:val="single" w:sz="6" w:space="1" w:color="auto"/>
      </w:pBdr>
      <w:tabs>
        <w:tab w:val="center" w:pos="4153"/>
        <w:tab w:val="right" w:pos="8306"/>
      </w:tabs>
      <w:snapToGrid w:val="0"/>
      <w:spacing w:after="600" w:line="180" w:lineRule="atLeast"/>
      <w:jc w:val="center"/>
    </w:pPr>
    <w:rPr>
      <w:spacing w:val="-5"/>
      <w:sz w:val="21"/>
      <w:szCs w:val="21"/>
    </w:rPr>
  </w:style>
  <w:style w:type="paragraph" w:styleId="a4">
    <w:name w:val="footer"/>
    <w:basedOn w:val="a"/>
    <w:pPr>
      <w:tabs>
        <w:tab w:val="center" w:pos="4153"/>
        <w:tab w:val="right" w:pos="8306"/>
      </w:tabs>
      <w:spacing w:before="600" w:line="180" w:lineRule="atLeast"/>
    </w:pPr>
    <w:rPr>
      <w:sz w:val="18"/>
      <w:szCs w:val="18"/>
    </w:rPr>
  </w:style>
  <w:style w:type="paragraph" w:styleId="30">
    <w:name w:val="toc 3"/>
    <w:basedOn w:val="a"/>
    <w:next w:val="a"/>
    <w:autoRedefine/>
    <w:uiPriority w:val="39"/>
    <w:pPr>
      <w:spacing w:line="300" w:lineRule="auto"/>
      <w:ind w:left="480"/>
    </w:pPr>
    <w:rPr>
      <w:rFonts w:ascii="DengXian" w:eastAsia="DengXian"/>
      <w:sz w:val="22"/>
      <w:szCs w:val="22"/>
    </w:rPr>
  </w:style>
  <w:style w:type="character" w:styleId="a5">
    <w:name w:val="Hyperlink"/>
    <w:uiPriority w:val="99"/>
    <w:rPr>
      <w:color w:val="0000FF"/>
      <w:u w:val="single"/>
    </w:rPr>
  </w:style>
  <w:style w:type="paragraph" w:styleId="7">
    <w:name w:val="toc 7"/>
    <w:basedOn w:val="a"/>
    <w:next w:val="a"/>
    <w:autoRedefine/>
    <w:semiHidden/>
    <w:pPr>
      <w:spacing w:line="300" w:lineRule="auto"/>
      <w:ind w:left="1440"/>
    </w:pPr>
    <w:rPr>
      <w:rFonts w:ascii="DengXian" w:eastAsia="DengXian"/>
      <w:sz w:val="20"/>
      <w:szCs w:val="20"/>
    </w:rPr>
  </w:style>
  <w:style w:type="paragraph" w:styleId="6">
    <w:name w:val="toc 6"/>
    <w:basedOn w:val="a"/>
    <w:next w:val="a"/>
    <w:autoRedefine/>
    <w:semiHidden/>
    <w:pPr>
      <w:spacing w:line="300" w:lineRule="auto"/>
      <w:ind w:left="1200"/>
    </w:pPr>
    <w:rPr>
      <w:rFonts w:ascii="DengXian" w:eastAsia="DengXian"/>
      <w:sz w:val="20"/>
      <w:szCs w:val="20"/>
    </w:rPr>
  </w:style>
  <w:style w:type="character" w:styleId="a6">
    <w:name w:val="page number"/>
    <w:basedOn w:val="a0"/>
  </w:style>
  <w:style w:type="table" w:styleId="a7">
    <w:name w:val="Table Grid"/>
    <w:basedOn w:val="a1"/>
    <w:uiPriority w:val="39"/>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A0D1B"/>
    <w:pPr>
      <w:snapToGrid w:val="0"/>
      <w:spacing w:line="300" w:lineRule="auto"/>
      <w:ind w:firstLineChars="200" w:firstLine="480"/>
    </w:pPr>
    <w:rPr>
      <w:szCs w:val="20"/>
      <w:lang w:eastAsia="en-US" w:bidi="en-US"/>
    </w:rPr>
  </w:style>
  <w:style w:type="character" w:customStyle="1" w:styleId="1Char">
    <w:name w:val="正文1 Char"/>
    <w:link w:val="11"/>
    <w:rsid w:val="00AA0D1B"/>
    <w:rPr>
      <w:rFonts w:eastAsia="宋体"/>
      <w:sz w:val="24"/>
      <w:lang w:val="en-US" w:eastAsia="en-US" w:bidi="en-US"/>
    </w:rPr>
  </w:style>
  <w:style w:type="paragraph" w:customStyle="1" w:styleId="a8">
    <w:name w:val="图名中文"/>
    <w:basedOn w:val="a"/>
    <w:link w:val="Char2"/>
    <w:qFormat/>
    <w:rsid w:val="00AA0D1B"/>
    <w:pPr>
      <w:snapToGrid w:val="0"/>
      <w:spacing w:line="300" w:lineRule="auto"/>
      <w:ind w:firstLineChars="200" w:firstLine="480"/>
      <w:jc w:val="center"/>
    </w:pPr>
    <w:rPr>
      <w:rFonts w:ascii="宋体" w:hAnsi="宋体"/>
      <w:sz w:val="21"/>
      <w:szCs w:val="21"/>
      <w:lang w:eastAsia="en-US" w:bidi="en-US"/>
    </w:rPr>
  </w:style>
  <w:style w:type="paragraph" w:customStyle="1" w:styleId="a9">
    <w:name w:val="图名英文"/>
    <w:basedOn w:val="a"/>
    <w:link w:val="Char3"/>
    <w:qFormat/>
    <w:rsid w:val="00AA0D1B"/>
    <w:pPr>
      <w:snapToGrid w:val="0"/>
      <w:spacing w:line="300" w:lineRule="auto"/>
      <w:ind w:firstLineChars="200" w:firstLine="480"/>
      <w:jc w:val="center"/>
    </w:pPr>
    <w:rPr>
      <w:sz w:val="21"/>
      <w:szCs w:val="21"/>
      <w:lang w:eastAsia="en-US" w:bidi="en-US"/>
    </w:rPr>
  </w:style>
  <w:style w:type="character" w:customStyle="1" w:styleId="Char2">
    <w:name w:val="图名中文 Char"/>
    <w:link w:val="a8"/>
    <w:rsid w:val="00AA0D1B"/>
    <w:rPr>
      <w:rFonts w:ascii="宋体" w:eastAsia="宋体" w:hAnsi="宋体"/>
      <w:sz w:val="21"/>
      <w:szCs w:val="21"/>
      <w:lang w:val="en-US" w:eastAsia="en-US" w:bidi="en-US"/>
    </w:rPr>
  </w:style>
  <w:style w:type="character" w:customStyle="1" w:styleId="Char3">
    <w:name w:val="图名英文 Char"/>
    <w:link w:val="a9"/>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a">
    <w:name w:val="参考文献正文"/>
    <w:basedOn w:val="a"/>
    <w:link w:val="Char4"/>
    <w:qFormat/>
    <w:rsid w:val="00F36134"/>
    <w:pPr>
      <w:snapToGrid w:val="0"/>
      <w:spacing w:line="300" w:lineRule="auto"/>
      <w:ind w:firstLineChars="200" w:firstLine="480"/>
    </w:pPr>
    <w:rPr>
      <w:rFonts w:ascii="宋体" w:hAnsi="宋体"/>
      <w:sz w:val="21"/>
      <w:szCs w:val="21"/>
      <w:lang w:bidi="en-US"/>
    </w:rPr>
  </w:style>
  <w:style w:type="character" w:customStyle="1" w:styleId="Char4">
    <w:name w:val="参考文献正文 Char"/>
    <w:link w:val="aa"/>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snapToGrid w:val="0"/>
      <w:spacing w:afterLines="100" w:after="240" w:line="360" w:lineRule="auto"/>
      <w:jc w:val="center"/>
      <w:outlineLvl w:val="0"/>
    </w:pPr>
    <w:rPr>
      <w:rFonts w:ascii="Cambria" w:eastAsia="黑体" w:hAnsi="Cambria" w:cs="宋体"/>
      <w:kern w:val="32"/>
      <w:sz w:val="30"/>
      <w:szCs w:val="20"/>
      <w:lang w:bidi="en-US"/>
    </w:rPr>
  </w:style>
  <w:style w:type="paragraph" w:styleId="ab">
    <w:name w:val="Balloon Text"/>
    <w:basedOn w:val="a"/>
    <w:semiHidden/>
    <w:rsid w:val="009C69B1"/>
    <w:pPr>
      <w:tabs>
        <w:tab w:val="left" w:pos="377"/>
      </w:tabs>
      <w:spacing w:line="300" w:lineRule="auto"/>
      <w:jc w:val="both"/>
    </w:pPr>
    <w:rPr>
      <w:sz w:val="18"/>
      <w:szCs w:val="18"/>
    </w:rPr>
  </w:style>
  <w:style w:type="character" w:styleId="ac">
    <w:name w:val="annotation reference"/>
    <w:rsid w:val="00771CC8"/>
    <w:rPr>
      <w:sz w:val="21"/>
      <w:szCs w:val="21"/>
    </w:rPr>
  </w:style>
  <w:style w:type="paragraph" w:styleId="ad">
    <w:name w:val="annotation text"/>
    <w:basedOn w:val="a"/>
    <w:link w:val="ae"/>
    <w:rsid w:val="00771CC8"/>
    <w:pPr>
      <w:tabs>
        <w:tab w:val="left" w:pos="377"/>
      </w:tabs>
      <w:spacing w:line="300" w:lineRule="auto"/>
    </w:pPr>
  </w:style>
  <w:style w:type="character" w:customStyle="1" w:styleId="ae">
    <w:name w:val="批注文字字符"/>
    <w:link w:val="ad"/>
    <w:rsid w:val="00771CC8"/>
    <w:rPr>
      <w:sz w:val="24"/>
      <w:szCs w:val="24"/>
    </w:rPr>
  </w:style>
  <w:style w:type="paragraph" w:styleId="af">
    <w:name w:val="annotation subject"/>
    <w:basedOn w:val="ad"/>
    <w:next w:val="ad"/>
    <w:link w:val="af0"/>
    <w:rsid w:val="00771CC8"/>
    <w:rPr>
      <w:b/>
      <w:bCs/>
    </w:rPr>
  </w:style>
  <w:style w:type="character" w:customStyle="1" w:styleId="af0">
    <w:name w:val="批注主题字符"/>
    <w:link w:val="af"/>
    <w:rsid w:val="00771CC8"/>
    <w:rPr>
      <w:b/>
      <w:bCs/>
      <w:sz w:val="24"/>
      <w:szCs w:val="24"/>
    </w:rPr>
  </w:style>
  <w:style w:type="paragraph" w:styleId="af1">
    <w:name w:val="Document Map"/>
    <w:basedOn w:val="a"/>
    <w:link w:val="af2"/>
    <w:rsid w:val="00771CC8"/>
    <w:pPr>
      <w:tabs>
        <w:tab w:val="left" w:pos="377"/>
      </w:tabs>
      <w:spacing w:line="300" w:lineRule="auto"/>
      <w:jc w:val="both"/>
    </w:pPr>
    <w:rPr>
      <w:rFonts w:ascii="宋体"/>
    </w:rPr>
  </w:style>
  <w:style w:type="character" w:customStyle="1" w:styleId="af2">
    <w:name w:val="文档结构图字符"/>
    <w:link w:val="af1"/>
    <w:rsid w:val="00771CC8"/>
    <w:rPr>
      <w:rFonts w:ascii="宋体"/>
      <w:sz w:val="24"/>
      <w:szCs w:val="24"/>
    </w:rPr>
  </w:style>
  <w:style w:type="paragraph" w:styleId="af3">
    <w:name w:val="Revision"/>
    <w:hidden/>
    <w:uiPriority w:val="71"/>
    <w:rsid w:val="00771CC8"/>
    <w:rPr>
      <w:sz w:val="24"/>
      <w:szCs w:val="24"/>
    </w:rPr>
  </w:style>
  <w:style w:type="paragraph" w:styleId="40">
    <w:name w:val="toc 4"/>
    <w:basedOn w:val="a"/>
    <w:next w:val="a"/>
    <w:autoRedefine/>
    <w:uiPriority w:val="39"/>
    <w:rsid w:val="005E68E6"/>
    <w:pPr>
      <w:spacing w:line="300" w:lineRule="auto"/>
      <w:ind w:left="720"/>
    </w:pPr>
    <w:rPr>
      <w:rFonts w:ascii="DengXian" w:eastAsia="DengXian"/>
      <w:sz w:val="20"/>
      <w:szCs w:val="20"/>
    </w:rPr>
  </w:style>
  <w:style w:type="paragraph" w:styleId="5">
    <w:name w:val="toc 5"/>
    <w:basedOn w:val="a"/>
    <w:next w:val="a"/>
    <w:autoRedefine/>
    <w:rsid w:val="00891695"/>
    <w:pPr>
      <w:spacing w:line="300" w:lineRule="auto"/>
      <w:ind w:left="960"/>
    </w:pPr>
    <w:rPr>
      <w:rFonts w:ascii="DengXian" w:eastAsia="DengXian"/>
      <w:sz w:val="20"/>
      <w:szCs w:val="20"/>
    </w:rPr>
  </w:style>
  <w:style w:type="paragraph" w:styleId="8">
    <w:name w:val="toc 8"/>
    <w:basedOn w:val="a"/>
    <w:next w:val="a"/>
    <w:autoRedefine/>
    <w:rsid w:val="00891695"/>
    <w:pPr>
      <w:spacing w:line="300" w:lineRule="auto"/>
      <w:ind w:left="1680"/>
    </w:pPr>
    <w:rPr>
      <w:rFonts w:ascii="DengXian" w:eastAsia="DengXian"/>
      <w:sz w:val="20"/>
      <w:szCs w:val="20"/>
    </w:rPr>
  </w:style>
  <w:style w:type="paragraph" w:styleId="9">
    <w:name w:val="toc 9"/>
    <w:basedOn w:val="a"/>
    <w:next w:val="a"/>
    <w:autoRedefine/>
    <w:rsid w:val="00891695"/>
    <w:pPr>
      <w:spacing w:line="300" w:lineRule="auto"/>
      <w:ind w:left="1920"/>
    </w:pPr>
    <w:rPr>
      <w:rFonts w:ascii="DengXian" w:eastAsia="DengXian"/>
      <w:sz w:val="20"/>
      <w:szCs w:val="20"/>
    </w:rPr>
  </w:style>
  <w:style w:type="paragraph" w:styleId="af4">
    <w:name w:val="TOC Heading"/>
    <w:basedOn w:val="1"/>
    <w:next w:val="a"/>
    <w:uiPriority w:val="39"/>
    <w:unhideWhenUsed/>
    <w:qFormat/>
    <w:rsid w:val="005E68E6"/>
    <w:pPr>
      <w:tabs>
        <w:tab w:val="clear" w:pos="377"/>
      </w:tabs>
      <w:spacing w:before="480" w:after="0" w:line="276" w:lineRule="auto"/>
      <w:jc w:val="left"/>
      <w:outlineLvl w:val="9"/>
    </w:pPr>
    <w:rPr>
      <w:rFonts w:ascii="DengXian Light" w:eastAsia="DengXian Light" w:hAnsi="DengXian Light"/>
      <w:b/>
      <w:color w:val="2E74B5"/>
      <w:kern w:val="0"/>
      <w:sz w:val="28"/>
      <w:szCs w:val="28"/>
    </w:rPr>
  </w:style>
  <w:style w:type="character" w:customStyle="1" w:styleId="Char5">
    <w:name w:val="无间隔 Char"/>
    <w:link w:val="13"/>
    <w:rsid w:val="00021F9E"/>
    <w:rPr>
      <w:sz w:val="22"/>
    </w:rPr>
  </w:style>
  <w:style w:type="paragraph" w:customStyle="1" w:styleId="13">
    <w:name w:val="无间隔1"/>
    <w:link w:val="Char5"/>
    <w:rsid w:val="00021F9E"/>
    <w:rPr>
      <w:sz w:val="22"/>
    </w:rPr>
  </w:style>
  <w:style w:type="paragraph" w:styleId="af5">
    <w:name w:val="List Paragraph"/>
    <w:basedOn w:val="a"/>
    <w:uiPriority w:val="72"/>
    <w:rsid w:val="00021F9E"/>
    <w:pPr>
      <w:tabs>
        <w:tab w:val="left" w:pos="377"/>
      </w:tabs>
      <w:spacing w:line="300" w:lineRule="auto"/>
      <w:ind w:firstLineChars="200" w:firstLine="42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6367">
      <w:bodyDiv w:val="1"/>
      <w:marLeft w:val="0"/>
      <w:marRight w:val="0"/>
      <w:marTop w:val="0"/>
      <w:marBottom w:val="0"/>
      <w:divBdr>
        <w:top w:val="none" w:sz="0" w:space="0" w:color="auto"/>
        <w:left w:val="none" w:sz="0" w:space="0" w:color="auto"/>
        <w:bottom w:val="none" w:sz="0" w:space="0" w:color="auto"/>
        <w:right w:val="none" w:sz="0" w:space="0" w:color="auto"/>
      </w:divBdr>
    </w:div>
    <w:div w:id="163514548">
      <w:bodyDiv w:val="1"/>
      <w:marLeft w:val="0"/>
      <w:marRight w:val="0"/>
      <w:marTop w:val="0"/>
      <w:marBottom w:val="0"/>
      <w:divBdr>
        <w:top w:val="none" w:sz="0" w:space="0" w:color="auto"/>
        <w:left w:val="none" w:sz="0" w:space="0" w:color="auto"/>
        <w:bottom w:val="none" w:sz="0" w:space="0" w:color="auto"/>
        <w:right w:val="none" w:sz="0" w:space="0" w:color="auto"/>
      </w:divBdr>
    </w:div>
    <w:div w:id="202014557">
      <w:bodyDiv w:val="1"/>
      <w:marLeft w:val="0"/>
      <w:marRight w:val="0"/>
      <w:marTop w:val="0"/>
      <w:marBottom w:val="0"/>
      <w:divBdr>
        <w:top w:val="none" w:sz="0" w:space="0" w:color="auto"/>
        <w:left w:val="none" w:sz="0" w:space="0" w:color="auto"/>
        <w:bottom w:val="none" w:sz="0" w:space="0" w:color="auto"/>
        <w:right w:val="none" w:sz="0" w:space="0" w:color="auto"/>
      </w:divBdr>
    </w:div>
    <w:div w:id="233399349">
      <w:bodyDiv w:val="1"/>
      <w:marLeft w:val="0"/>
      <w:marRight w:val="0"/>
      <w:marTop w:val="0"/>
      <w:marBottom w:val="0"/>
      <w:divBdr>
        <w:top w:val="none" w:sz="0" w:space="0" w:color="auto"/>
        <w:left w:val="none" w:sz="0" w:space="0" w:color="auto"/>
        <w:bottom w:val="none" w:sz="0" w:space="0" w:color="auto"/>
        <w:right w:val="none" w:sz="0" w:space="0" w:color="auto"/>
      </w:divBdr>
      <w:divsChild>
        <w:div w:id="2028557498">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3358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02599">
      <w:bodyDiv w:val="1"/>
      <w:marLeft w:val="0"/>
      <w:marRight w:val="0"/>
      <w:marTop w:val="0"/>
      <w:marBottom w:val="0"/>
      <w:divBdr>
        <w:top w:val="none" w:sz="0" w:space="0" w:color="auto"/>
        <w:left w:val="none" w:sz="0" w:space="0" w:color="auto"/>
        <w:bottom w:val="none" w:sz="0" w:space="0" w:color="auto"/>
        <w:right w:val="none" w:sz="0" w:space="0" w:color="auto"/>
      </w:divBdr>
    </w:div>
    <w:div w:id="307784054">
      <w:bodyDiv w:val="1"/>
      <w:marLeft w:val="0"/>
      <w:marRight w:val="0"/>
      <w:marTop w:val="0"/>
      <w:marBottom w:val="0"/>
      <w:divBdr>
        <w:top w:val="none" w:sz="0" w:space="0" w:color="auto"/>
        <w:left w:val="none" w:sz="0" w:space="0" w:color="auto"/>
        <w:bottom w:val="none" w:sz="0" w:space="0" w:color="auto"/>
        <w:right w:val="none" w:sz="0" w:space="0" w:color="auto"/>
      </w:divBdr>
      <w:divsChild>
        <w:div w:id="296376313">
          <w:marLeft w:val="0"/>
          <w:marRight w:val="0"/>
          <w:marTop w:val="0"/>
          <w:marBottom w:val="0"/>
          <w:divBdr>
            <w:top w:val="none" w:sz="0" w:space="0" w:color="auto"/>
            <w:left w:val="none" w:sz="0" w:space="0" w:color="auto"/>
            <w:bottom w:val="none" w:sz="0" w:space="0" w:color="auto"/>
            <w:right w:val="none" w:sz="0" w:space="0" w:color="auto"/>
          </w:divBdr>
          <w:divsChild>
            <w:div w:id="958997227">
              <w:marLeft w:val="0"/>
              <w:marRight w:val="0"/>
              <w:marTop w:val="100"/>
              <w:marBottom w:val="100"/>
              <w:divBdr>
                <w:top w:val="none" w:sz="0" w:space="0" w:color="auto"/>
                <w:left w:val="none" w:sz="0" w:space="0" w:color="auto"/>
                <w:bottom w:val="none" w:sz="0" w:space="0" w:color="auto"/>
                <w:right w:val="none" w:sz="0" w:space="0" w:color="auto"/>
              </w:divBdr>
              <w:divsChild>
                <w:div w:id="963997098">
                  <w:marLeft w:val="0"/>
                  <w:marRight w:val="0"/>
                  <w:marTop w:val="0"/>
                  <w:marBottom w:val="0"/>
                  <w:divBdr>
                    <w:top w:val="single" w:sz="2" w:space="0" w:color="E6E6E6"/>
                    <w:left w:val="single" w:sz="6" w:space="0" w:color="E6E6E6"/>
                    <w:bottom w:val="single" w:sz="6" w:space="8" w:color="E6E6E6"/>
                    <w:right w:val="single" w:sz="6" w:space="0" w:color="E6E6E6"/>
                  </w:divBdr>
                  <w:divsChild>
                    <w:div w:id="38745613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329407207">
      <w:bodyDiv w:val="1"/>
      <w:marLeft w:val="0"/>
      <w:marRight w:val="0"/>
      <w:marTop w:val="0"/>
      <w:marBottom w:val="0"/>
      <w:divBdr>
        <w:top w:val="none" w:sz="0" w:space="0" w:color="auto"/>
        <w:left w:val="none" w:sz="0" w:space="0" w:color="auto"/>
        <w:bottom w:val="none" w:sz="0" w:space="0" w:color="auto"/>
        <w:right w:val="none" w:sz="0" w:space="0" w:color="auto"/>
      </w:divBdr>
    </w:div>
    <w:div w:id="357976388">
      <w:bodyDiv w:val="1"/>
      <w:marLeft w:val="0"/>
      <w:marRight w:val="0"/>
      <w:marTop w:val="0"/>
      <w:marBottom w:val="0"/>
      <w:divBdr>
        <w:top w:val="none" w:sz="0" w:space="0" w:color="auto"/>
        <w:left w:val="none" w:sz="0" w:space="0" w:color="auto"/>
        <w:bottom w:val="none" w:sz="0" w:space="0" w:color="auto"/>
        <w:right w:val="none" w:sz="0" w:space="0" w:color="auto"/>
      </w:divBdr>
    </w:div>
    <w:div w:id="480510577">
      <w:bodyDiv w:val="1"/>
      <w:marLeft w:val="0"/>
      <w:marRight w:val="0"/>
      <w:marTop w:val="0"/>
      <w:marBottom w:val="0"/>
      <w:divBdr>
        <w:top w:val="none" w:sz="0" w:space="0" w:color="auto"/>
        <w:left w:val="none" w:sz="0" w:space="0" w:color="auto"/>
        <w:bottom w:val="none" w:sz="0" w:space="0" w:color="auto"/>
        <w:right w:val="none" w:sz="0" w:space="0" w:color="auto"/>
      </w:divBdr>
    </w:div>
    <w:div w:id="508568885">
      <w:bodyDiv w:val="1"/>
      <w:marLeft w:val="0"/>
      <w:marRight w:val="0"/>
      <w:marTop w:val="0"/>
      <w:marBottom w:val="0"/>
      <w:divBdr>
        <w:top w:val="none" w:sz="0" w:space="0" w:color="auto"/>
        <w:left w:val="none" w:sz="0" w:space="0" w:color="auto"/>
        <w:bottom w:val="none" w:sz="0" w:space="0" w:color="auto"/>
        <w:right w:val="none" w:sz="0" w:space="0" w:color="auto"/>
      </w:divBdr>
    </w:div>
    <w:div w:id="566184115">
      <w:bodyDiv w:val="1"/>
      <w:marLeft w:val="0"/>
      <w:marRight w:val="0"/>
      <w:marTop w:val="0"/>
      <w:marBottom w:val="0"/>
      <w:divBdr>
        <w:top w:val="none" w:sz="0" w:space="0" w:color="auto"/>
        <w:left w:val="none" w:sz="0" w:space="0" w:color="auto"/>
        <w:bottom w:val="none" w:sz="0" w:space="0" w:color="auto"/>
        <w:right w:val="none" w:sz="0" w:space="0" w:color="auto"/>
      </w:divBdr>
    </w:div>
    <w:div w:id="597520302">
      <w:bodyDiv w:val="1"/>
      <w:marLeft w:val="0"/>
      <w:marRight w:val="0"/>
      <w:marTop w:val="0"/>
      <w:marBottom w:val="0"/>
      <w:divBdr>
        <w:top w:val="none" w:sz="0" w:space="0" w:color="auto"/>
        <w:left w:val="none" w:sz="0" w:space="0" w:color="auto"/>
        <w:bottom w:val="none" w:sz="0" w:space="0" w:color="auto"/>
        <w:right w:val="none" w:sz="0" w:space="0" w:color="auto"/>
      </w:divBdr>
    </w:div>
    <w:div w:id="607005425">
      <w:bodyDiv w:val="1"/>
      <w:marLeft w:val="0"/>
      <w:marRight w:val="0"/>
      <w:marTop w:val="0"/>
      <w:marBottom w:val="0"/>
      <w:divBdr>
        <w:top w:val="none" w:sz="0" w:space="0" w:color="auto"/>
        <w:left w:val="none" w:sz="0" w:space="0" w:color="auto"/>
        <w:bottom w:val="none" w:sz="0" w:space="0" w:color="auto"/>
        <w:right w:val="none" w:sz="0" w:space="0" w:color="auto"/>
      </w:divBdr>
    </w:div>
    <w:div w:id="615674956">
      <w:bodyDiv w:val="1"/>
      <w:marLeft w:val="0"/>
      <w:marRight w:val="0"/>
      <w:marTop w:val="0"/>
      <w:marBottom w:val="0"/>
      <w:divBdr>
        <w:top w:val="none" w:sz="0" w:space="0" w:color="auto"/>
        <w:left w:val="none" w:sz="0" w:space="0" w:color="auto"/>
        <w:bottom w:val="none" w:sz="0" w:space="0" w:color="auto"/>
        <w:right w:val="none" w:sz="0" w:space="0" w:color="auto"/>
      </w:divBdr>
    </w:div>
    <w:div w:id="634220642">
      <w:bodyDiv w:val="1"/>
      <w:marLeft w:val="0"/>
      <w:marRight w:val="0"/>
      <w:marTop w:val="0"/>
      <w:marBottom w:val="0"/>
      <w:divBdr>
        <w:top w:val="none" w:sz="0" w:space="0" w:color="auto"/>
        <w:left w:val="none" w:sz="0" w:space="0" w:color="auto"/>
        <w:bottom w:val="none" w:sz="0" w:space="0" w:color="auto"/>
        <w:right w:val="none" w:sz="0" w:space="0" w:color="auto"/>
      </w:divBdr>
    </w:div>
    <w:div w:id="639967552">
      <w:bodyDiv w:val="1"/>
      <w:marLeft w:val="0"/>
      <w:marRight w:val="0"/>
      <w:marTop w:val="0"/>
      <w:marBottom w:val="0"/>
      <w:divBdr>
        <w:top w:val="none" w:sz="0" w:space="0" w:color="auto"/>
        <w:left w:val="none" w:sz="0" w:space="0" w:color="auto"/>
        <w:bottom w:val="none" w:sz="0" w:space="0" w:color="auto"/>
        <w:right w:val="none" w:sz="0" w:space="0" w:color="auto"/>
      </w:divBdr>
    </w:div>
    <w:div w:id="655571149">
      <w:bodyDiv w:val="1"/>
      <w:marLeft w:val="0"/>
      <w:marRight w:val="0"/>
      <w:marTop w:val="0"/>
      <w:marBottom w:val="0"/>
      <w:divBdr>
        <w:top w:val="none" w:sz="0" w:space="0" w:color="auto"/>
        <w:left w:val="none" w:sz="0" w:space="0" w:color="auto"/>
        <w:bottom w:val="none" w:sz="0" w:space="0" w:color="auto"/>
        <w:right w:val="none" w:sz="0" w:space="0" w:color="auto"/>
      </w:divBdr>
    </w:div>
    <w:div w:id="662973455">
      <w:bodyDiv w:val="1"/>
      <w:marLeft w:val="0"/>
      <w:marRight w:val="0"/>
      <w:marTop w:val="0"/>
      <w:marBottom w:val="0"/>
      <w:divBdr>
        <w:top w:val="none" w:sz="0" w:space="0" w:color="auto"/>
        <w:left w:val="none" w:sz="0" w:space="0" w:color="auto"/>
        <w:bottom w:val="none" w:sz="0" w:space="0" w:color="auto"/>
        <w:right w:val="none" w:sz="0" w:space="0" w:color="auto"/>
      </w:divBdr>
    </w:div>
    <w:div w:id="679359711">
      <w:bodyDiv w:val="1"/>
      <w:marLeft w:val="0"/>
      <w:marRight w:val="0"/>
      <w:marTop w:val="0"/>
      <w:marBottom w:val="0"/>
      <w:divBdr>
        <w:top w:val="none" w:sz="0" w:space="0" w:color="auto"/>
        <w:left w:val="none" w:sz="0" w:space="0" w:color="auto"/>
        <w:bottom w:val="none" w:sz="0" w:space="0" w:color="auto"/>
        <w:right w:val="none" w:sz="0" w:space="0" w:color="auto"/>
      </w:divBdr>
    </w:div>
    <w:div w:id="702286875">
      <w:bodyDiv w:val="1"/>
      <w:marLeft w:val="0"/>
      <w:marRight w:val="0"/>
      <w:marTop w:val="0"/>
      <w:marBottom w:val="0"/>
      <w:divBdr>
        <w:top w:val="none" w:sz="0" w:space="0" w:color="auto"/>
        <w:left w:val="none" w:sz="0" w:space="0" w:color="auto"/>
        <w:bottom w:val="none" w:sz="0" w:space="0" w:color="auto"/>
        <w:right w:val="none" w:sz="0" w:space="0" w:color="auto"/>
      </w:divBdr>
    </w:div>
    <w:div w:id="712847182">
      <w:bodyDiv w:val="1"/>
      <w:marLeft w:val="0"/>
      <w:marRight w:val="0"/>
      <w:marTop w:val="0"/>
      <w:marBottom w:val="0"/>
      <w:divBdr>
        <w:top w:val="none" w:sz="0" w:space="0" w:color="auto"/>
        <w:left w:val="none" w:sz="0" w:space="0" w:color="auto"/>
        <w:bottom w:val="none" w:sz="0" w:space="0" w:color="auto"/>
        <w:right w:val="none" w:sz="0" w:space="0" w:color="auto"/>
      </w:divBdr>
    </w:div>
    <w:div w:id="714815193">
      <w:bodyDiv w:val="1"/>
      <w:marLeft w:val="0"/>
      <w:marRight w:val="0"/>
      <w:marTop w:val="0"/>
      <w:marBottom w:val="0"/>
      <w:divBdr>
        <w:top w:val="none" w:sz="0" w:space="0" w:color="auto"/>
        <w:left w:val="none" w:sz="0" w:space="0" w:color="auto"/>
        <w:bottom w:val="none" w:sz="0" w:space="0" w:color="auto"/>
        <w:right w:val="none" w:sz="0" w:space="0" w:color="auto"/>
      </w:divBdr>
    </w:div>
    <w:div w:id="784692795">
      <w:bodyDiv w:val="1"/>
      <w:marLeft w:val="0"/>
      <w:marRight w:val="0"/>
      <w:marTop w:val="0"/>
      <w:marBottom w:val="0"/>
      <w:divBdr>
        <w:top w:val="none" w:sz="0" w:space="0" w:color="auto"/>
        <w:left w:val="none" w:sz="0" w:space="0" w:color="auto"/>
        <w:bottom w:val="none" w:sz="0" w:space="0" w:color="auto"/>
        <w:right w:val="none" w:sz="0" w:space="0" w:color="auto"/>
      </w:divBdr>
    </w:div>
    <w:div w:id="789666902">
      <w:bodyDiv w:val="1"/>
      <w:marLeft w:val="0"/>
      <w:marRight w:val="0"/>
      <w:marTop w:val="0"/>
      <w:marBottom w:val="0"/>
      <w:divBdr>
        <w:top w:val="none" w:sz="0" w:space="0" w:color="auto"/>
        <w:left w:val="none" w:sz="0" w:space="0" w:color="auto"/>
        <w:bottom w:val="none" w:sz="0" w:space="0" w:color="auto"/>
        <w:right w:val="none" w:sz="0" w:space="0" w:color="auto"/>
      </w:divBdr>
    </w:div>
    <w:div w:id="816533227">
      <w:bodyDiv w:val="1"/>
      <w:marLeft w:val="0"/>
      <w:marRight w:val="0"/>
      <w:marTop w:val="0"/>
      <w:marBottom w:val="0"/>
      <w:divBdr>
        <w:top w:val="none" w:sz="0" w:space="0" w:color="auto"/>
        <w:left w:val="none" w:sz="0" w:space="0" w:color="auto"/>
        <w:bottom w:val="none" w:sz="0" w:space="0" w:color="auto"/>
        <w:right w:val="none" w:sz="0" w:space="0" w:color="auto"/>
      </w:divBdr>
    </w:div>
    <w:div w:id="817574416">
      <w:bodyDiv w:val="1"/>
      <w:marLeft w:val="0"/>
      <w:marRight w:val="0"/>
      <w:marTop w:val="0"/>
      <w:marBottom w:val="0"/>
      <w:divBdr>
        <w:top w:val="none" w:sz="0" w:space="0" w:color="auto"/>
        <w:left w:val="none" w:sz="0" w:space="0" w:color="auto"/>
        <w:bottom w:val="none" w:sz="0" w:space="0" w:color="auto"/>
        <w:right w:val="none" w:sz="0" w:space="0" w:color="auto"/>
      </w:divBdr>
    </w:div>
    <w:div w:id="829951769">
      <w:bodyDiv w:val="1"/>
      <w:marLeft w:val="0"/>
      <w:marRight w:val="0"/>
      <w:marTop w:val="0"/>
      <w:marBottom w:val="0"/>
      <w:divBdr>
        <w:top w:val="none" w:sz="0" w:space="0" w:color="auto"/>
        <w:left w:val="none" w:sz="0" w:space="0" w:color="auto"/>
        <w:bottom w:val="none" w:sz="0" w:space="0" w:color="auto"/>
        <w:right w:val="none" w:sz="0" w:space="0" w:color="auto"/>
      </w:divBdr>
    </w:div>
    <w:div w:id="941183480">
      <w:bodyDiv w:val="1"/>
      <w:marLeft w:val="0"/>
      <w:marRight w:val="0"/>
      <w:marTop w:val="0"/>
      <w:marBottom w:val="0"/>
      <w:divBdr>
        <w:top w:val="none" w:sz="0" w:space="0" w:color="auto"/>
        <w:left w:val="none" w:sz="0" w:space="0" w:color="auto"/>
        <w:bottom w:val="none" w:sz="0" w:space="0" w:color="auto"/>
        <w:right w:val="none" w:sz="0" w:space="0" w:color="auto"/>
      </w:divBdr>
    </w:div>
    <w:div w:id="945190789">
      <w:bodyDiv w:val="1"/>
      <w:marLeft w:val="0"/>
      <w:marRight w:val="0"/>
      <w:marTop w:val="0"/>
      <w:marBottom w:val="0"/>
      <w:divBdr>
        <w:top w:val="none" w:sz="0" w:space="0" w:color="auto"/>
        <w:left w:val="none" w:sz="0" w:space="0" w:color="auto"/>
        <w:bottom w:val="none" w:sz="0" w:space="0" w:color="auto"/>
        <w:right w:val="none" w:sz="0" w:space="0" w:color="auto"/>
      </w:divBdr>
    </w:div>
    <w:div w:id="966666275">
      <w:bodyDiv w:val="1"/>
      <w:marLeft w:val="0"/>
      <w:marRight w:val="0"/>
      <w:marTop w:val="0"/>
      <w:marBottom w:val="0"/>
      <w:divBdr>
        <w:top w:val="none" w:sz="0" w:space="0" w:color="auto"/>
        <w:left w:val="none" w:sz="0" w:space="0" w:color="auto"/>
        <w:bottom w:val="none" w:sz="0" w:space="0" w:color="auto"/>
        <w:right w:val="none" w:sz="0" w:space="0" w:color="auto"/>
      </w:divBdr>
    </w:div>
    <w:div w:id="980816661">
      <w:bodyDiv w:val="1"/>
      <w:marLeft w:val="0"/>
      <w:marRight w:val="0"/>
      <w:marTop w:val="0"/>
      <w:marBottom w:val="0"/>
      <w:divBdr>
        <w:top w:val="none" w:sz="0" w:space="0" w:color="auto"/>
        <w:left w:val="none" w:sz="0" w:space="0" w:color="auto"/>
        <w:bottom w:val="none" w:sz="0" w:space="0" w:color="auto"/>
        <w:right w:val="none" w:sz="0" w:space="0" w:color="auto"/>
      </w:divBdr>
    </w:div>
    <w:div w:id="1006445565">
      <w:bodyDiv w:val="1"/>
      <w:marLeft w:val="0"/>
      <w:marRight w:val="0"/>
      <w:marTop w:val="0"/>
      <w:marBottom w:val="0"/>
      <w:divBdr>
        <w:top w:val="none" w:sz="0" w:space="0" w:color="auto"/>
        <w:left w:val="none" w:sz="0" w:space="0" w:color="auto"/>
        <w:bottom w:val="none" w:sz="0" w:space="0" w:color="auto"/>
        <w:right w:val="none" w:sz="0" w:space="0" w:color="auto"/>
      </w:divBdr>
    </w:div>
    <w:div w:id="1026322676">
      <w:bodyDiv w:val="1"/>
      <w:marLeft w:val="0"/>
      <w:marRight w:val="0"/>
      <w:marTop w:val="0"/>
      <w:marBottom w:val="0"/>
      <w:divBdr>
        <w:top w:val="none" w:sz="0" w:space="0" w:color="auto"/>
        <w:left w:val="none" w:sz="0" w:space="0" w:color="auto"/>
        <w:bottom w:val="none" w:sz="0" w:space="0" w:color="auto"/>
        <w:right w:val="none" w:sz="0" w:space="0" w:color="auto"/>
      </w:divBdr>
    </w:div>
    <w:div w:id="1203980772">
      <w:bodyDiv w:val="1"/>
      <w:marLeft w:val="0"/>
      <w:marRight w:val="0"/>
      <w:marTop w:val="0"/>
      <w:marBottom w:val="0"/>
      <w:divBdr>
        <w:top w:val="none" w:sz="0" w:space="0" w:color="auto"/>
        <w:left w:val="none" w:sz="0" w:space="0" w:color="auto"/>
        <w:bottom w:val="none" w:sz="0" w:space="0" w:color="auto"/>
        <w:right w:val="none" w:sz="0" w:space="0" w:color="auto"/>
      </w:divBdr>
    </w:div>
    <w:div w:id="1265728603">
      <w:bodyDiv w:val="1"/>
      <w:marLeft w:val="0"/>
      <w:marRight w:val="0"/>
      <w:marTop w:val="0"/>
      <w:marBottom w:val="0"/>
      <w:divBdr>
        <w:top w:val="none" w:sz="0" w:space="0" w:color="auto"/>
        <w:left w:val="none" w:sz="0" w:space="0" w:color="auto"/>
        <w:bottom w:val="none" w:sz="0" w:space="0" w:color="auto"/>
        <w:right w:val="none" w:sz="0" w:space="0" w:color="auto"/>
      </w:divBdr>
    </w:div>
    <w:div w:id="1272319928">
      <w:bodyDiv w:val="1"/>
      <w:marLeft w:val="0"/>
      <w:marRight w:val="0"/>
      <w:marTop w:val="0"/>
      <w:marBottom w:val="0"/>
      <w:divBdr>
        <w:top w:val="none" w:sz="0" w:space="0" w:color="auto"/>
        <w:left w:val="none" w:sz="0" w:space="0" w:color="auto"/>
        <w:bottom w:val="none" w:sz="0" w:space="0" w:color="auto"/>
        <w:right w:val="none" w:sz="0" w:space="0" w:color="auto"/>
      </w:divBdr>
    </w:div>
    <w:div w:id="1274899219">
      <w:bodyDiv w:val="1"/>
      <w:marLeft w:val="0"/>
      <w:marRight w:val="0"/>
      <w:marTop w:val="0"/>
      <w:marBottom w:val="0"/>
      <w:divBdr>
        <w:top w:val="none" w:sz="0" w:space="0" w:color="auto"/>
        <w:left w:val="none" w:sz="0" w:space="0" w:color="auto"/>
        <w:bottom w:val="none" w:sz="0" w:space="0" w:color="auto"/>
        <w:right w:val="none" w:sz="0" w:space="0" w:color="auto"/>
      </w:divBdr>
    </w:div>
    <w:div w:id="1311640697">
      <w:bodyDiv w:val="1"/>
      <w:marLeft w:val="0"/>
      <w:marRight w:val="0"/>
      <w:marTop w:val="0"/>
      <w:marBottom w:val="0"/>
      <w:divBdr>
        <w:top w:val="none" w:sz="0" w:space="0" w:color="auto"/>
        <w:left w:val="none" w:sz="0" w:space="0" w:color="auto"/>
        <w:bottom w:val="none" w:sz="0" w:space="0" w:color="auto"/>
        <w:right w:val="none" w:sz="0" w:space="0" w:color="auto"/>
      </w:divBdr>
    </w:div>
    <w:div w:id="1331760122">
      <w:bodyDiv w:val="1"/>
      <w:marLeft w:val="0"/>
      <w:marRight w:val="0"/>
      <w:marTop w:val="0"/>
      <w:marBottom w:val="0"/>
      <w:divBdr>
        <w:top w:val="none" w:sz="0" w:space="0" w:color="auto"/>
        <w:left w:val="none" w:sz="0" w:space="0" w:color="auto"/>
        <w:bottom w:val="none" w:sz="0" w:space="0" w:color="auto"/>
        <w:right w:val="none" w:sz="0" w:space="0" w:color="auto"/>
      </w:divBdr>
    </w:div>
    <w:div w:id="1410076424">
      <w:bodyDiv w:val="1"/>
      <w:marLeft w:val="0"/>
      <w:marRight w:val="0"/>
      <w:marTop w:val="0"/>
      <w:marBottom w:val="0"/>
      <w:divBdr>
        <w:top w:val="none" w:sz="0" w:space="0" w:color="auto"/>
        <w:left w:val="none" w:sz="0" w:space="0" w:color="auto"/>
        <w:bottom w:val="none" w:sz="0" w:space="0" w:color="auto"/>
        <w:right w:val="none" w:sz="0" w:space="0" w:color="auto"/>
      </w:divBdr>
    </w:div>
    <w:div w:id="1411659344">
      <w:bodyDiv w:val="1"/>
      <w:marLeft w:val="0"/>
      <w:marRight w:val="0"/>
      <w:marTop w:val="0"/>
      <w:marBottom w:val="0"/>
      <w:divBdr>
        <w:top w:val="none" w:sz="0" w:space="0" w:color="auto"/>
        <w:left w:val="none" w:sz="0" w:space="0" w:color="auto"/>
        <w:bottom w:val="none" w:sz="0" w:space="0" w:color="auto"/>
        <w:right w:val="none" w:sz="0" w:space="0" w:color="auto"/>
      </w:divBdr>
    </w:div>
    <w:div w:id="1478259117">
      <w:bodyDiv w:val="1"/>
      <w:marLeft w:val="0"/>
      <w:marRight w:val="0"/>
      <w:marTop w:val="0"/>
      <w:marBottom w:val="0"/>
      <w:divBdr>
        <w:top w:val="none" w:sz="0" w:space="0" w:color="auto"/>
        <w:left w:val="none" w:sz="0" w:space="0" w:color="auto"/>
        <w:bottom w:val="none" w:sz="0" w:space="0" w:color="auto"/>
        <w:right w:val="none" w:sz="0" w:space="0" w:color="auto"/>
      </w:divBdr>
    </w:div>
    <w:div w:id="1488787751">
      <w:bodyDiv w:val="1"/>
      <w:marLeft w:val="0"/>
      <w:marRight w:val="0"/>
      <w:marTop w:val="0"/>
      <w:marBottom w:val="0"/>
      <w:divBdr>
        <w:top w:val="none" w:sz="0" w:space="0" w:color="auto"/>
        <w:left w:val="none" w:sz="0" w:space="0" w:color="auto"/>
        <w:bottom w:val="none" w:sz="0" w:space="0" w:color="auto"/>
        <w:right w:val="none" w:sz="0" w:space="0" w:color="auto"/>
      </w:divBdr>
    </w:div>
    <w:div w:id="1551531401">
      <w:bodyDiv w:val="1"/>
      <w:marLeft w:val="0"/>
      <w:marRight w:val="0"/>
      <w:marTop w:val="0"/>
      <w:marBottom w:val="0"/>
      <w:divBdr>
        <w:top w:val="none" w:sz="0" w:space="0" w:color="auto"/>
        <w:left w:val="none" w:sz="0" w:space="0" w:color="auto"/>
        <w:bottom w:val="none" w:sz="0" w:space="0" w:color="auto"/>
        <w:right w:val="none" w:sz="0" w:space="0" w:color="auto"/>
      </w:divBdr>
    </w:div>
    <w:div w:id="1594124755">
      <w:bodyDiv w:val="1"/>
      <w:marLeft w:val="0"/>
      <w:marRight w:val="0"/>
      <w:marTop w:val="0"/>
      <w:marBottom w:val="0"/>
      <w:divBdr>
        <w:top w:val="none" w:sz="0" w:space="0" w:color="auto"/>
        <w:left w:val="none" w:sz="0" w:space="0" w:color="auto"/>
        <w:bottom w:val="none" w:sz="0" w:space="0" w:color="auto"/>
        <w:right w:val="none" w:sz="0" w:space="0" w:color="auto"/>
      </w:divBdr>
    </w:div>
    <w:div w:id="1624965529">
      <w:bodyDiv w:val="1"/>
      <w:marLeft w:val="0"/>
      <w:marRight w:val="0"/>
      <w:marTop w:val="0"/>
      <w:marBottom w:val="0"/>
      <w:divBdr>
        <w:top w:val="none" w:sz="0" w:space="0" w:color="auto"/>
        <w:left w:val="none" w:sz="0" w:space="0" w:color="auto"/>
        <w:bottom w:val="none" w:sz="0" w:space="0" w:color="auto"/>
        <w:right w:val="none" w:sz="0" w:space="0" w:color="auto"/>
      </w:divBdr>
    </w:div>
    <w:div w:id="1631519444">
      <w:bodyDiv w:val="1"/>
      <w:marLeft w:val="0"/>
      <w:marRight w:val="0"/>
      <w:marTop w:val="0"/>
      <w:marBottom w:val="0"/>
      <w:divBdr>
        <w:top w:val="none" w:sz="0" w:space="0" w:color="auto"/>
        <w:left w:val="none" w:sz="0" w:space="0" w:color="auto"/>
        <w:bottom w:val="none" w:sz="0" w:space="0" w:color="auto"/>
        <w:right w:val="none" w:sz="0" w:space="0" w:color="auto"/>
      </w:divBdr>
    </w:div>
    <w:div w:id="1670449366">
      <w:bodyDiv w:val="1"/>
      <w:marLeft w:val="0"/>
      <w:marRight w:val="0"/>
      <w:marTop w:val="0"/>
      <w:marBottom w:val="0"/>
      <w:divBdr>
        <w:top w:val="none" w:sz="0" w:space="0" w:color="auto"/>
        <w:left w:val="none" w:sz="0" w:space="0" w:color="auto"/>
        <w:bottom w:val="none" w:sz="0" w:space="0" w:color="auto"/>
        <w:right w:val="none" w:sz="0" w:space="0" w:color="auto"/>
      </w:divBdr>
    </w:div>
    <w:div w:id="1778792749">
      <w:bodyDiv w:val="1"/>
      <w:marLeft w:val="0"/>
      <w:marRight w:val="0"/>
      <w:marTop w:val="0"/>
      <w:marBottom w:val="0"/>
      <w:divBdr>
        <w:top w:val="none" w:sz="0" w:space="0" w:color="auto"/>
        <w:left w:val="none" w:sz="0" w:space="0" w:color="auto"/>
        <w:bottom w:val="none" w:sz="0" w:space="0" w:color="auto"/>
        <w:right w:val="none" w:sz="0" w:space="0" w:color="auto"/>
      </w:divBdr>
    </w:div>
    <w:div w:id="1807815405">
      <w:bodyDiv w:val="1"/>
      <w:marLeft w:val="0"/>
      <w:marRight w:val="0"/>
      <w:marTop w:val="0"/>
      <w:marBottom w:val="0"/>
      <w:divBdr>
        <w:top w:val="none" w:sz="0" w:space="0" w:color="auto"/>
        <w:left w:val="none" w:sz="0" w:space="0" w:color="auto"/>
        <w:bottom w:val="none" w:sz="0" w:space="0" w:color="auto"/>
        <w:right w:val="none" w:sz="0" w:space="0" w:color="auto"/>
      </w:divBdr>
    </w:div>
    <w:div w:id="1852841678">
      <w:bodyDiv w:val="1"/>
      <w:marLeft w:val="0"/>
      <w:marRight w:val="0"/>
      <w:marTop w:val="0"/>
      <w:marBottom w:val="0"/>
      <w:divBdr>
        <w:top w:val="none" w:sz="0" w:space="0" w:color="auto"/>
        <w:left w:val="none" w:sz="0" w:space="0" w:color="auto"/>
        <w:bottom w:val="none" w:sz="0" w:space="0" w:color="auto"/>
        <w:right w:val="none" w:sz="0" w:space="0" w:color="auto"/>
      </w:divBdr>
    </w:div>
    <w:div w:id="1932272675">
      <w:bodyDiv w:val="1"/>
      <w:marLeft w:val="0"/>
      <w:marRight w:val="0"/>
      <w:marTop w:val="0"/>
      <w:marBottom w:val="0"/>
      <w:divBdr>
        <w:top w:val="none" w:sz="0" w:space="0" w:color="auto"/>
        <w:left w:val="none" w:sz="0" w:space="0" w:color="auto"/>
        <w:bottom w:val="none" w:sz="0" w:space="0" w:color="auto"/>
        <w:right w:val="none" w:sz="0" w:space="0" w:color="auto"/>
      </w:divBdr>
    </w:div>
    <w:div w:id="1964193471">
      <w:bodyDiv w:val="1"/>
      <w:marLeft w:val="0"/>
      <w:marRight w:val="0"/>
      <w:marTop w:val="0"/>
      <w:marBottom w:val="0"/>
      <w:divBdr>
        <w:top w:val="none" w:sz="0" w:space="0" w:color="auto"/>
        <w:left w:val="none" w:sz="0" w:space="0" w:color="auto"/>
        <w:bottom w:val="none" w:sz="0" w:space="0" w:color="auto"/>
        <w:right w:val="none" w:sz="0" w:space="0" w:color="auto"/>
      </w:divBdr>
    </w:div>
    <w:div w:id="2015188156">
      <w:bodyDiv w:val="1"/>
      <w:marLeft w:val="0"/>
      <w:marRight w:val="0"/>
      <w:marTop w:val="0"/>
      <w:marBottom w:val="0"/>
      <w:divBdr>
        <w:top w:val="none" w:sz="0" w:space="0" w:color="auto"/>
        <w:left w:val="none" w:sz="0" w:space="0" w:color="auto"/>
        <w:bottom w:val="none" w:sz="0" w:space="0" w:color="auto"/>
        <w:right w:val="none" w:sz="0" w:space="0" w:color="auto"/>
      </w:divBdr>
    </w:div>
    <w:div w:id="2123376315">
      <w:bodyDiv w:val="1"/>
      <w:marLeft w:val="0"/>
      <w:marRight w:val="0"/>
      <w:marTop w:val="0"/>
      <w:marBottom w:val="0"/>
      <w:divBdr>
        <w:top w:val="none" w:sz="0" w:space="0" w:color="auto"/>
        <w:left w:val="none" w:sz="0" w:space="0" w:color="auto"/>
        <w:bottom w:val="none" w:sz="0" w:space="0" w:color="auto"/>
        <w:right w:val="none" w:sz="0" w:space="0" w:color="auto"/>
      </w:divBdr>
    </w:div>
    <w:div w:id="2135559091">
      <w:bodyDiv w:val="1"/>
      <w:marLeft w:val="0"/>
      <w:marRight w:val="0"/>
      <w:marTop w:val="0"/>
      <w:marBottom w:val="0"/>
      <w:divBdr>
        <w:top w:val="none" w:sz="0" w:space="0" w:color="auto"/>
        <w:left w:val="none" w:sz="0" w:space="0" w:color="auto"/>
        <w:bottom w:val="none" w:sz="0" w:space="0" w:color="auto"/>
        <w:right w:val="none" w:sz="0" w:space="0" w:color="auto"/>
      </w:divBdr>
      <w:divsChild>
        <w:div w:id="1767849665">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190159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82816">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header" Target="header3.xml"/><Relationship Id="rId54" Type="http://schemas.openxmlformats.org/officeDocument/2006/relationships/header" Target="header4.xml"/><Relationship Id="rId55" Type="http://schemas.openxmlformats.org/officeDocument/2006/relationships/footer" Target="footer2.xml"/><Relationship Id="rId56" Type="http://schemas.openxmlformats.org/officeDocument/2006/relationships/footer" Target="footer3.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529CA82B-3E1E-CE48-A9D7-05ED4E450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D:\Documents and Settings\Administrator\桌面\大连理工大学学士学位论文模板.dot</Template>
  <TotalTime>19</TotalTime>
  <Pages>33</Pages>
  <Words>2346</Words>
  <Characters>13376</Characters>
  <Application>Microsoft Macintosh Word</Application>
  <DocSecurity>0</DocSecurity>
  <Lines>111</Lines>
  <Paragraphs>31</Paragraphs>
  <ScaleCrop>false</ScaleCrop>
  <HeadingPairs>
    <vt:vector size="2" baseType="variant">
      <vt:variant>
        <vt:lpstr>标题</vt:lpstr>
      </vt:variant>
      <vt:variant>
        <vt:i4>1</vt:i4>
      </vt:variant>
    </vt:vector>
  </HeadingPairs>
  <TitlesOfParts>
    <vt:vector size="1" baseType="lpstr">
      <vt:lpstr>大连理工大学本科毕业设计（论文）模板</vt:lpstr>
    </vt:vector>
  </TitlesOfParts>
  <Company/>
  <LinksUpToDate>false</LinksUpToDate>
  <CharactersWithSpaces>15691</CharactersWithSpaces>
  <SharedDoc>false</SharedDoc>
  <HLinks>
    <vt:vector size="90" baseType="variant">
      <vt:variant>
        <vt:i4>2087734680</vt:i4>
      </vt:variant>
      <vt:variant>
        <vt:i4>5370</vt:i4>
      </vt:variant>
      <vt:variant>
        <vt:i4>1025</vt:i4>
      </vt:variant>
      <vt:variant>
        <vt:i4>1</vt:i4>
      </vt:variant>
      <vt:variant>
        <vt:lpwstr>屏幕快照%202018-12-13%20下午7</vt:lpwstr>
      </vt:variant>
      <vt:variant>
        <vt:lpwstr/>
      </vt:variant>
      <vt:variant>
        <vt:i4>788595605</vt:i4>
      </vt:variant>
      <vt:variant>
        <vt:i4>5382</vt:i4>
      </vt:variant>
      <vt:variant>
        <vt:i4>1026</vt:i4>
      </vt:variant>
      <vt:variant>
        <vt:i4>1</vt:i4>
      </vt:variant>
      <vt:variant>
        <vt:lpwstr>屏幕快照%202018-12-13%2019</vt:lpwstr>
      </vt:variant>
      <vt:variant>
        <vt:lpwstr/>
      </vt:variant>
      <vt:variant>
        <vt:i4>788595605</vt:i4>
      </vt:variant>
      <vt:variant>
        <vt:i4>10876</vt:i4>
      </vt:variant>
      <vt:variant>
        <vt:i4>1028</vt:i4>
      </vt:variant>
      <vt:variant>
        <vt:i4>1</vt:i4>
      </vt:variant>
      <vt:variant>
        <vt:lpwstr>屏幕快照%202018-12-13%2019</vt:lpwstr>
      </vt:variant>
      <vt:variant>
        <vt:lpwstr/>
      </vt:variant>
      <vt:variant>
        <vt:i4>2087734679</vt:i4>
      </vt:variant>
      <vt:variant>
        <vt:i4>11030</vt:i4>
      </vt:variant>
      <vt:variant>
        <vt:i4>1027</vt:i4>
      </vt:variant>
      <vt:variant>
        <vt:i4>1</vt:i4>
      </vt:variant>
      <vt:variant>
        <vt:lpwstr>屏幕快照%202018-12-13%20下午8</vt:lpwstr>
      </vt:variant>
      <vt:variant>
        <vt:lpwstr/>
      </vt:variant>
      <vt:variant>
        <vt:i4>788595605</vt:i4>
      </vt:variant>
      <vt:variant>
        <vt:i4>-1</vt:i4>
      </vt:variant>
      <vt:variant>
        <vt:i4>1026</vt:i4>
      </vt:variant>
      <vt:variant>
        <vt:i4>1</vt:i4>
      </vt:variant>
      <vt:variant>
        <vt:lpwstr>屏幕快照%202018-12-13%2019</vt:lpwstr>
      </vt:variant>
      <vt:variant>
        <vt:lpwstr/>
      </vt:variant>
      <vt:variant>
        <vt:i4>2087734679</vt:i4>
      </vt:variant>
      <vt:variant>
        <vt:i4>-1</vt:i4>
      </vt:variant>
      <vt:variant>
        <vt:i4>1028</vt:i4>
      </vt:variant>
      <vt:variant>
        <vt:i4>1</vt:i4>
      </vt:variant>
      <vt:variant>
        <vt:lpwstr>屏幕快照%202018-12-13%20下午8</vt:lpwstr>
      </vt:variant>
      <vt:variant>
        <vt:lpwstr/>
      </vt:variant>
      <vt:variant>
        <vt:i4>2087734679</vt:i4>
      </vt:variant>
      <vt:variant>
        <vt:i4>-1</vt:i4>
      </vt:variant>
      <vt:variant>
        <vt:i4>1029</vt:i4>
      </vt:variant>
      <vt:variant>
        <vt:i4>1</vt:i4>
      </vt:variant>
      <vt:variant>
        <vt:lpwstr>屏幕快照%202018-12-13%20下午8</vt:lpwstr>
      </vt:variant>
      <vt:variant>
        <vt:lpwstr/>
      </vt:variant>
      <vt:variant>
        <vt:i4>2087734679</vt:i4>
      </vt:variant>
      <vt:variant>
        <vt:i4>-1</vt:i4>
      </vt:variant>
      <vt:variant>
        <vt:i4>1030</vt:i4>
      </vt:variant>
      <vt:variant>
        <vt:i4>1</vt:i4>
      </vt:variant>
      <vt:variant>
        <vt:lpwstr>屏幕快照%202018-12-13%20下午8</vt:lpwstr>
      </vt:variant>
      <vt:variant>
        <vt:lpwstr/>
      </vt:variant>
      <vt:variant>
        <vt:i4>2087734679</vt:i4>
      </vt:variant>
      <vt:variant>
        <vt:i4>-1</vt:i4>
      </vt:variant>
      <vt:variant>
        <vt:i4>1031</vt:i4>
      </vt:variant>
      <vt:variant>
        <vt:i4>1</vt:i4>
      </vt:variant>
      <vt:variant>
        <vt:lpwstr>屏幕快照%202018-12-13%20下午8</vt:lpwstr>
      </vt:variant>
      <vt:variant>
        <vt:lpwstr/>
      </vt:variant>
      <vt:variant>
        <vt:i4>2087734679</vt:i4>
      </vt:variant>
      <vt:variant>
        <vt:i4>-1</vt:i4>
      </vt:variant>
      <vt:variant>
        <vt:i4>1033</vt:i4>
      </vt:variant>
      <vt:variant>
        <vt:i4>1</vt:i4>
      </vt:variant>
      <vt:variant>
        <vt:lpwstr>屏幕快照%202018-12-13%20下午8</vt:lpwstr>
      </vt:variant>
      <vt:variant>
        <vt:lpwstr/>
      </vt:variant>
      <vt:variant>
        <vt:i4>2087734679</vt:i4>
      </vt:variant>
      <vt:variant>
        <vt:i4>-1</vt:i4>
      </vt:variant>
      <vt:variant>
        <vt:i4>1035</vt:i4>
      </vt:variant>
      <vt:variant>
        <vt:i4>1</vt:i4>
      </vt:variant>
      <vt:variant>
        <vt:lpwstr>屏幕快照%202018-12-13%20下午8</vt:lpwstr>
      </vt:variant>
      <vt:variant>
        <vt:lpwstr/>
      </vt:variant>
      <vt:variant>
        <vt:i4>2087734679</vt:i4>
      </vt:variant>
      <vt:variant>
        <vt:i4>-1</vt:i4>
      </vt:variant>
      <vt:variant>
        <vt:i4>1037</vt:i4>
      </vt:variant>
      <vt:variant>
        <vt:i4>1</vt:i4>
      </vt:variant>
      <vt:variant>
        <vt:lpwstr>屏幕快照%202018-12-13%20下午8</vt:lpwstr>
      </vt:variant>
      <vt:variant>
        <vt:lpwstr/>
      </vt:variant>
      <vt:variant>
        <vt:i4>2087734679</vt:i4>
      </vt:variant>
      <vt:variant>
        <vt:i4>-1</vt:i4>
      </vt:variant>
      <vt:variant>
        <vt:i4>1038</vt:i4>
      </vt:variant>
      <vt:variant>
        <vt:i4>1</vt:i4>
      </vt:variant>
      <vt:variant>
        <vt:lpwstr>屏幕快照%202018-12-13%20下午8</vt:lpwstr>
      </vt:variant>
      <vt:variant>
        <vt:lpwstr/>
      </vt:variant>
      <vt:variant>
        <vt:i4>2087734679</vt:i4>
      </vt:variant>
      <vt:variant>
        <vt:i4>-1</vt:i4>
      </vt:variant>
      <vt:variant>
        <vt:i4>1039</vt:i4>
      </vt:variant>
      <vt:variant>
        <vt:i4>1</vt:i4>
      </vt:variant>
      <vt:variant>
        <vt:lpwstr>屏幕快照%202018-12-13%20下午8</vt:lpwstr>
      </vt:variant>
      <vt:variant>
        <vt:lpwstr/>
      </vt:variant>
      <vt:variant>
        <vt:i4>2087734679</vt:i4>
      </vt:variant>
      <vt:variant>
        <vt:i4>-1</vt:i4>
      </vt:variant>
      <vt:variant>
        <vt:i4>1041</vt:i4>
      </vt:variant>
      <vt:variant>
        <vt:i4>1</vt:i4>
      </vt:variant>
      <vt:variant>
        <vt:lpwstr>屏幕快照%202018-12-13%20下午8</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大连理工大学本科毕业设计（论文）模板</dc:title>
  <dc:subject>模板</dc:subject>
  <dc:creator>tomtree</dc:creator>
  <cp:keywords/>
  <cp:lastModifiedBy>Microsoft Office 用户</cp:lastModifiedBy>
  <cp:revision>4</cp:revision>
  <cp:lastPrinted>2019-01-01T06:30:00Z</cp:lastPrinted>
  <dcterms:created xsi:type="dcterms:W3CDTF">2019-01-01T06:30:00Z</dcterms:created>
  <dcterms:modified xsi:type="dcterms:W3CDTF">2019-01-04T12:11:00Z</dcterms:modified>
</cp:coreProperties>
</file>